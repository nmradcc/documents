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C1615C" w:rsidRDefault="00C1615C" w:rsidP="00C1615C">
      <w:r>
        <w:t xml:space="preserve">This Standard defines a multi-pole interface for locomotives and cars. It is suitable for non-sound decoders in most scales. This interface is also used on sound decoders with more than four lighting outputs, supplemented by additional connector interfaces. The decoder circuit boards may contain a socket for the wiring harness.  </w:t>
      </w:r>
    </w:p>
    <w:p w:rsidR="00C1615C" w:rsidRPr="00C1615C" w:rsidRDefault="00C1615C" w:rsidP="00C1615C">
      <w:r>
        <w:t>The mechanical characteristics are specified in section 2, while the assignment of the connections is given in Table 3.1.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C1615C" w:rsidRPr="00C1615C" w:rsidRDefault="00C1615C" w:rsidP="00C1615C">
      <w:pPr>
        <w:pStyle w:val="Heading3"/>
        <w:numPr>
          <w:ilvl w:val="0"/>
          <w:numId w:val="21"/>
        </w:numPr>
        <w:ind w:left="720"/>
        <w:rPr>
          <w:rFonts w:ascii="Times New Roman" w:hAnsi="Times New Roman"/>
          <w:b w:val="0"/>
          <w:color w:val="auto"/>
        </w:rPr>
      </w:pPr>
      <w:r w:rsidRPr="00C1615C">
        <w:rPr>
          <w:rFonts w:ascii="Times New Roman" w:hAnsi="Times New Roman"/>
          <w:b w:val="0"/>
          <w:color w:val="auto"/>
        </w:rPr>
        <w:t>S-9.1.1 DCC Interfaces, which specifies general DCC interface requirements</w:t>
      </w:r>
    </w:p>
    <w:p w:rsidR="00623B38" w:rsidRDefault="00623B38" w:rsidP="00623B38">
      <w:pPr>
        <w:pStyle w:val="Heading3"/>
      </w:pPr>
      <w:r>
        <w:t>Informative</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TN-9.1.1 DCC Interfaces, which provides commentary on general DCC interface requirements</w:t>
      </w:r>
    </w:p>
    <w:p w:rsidR="00C1615C" w:rsidRPr="00C1615C" w:rsidRDefault="00C1615C" w:rsidP="00C1615C">
      <w:pPr>
        <w:pStyle w:val="Heading2"/>
        <w:numPr>
          <w:ilvl w:val="0"/>
          <w:numId w:val="21"/>
        </w:numPr>
        <w:ind w:left="720"/>
        <w:rPr>
          <w:rFonts w:ascii="Times New Roman" w:hAnsi="Times New Roman"/>
          <w:b w:val="0"/>
          <w:sz w:val="24"/>
          <w:szCs w:val="20"/>
        </w:rPr>
      </w:pPr>
      <w:r w:rsidRPr="00C1615C">
        <w:rPr>
          <w:rFonts w:ascii="Times New Roman" w:hAnsi="Times New Roman"/>
          <w:b w:val="0"/>
          <w:sz w:val="24"/>
          <w:szCs w:val="20"/>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1615C" w:rsidP="00627D4B">
            <w:r>
              <w:t>Vehicle</w:t>
            </w:r>
          </w:p>
        </w:tc>
        <w:tc>
          <w:tcPr>
            <w:tcW w:w="7596" w:type="dxa"/>
          </w:tcPr>
          <w:p w:rsidR="00627D4B" w:rsidRDefault="00C1615C" w:rsidP="00627D4B">
            <w:r w:rsidRPr="00C1615C">
              <w:t>Mobile model railroad device. This includes locomotives and other rolling stock.</w:t>
            </w:r>
          </w:p>
        </w:tc>
      </w:tr>
      <w:tr w:rsidR="00627D4B" w:rsidTr="00627D4B">
        <w:tc>
          <w:tcPr>
            <w:tcW w:w="2268" w:type="dxa"/>
          </w:tcPr>
          <w:p w:rsidR="00627D4B" w:rsidRDefault="00C1615C" w:rsidP="00627D4B">
            <w:r>
              <w:t>Decoder</w:t>
            </w:r>
          </w:p>
        </w:tc>
        <w:tc>
          <w:tcPr>
            <w:tcW w:w="7596" w:type="dxa"/>
          </w:tcPr>
          <w:p w:rsidR="00627D4B" w:rsidRDefault="00C1615C" w:rsidP="00627D4B">
            <w:r w:rsidRPr="00C1615C">
              <w:t>DCC receiver for controlling vehicle animation.</w:t>
            </w:r>
          </w:p>
        </w:tc>
      </w:tr>
    </w:tbl>
    <w:p w:rsidR="00C1615C" w:rsidRDefault="00C1615C" w:rsidP="00C1615C">
      <w:pPr>
        <w:pStyle w:val="Heading2"/>
      </w:pPr>
      <w:r>
        <w:t>Requirements</w:t>
      </w:r>
    </w:p>
    <w:p w:rsidR="00C1615C" w:rsidRDefault="00C1615C" w:rsidP="00627D4B">
      <w:r w:rsidRPr="00C1615C">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C1615C" w:rsidRDefault="00C1615C" w:rsidP="00C1615C">
      <w:r>
        <w:br w:type="page"/>
      </w:r>
    </w:p>
    <w:p w:rsidR="00C1615C" w:rsidRDefault="00C1615C" w:rsidP="00276555">
      <w:pPr>
        <w:pStyle w:val="Heading1"/>
      </w:pPr>
      <w:r>
        <w:lastRenderedPageBreak/>
        <w:t>Mechanical Properties</w:t>
      </w:r>
    </w:p>
    <w:p w:rsidR="00C1615C" w:rsidRDefault="00C1615C" w:rsidP="00C1615C">
      <w:r>
        <w:rPr>
          <w:noProof/>
        </w:rPr>
        <w:drawing>
          <wp:inline distT="0" distB="0" distL="0" distR="0" wp14:anchorId="03640117">
            <wp:extent cx="2334895" cy="1493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4895" cy="1493520"/>
                    </a:xfrm>
                    <a:prstGeom prst="rect">
                      <a:avLst/>
                    </a:prstGeom>
                    <a:noFill/>
                  </pic:spPr>
                </pic:pic>
              </a:graphicData>
            </a:graphic>
          </wp:inline>
        </w:drawing>
      </w:r>
      <w:r w:rsidRPr="00C1615C">
        <w:t xml:space="preserve"> </w:t>
      </w:r>
    </w:p>
    <w:p w:rsidR="00C1615C" w:rsidRDefault="00C1615C" w:rsidP="00C1615C">
      <w:r w:rsidRPr="00C1615C">
        <w:t>Figure 2.1 View looking into end of Decoder</w:t>
      </w:r>
    </w:p>
    <w:p w:rsidR="00C1615C" w:rsidRDefault="00C1615C" w:rsidP="00C1615C">
      <w:pPr>
        <w:pStyle w:val="Heading1"/>
      </w:pPr>
      <w:r>
        <w:t>Electrical Properties</w:t>
      </w:r>
    </w:p>
    <w:p w:rsidR="00C1615C" w:rsidRDefault="00C1615C" w:rsidP="00C1615C">
      <w:pPr>
        <w:pStyle w:val="Heading2"/>
      </w:pPr>
      <w:r>
        <w:t>Pin Assignment</w:t>
      </w:r>
    </w:p>
    <w:p w:rsidR="00C1615C" w:rsidRPr="00C1615C" w:rsidRDefault="00C1615C" w:rsidP="00C1615C">
      <w:pPr>
        <w:jc w:val="center"/>
        <w:rPr>
          <w:b/>
        </w:rPr>
      </w:pPr>
      <w:r w:rsidRPr="00C1615C">
        <w:rPr>
          <w:b/>
        </w:rPr>
        <w:t>Table 3.1:  Interface Connection</w:t>
      </w:r>
    </w:p>
    <w:tbl>
      <w:tblPr>
        <w:tblpPr w:leftFromText="180" w:rightFromText="180" w:vertAnchor="text" w:horzAnchor="margin" w:tblpXSpec="center"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2410"/>
        <w:gridCol w:w="1632"/>
      </w:tblGrid>
      <w:tr w:rsidR="00C1615C" w:rsidRPr="00C1615C" w:rsidTr="00C1615C">
        <w:tc>
          <w:tcPr>
            <w:tcW w:w="993" w:type="dxa"/>
            <w:shd w:val="clear" w:color="auto" w:fill="D9D9D9"/>
          </w:tcPr>
          <w:p w:rsidR="00C1615C" w:rsidRPr="00C1615C" w:rsidRDefault="00C1615C" w:rsidP="00C1615C">
            <w:pPr>
              <w:spacing w:before="60" w:after="60"/>
              <w:jc w:val="center"/>
              <w:rPr>
                <w:b/>
                <w:sz w:val="18"/>
                <w:szCs w:val="18"/>
              </w:rPr>
            </w:pPr>
            <w:r w:rsidRPr="00C1615C">
              <w:rPr>
                <w:b/>
                <w:sz w:val="18"/>
                <w:szCs w:val="18"/>
              </w:rPr>
              <w:t>Pin</w:t>
            </w:r>
          </w:p>
        </w:tc>
        <w:tc>
          <w:tcPr>
            <w:tcW w:w="2410" w:type="dxa"/>
            <w:shd w:val="clear" w:color="auto" w:fill="D9D9D9"/>
          </w:tcPr>
          <w:p w:rsidR="00C1615C" w:rsidRPr="00C1615C" w:rsidRDefault="00C1615C" w:rsidP="00C1615C">
            <w:pPr>
              <w:spacing w:before="60" w:after="60"/>
              <w:jc w:val="center"/>
              <w:rPr>
                <w:b/>
                <w:sz w:val="18"/>
                <w:szCs w:val="18"/>
              </w:rPr>
            </w:pPr>
            <w:r w:rsidRPr="00C1615C">
              <w:rPr>
                <w:b/>
                <w:sz w:val="18"/>
                <w:szCs w:val="18"/>
              </w:rPr>
              <w:t>Use</w:t>
            </w:r>
          </w:p>
        </w:tc>
        <w:tc>
          <w:tcPr>
            <w:tcW w:w="1632" w:type="dxa"/>
            <w:shd w:val="clear" w:color="auto" w:fill="D9D9D9"/>
          </w:tcPr>
          <w:p w:rsidR="00C1615C" w:rsidRPr="00C1615C" w:rsidRDefault="00C1615C" w:rsidP="00C1615C">
            <w:pPr>
              <w:spacing w:before="60" w:after="60"/>
              <w:jc w:val="center"/>
              <w:rPr>
                <w:b/>
                <w:sz w:val="18"/>
                <w:szCs w:val="18"/>
              </w:rPr>
            </w:pPr>
            <w:r w:rsidRPr="00C1615C">
              <w:rPr>
                <w:b/>
                <w:sz w:val="18"/>
                <w:szCs w:val="18"/>
              </w:rPr>
              <w:t>Color</w:t>
            </w:r>
          </w:p>
        </w:tc>
      </w:tr>
      <w:tr w:rsidR="00C1615C" w:rsidRPr="00C1615C" w:rsidTr="00C1615C">
        <w:tc>
          <w:tcPr>
            <w:tcW w:w="993" w:type="dxa"/>
          </w:tcPr>
          <w:p w:rsidR="00C1615C" w:rsidRPr="00C1615C" w:rsidRDefault="00C1615C" w:rsidP="00C1615C">
            <w:pPr>
              <w:keepNext/>
              <w:numPr>
                <w:ilvl w:val="0"/>
                <w:numId w:val="22"/>
              </w:numPr>
              <w:spacing w:after="0"/>
              <w:ind w:left="0" w:firstLine="0"/>
              <w:jc w:val="center"/>
              <w:outlineLvl w:val="7"/>
              <w:rPr>
                <w:sz w:val="18"/>
                <w:szCs w:val="18"/>
              </w:rPr>
            </w:pPr>
            <w:r w:rsidRPr="00C1615C">
              <w:rPr>
                <w:sz w:val="18"/>
                <w:szCs w:val="18"/>
              </w:rPr>
              <w:t>1</w:t>
            </w:r>
          </w:p>
        </w:tc>
        <w:tc>
          <w:tcPr>
            <w:tcW w:w="2410" w:type="dxa"/>
          </w:tcPr>
          <w:p w:rsidR="00C1615C" w:rsidRPr="00C1615C" w:rsidRDefault="00C1615C" w:rsidP="00C1615C">
            <w:pPr>
              <w:keepNext/>
              <w:numPr>
                <w:ilvl w:val="0"/>
                <w:numId w:val="22"/>
              </w:numPr>
              <w:spacing w:after="0"/>
              <w:ind w:left="0" w:firstLine="0"/>
              <w:jc w:val="center"/>
              <w:outlineLvl w:val="7"/>
              <w:rPr>
                <w:sz w:val="18"/>
                <w:szCs w:val="18"/>
              </w:rPr>
            </w:pPr>
            <w:r w:rsidRPr="00C1615C">
              <w:rPr>
                <w:sz w:val="18"/>
                <w:szCs w:val="18"/>
              </w:rPr>
              <w:t>Output 3 (Aux 1)</w:t>
            </w:r>
          </w:p>
        </w:tc>
        <w:tc>
          <w:tcPr>
            <w:tcW w:w="1632" w:type="dxa"/>
          </w:tcPr>
          <w:p w:rsidR="00C1615C" w:rsidRPr="00C1615C" w:rsidRDefault="00C1615C" w:rsidP="00C1615C">
            <w:pPr>
              <w:keepNext/>
              <w:numPr>
                <w:ilvl w:val="0"/>
                <w:numId w:val="22"/>
              </w:numPr>
              <w:spacing w:after="0"/>
              <w:ind w:left="0" w:firstLine="0"/>
              <w:jc w:val="center"/>
              <w:outlineLvl w:val="7"/>
              <w:rPr>
                <w:sz w:val="18"/>
                <w:szCs w:val="18"/>
              </w:rPr>
            </w:pPr>
            <w:r w:rsidRPr="00C1615C">
              <w:rPr>
                <w:sz w:val="18"/>
                <w:szCs w:val="18"/>
              </w:rPr>
              <w:t>Green</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2</w:t>
            </w:r>
          </w:p>
        </w:tc>
        <w:tc>
          <w:tcPr>
            <w:tcW w:w="2410" w:type="dxa"/>
          </w:tcPr>
          <w:p w:rsidR="00C1615C" w:rsidRPr="00C1615C" w:rsidRDefault="00C1615C" w:rsidP="00C1615C">
            <w:pPr>
              <w:spacing w:after="0"/>
              <w:jc w:val="center"/>
              <w:rPr>
                <w:sz w:val="18"/>
                <w:szCs w:val="18"/>
              </w:rPr>
            </w:pPr>
            <w:r w:rsidRPr="00C1615C">
              <w:rPr>
                <w:sz w:val="18"/>
                <w:szCs w:val="18"/>
              </w:rPr>
              <w:t>Track – Right Rail</w:t>
            </w:r>
          </w:p>
        </w:tc>
        <w:tc>
          <w:tcPr>
            <w:tcW w:w="1632" w:type="dxa"/>
          </w:tcPr>
          <w:p w:rsidR="00C1615C" w:rsidRPr="00C1615C" w:rsidRDefault="00C1615C" w:rsidP="00C1615C">
            <w:pPr>
              <w:spacing w:after="0"/>
              <w:jc w:val="center"/>
              <w:rPr>
                <w:sz w:val="18"/>
                <w:szCs w:val="18"/>
              </w:rPr>
            </w:pPr>
            <w:r w:rsidRPr="00C1615C">
              <w:rPr>
                <w:sz w:val="18"/>
                <w:szCs w:val="18"/>
              </w:rPr>
              <w:t>Red</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3</w:t>
            </w:r>
          </w:p>
        </w:tc>
        <w:tc>
          <w:tcPr>
            <w:tcW w:w="2410" w:type="dxa"/>
          </w:tcPr>
          <w:p w:rsidR="00C1615C" w:rsidRPr="00C1615C" w:rsidRDefault="00C1615C" w:rsidP="00C1615C">
            <w:pPr>
              <w:spacing w:after="0"/>
              <w:jc w:val="center"/>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Orange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4</w:t>
            </w:r>
          </w:p>
        </w:tc>
        <w:tc>
          <w:tcPr>
            <w:tcW w:w="2410" w:type="dxa"/>
          </w:tcPr>
          <w:p w:rsidR="00C1615C" w:rsidRPr="00C1615C" w:rsidRDefault="00C1615C" w:rsidP="00C1615C">
            <w:pPr>
              <w:spacing w:after="0"/>
              <w:jc w:val="center"/>
              <w:rPr>
                <w:sz w:val="18"/>
                <w:szCs w:val="18"/>
              </w:rPr>
            </w:pPr>
            <w:r w:rsidRPr="00C1615C">
              <w:rPr>
                <w:sz w:val="18"/>
                <w:szCs w:val="18"/>
              </w:rPr>
              <w:t>Common (+V)</w:t>
            </w:r>
          </w:p>
        </w:tc>
        <w:tc>
          <w:tcPr>
            <w:tcW w:w="1632" w:type="dxa"/>
          </w:tcPr>
          <w:p w:rsidR="00C1615C" w:rsidRPr="00C1615C" w:rsidRDefault="00C1615C" w:rsidP="00C1615C">
            <w:pPr>
              <w:spacing w:after="0"/>
              <w:jc w:val="center"/>
              <w:rPr>
                <w:sz w:val="18"/>
                <w:szCs w:val="18"/>
              </w:rPr>
            </w:pPr>
            <w:r w:rsidRPr="00C1615C">
              <w:rPr>
                <w:sz w:val="18"/>
                <w:szCs w:val="18"/>
              </w:rPr>
              <w:t>Blue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5</w:t>
            </w:r>
          </w:p>
        </w:tc>
        <w:tc>
          <w:tcPr>
            <w:tcW w:w="2410" w:type="dxa"/>
          </w:tcPr>
          <w:p w:rsidR="00C1615C" w:rsidRPr="00C1615C" w:rsidRDefault="00C1615C" w:rsidP="00C1615C">
            <w:pPr>
              <w:spacing w:after="0"/>
              <w:jc w:val="center"/>
              <w:rPr>
                <w:sz w:val="18"/>
                <w:szCs w:val="18"/>
              </w:rPr>
            </w:pPr>
            <w:r w:rsidRPr="00C1615C">
              <w:rPr>
                <w:sz w:val="18"/>
                <w:szCs w:val="18"/>
              </w:rPr>
              <w:t>Output 1 (Front Headlight)</w:t>
            </w:r>
          </w:p>
        </w:tc>
        <w:tc>
          <w:tcPr>
            <w:tcW w:w="1632" w:type="dxa"/>
          </w:tcPr>
          <w:p w:rsidR="00C1615C" w:rsidRPr="00C1615C" w:rsidRDefault="00C1615C" w:rsidP="00C1615C">
            <w:pPr>
              <w:spacing w:after="0"/>
              <w:jc w:val="center"/>
              <w:rPr>
                <w:sz w:val="18"/>
                <w:szCs w:val="18"/>
              </w:rPr>
            </w:pPr>
            <w:r w:rsidRPr="00C1615C">
              <w:rPr>
                <w:sz w:val="18"/>
                <w:szCs w:val="18"/>
              </w:rPr>
              <w:t>White</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6</w:t>
            </w:r>
          </w:p>
        </w:tc>
        <w:tc>
          <w:tcPr>
            <w:tcW w:w="2410" w:type="dxa"/>
          </w:tcPr>
          <w:p w:rsidR="00C1615C" w:rsidRPr="00C1615C" w:rsidRDefault="00C1615C" w:rsidP="00C1615C">
            <w:pPr>
              <w:spacing w:after="0"/>
              <w:jc w:val="center"/>
              <w:rPr>
                <w:sz w:val="18"/>
                <w:szCs w:val="18"/>
              </w:rPr>
            </w:pPr>
            <w:r w:rsidRPr="00C1615C">
              <w:rPr>
                <w:sz w:val="18"/>
                <w:szCs w:val="18"/>
              </w:rPr>
              <w:t>Output 2 (Rear Headlight)</w:t>
            </w:r>
          </w:p>
        </w:tc>
        <w:tc>
          <w:tcPr>
            <w:tcW w:w="1632" w:type="dxa"/>
          </w:tcPr>
          <w:p w:rsidR="00C1615C" w:rsidRPr="00C1615C" w:rsidRDefault="00C1615C" w:rsidP="00C1615C">
            <w:pPr>
              <w:spacing w:after="0"/>
              <w:jc w:val="center"/>
              <w:rPr>
                <w:sz w:val="18"/>
                <w:szCs w:val="18"/>
              </w:rPr>
            </w:pPr>
            <w:r w:rsidRPr="00C1615C">
              <w:rPr>
                <w:sz w:val="18"/>
                <w:szCs w:val="18"/>
              </w:rPr>
              <w:t>Yellow</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7</w:t>
            </w:r>
          </w:p>
        </w:tc>
        <w:tc>
          <w:tcPr>
            <w:tcW w:w="2410" w:type="dxa"/>
          </w:tcPr>
          <w:p w:rsidR="00C1615C" w:rsidRPr="00C1615C" w:rsidRDefault="00C1615C" w:rsidP="00C1615C">
            <w:pPr>
              <w:spacing w:after="0"/>
              <w:jc w:val="center"/>
              <w:rPr>
                <w:sz w:val="18"/>
                <w:szCs w:val="18"/>
              </w:rPr>
            </w:pPr>
            <w:r w:rsidRPr="00C1615C">
              <w:rPr>
                <w:sz w:val="18"/>
                <w:szCs w:val="18"/>
              </w:rPr>
              <w:t>Motor (-)</w:t>
            </w:r>
          </w:p>
        </w:tc>
        <w:tc>
          <w:tcPr>
            <w:tcW w:w="1632" w:type="dxa"/>
          </w:tcPr>
          <w:p w:rsidR="00C1615C" w:rsidRPr="00C1615C" w:rsidRDefault="00C1615C" w:rsidP="00C1615C">
            <w:pPr>
              <w:spacing w:after="0"/>
              <w:jc w:val="center"/>
              <w:rPr>
                <w:sz w:val="18"/>
                <w:szCs w:val="18"/>
              </w:rPr>
            </w:pPr>
            <w:r w:rsidRPr="00C1615C">
              <w:rPr>
                <w:sz w:val="18"/>
                <w:szCs w:val="18"/>
              </w:rPr>
              <w:t>Gray</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8</w:t>
            </w:r>
          </w:p>
        </w:tc>
        <w:tc>
          <w:tcPr>
            <w:tcW w:w="2410" w:type="dxa"/>
          </w:tcPr>
          <w:p w:rsidR="00C1615C" w:rsidRPr="00C1615C" w:rsidRDefault="00C1615C" w:rsidP="00C1615C">
            <w:pPr>
              <w:spacing w:after="0"/>
              <w:jc w:val="center"/>
              <w:rPr>
                <w:sz w:val="18"/>
                <w:szCs w:val="18"/>
              </w:rPr>
            </w:pPr>
            <w:r w:rsidRPr="00C1615C">
              <w:rPr>
                <w:sz w:val="18"/>
                <w:szCs w:val="18"/>
              </w:rPr>
              <w:t>Track – Left Rail</w:t>
            </w:r>
          </w:p>
        </w:tc>
        <w:tc>
          <w:tcPr>
            <w:tcW w:w="1632" w:type="dxa"/>
          </w:tcPr>
          <w:p w:rsidR="00C1615C" w:rsidRPr="00C1615C" w:rsidRDefault="00C1615C" w:rsidP="00C1615C">
            <w:pPr>
              <w:spacing w:after="0"/>
              <w:jc w:val="center"/>
              <w:rPr>
                <w:sz w:val="18"/>
                <w:szCs w:val="18"/>
              </w:rPr>
            </w:pPr>
            <w:r w:rsidRPr="00C1615C">
              <w:rPr>
                <w:sz w:val="18"/>
                <w:szCs w:val="18"/>
              </w:rPr>
              <w:t>Black</w:t>
            </w:r>
          </w:p>
        </w:tc>
      </w:tr>
      <w:tr w:rsidR="00C1615C" w:rsidRPr="00C1615C" w:rsidTr="00C1615C">
        <w:tc>
          <w:tcPr>
            <w:tcW w:w="993" w:type="dxa"/>
          </w:tcPr>
          <w:p w:rsidR="00C1615C" w:rsidRPr="00C1615C" w:rsidRDefault="00C1615C" w:rsidP="00C1615C">
            <w:pPr>
              <w:spacing w:after="0"/>
              <w:jc w:val="center"/>
              <w:rPr>
                <w:sz w:val="18"/>
                <w:szCs w:val="18"/>
              </w:rPr>
            </w:pPr>
            <w:r w:rsidRPr="00C1615C">
              <w:rPr>
                <w:sz w:val="18"/>
                <w:szCs w:val="18"/>
              </w:rPr>
              <w:t>9</w:t>
            </w:r>
          </w:p>
        </w:tc>
        <w:tc>
          <w:tcPr>
            <w:tcW w:w="2410" w:type="dxa"/>
          </w:tcPr>
          <w:p w:rsidR="00C1615C" w:rsidRPr="00C1615C" w:rsidRDefault="00C1615C" w:rsidP="00C1615C">
            <w:pPr>
              <w:spacing w:after="0"/>
              <w:jc w:val="center"/>
              <w:rPr>
                <w:sz w:val="18"/>
                <w:szCs w:val="18"/>
              </w:rPr>
            </w:pPr>
            <w:r w:rsidRPr="00C1615C">
              <w:rPr>
                <w:sz w:val="18"/>
                <w:szCs w:val="18"/>
              </w:rPr>
              <w:t>Output 4 (Aux 2)</w:t>
            </w:r>
          </w:p>
        </w:tc>
        <w:tc>
          <w:tcPr>
            <w:tcW w:w="1632" w:type="dxa"/>
          </w:tcPr>
          <w:p w:rsidR="00C1615C" w:rsidRPr="00C1615C" w:rsidRDefault="00C1615C" w:rsidP="00C1615C">
            <w:pPr>
              <w:spacing w:after="0"/>
              <w:jc w:val="center"/>
              <w:rPr>
                <w:sz w:val="18"/>
                <w:szCs w:val="18"/>
              </w:rPr>
            </w:pPr>
            <w:r w:rsidRPr="00C1615C">
              <w:rPr>
                <w:sz w:val="18"/>
                <w:szCs w:val="18"/>
              </w:rPr>
              <w:t>Brown (Violet)</w:t>
            </w:r>
          </w:p>
        </w:tc>
      </w:tr>
    </w:tbl>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p>
    <w:p w:rsidR="00C1615C" w:rsidRDefault="00C1615C" w:rsidP="00C1615C">
      <w:pPr>
        <w:jc w:val="center"/>
      </w:pPr>
      <w:r>
        <w:t>The connector is rated at 50 VDC and 1.0 amp max on each pin.</w:t>
      </w:r>
    </w:p>
    <w:p w:rsidR="00C1615C" w:rsidRDefault="00C1615C" w:rsidP="00C1615C">
      <w:pPr>
        <w:jc w:val="center"/>
      </w:pPr>
      <w:r>
        <w:t>Pin 9 can be brown or violet, brown preferred.</w:t>
      </w:r>
    </w:p>
    <w:p w:rsidR="00C1615C" w:rsidRDefault="00C1615C" w:rsidP="00C1615C">
      <w:pPr>
        <w:pStyle w:val="Heading2"/>
      </w:pPr>
      <w:r>
        <w:t>Color Code of Wiring</w:t>
      </w:r>
    </w:p>
    <w:p w:rsidR="00C1615C" w:rsidRPr="00C1615C" w:rsidRDefault="00C1615C" w:rsidP="00C1615C">
      <w:r w:rsidRPr="00C1615C">
        <w:t>Because field installation by the end user is the most frequent application of this interface connector the wire harness must use the color code defined in for wiring in S-9.1.1.</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C1615C" w:rsidP="00276555">
            <w:r>
              <w:t>Sept 2020</w:t>
            </w:r>
          </w:p>
        </w:tc>
        <w:tc>
          <w:tcPr>
            <w:tcW w:w="8406" w:type="dxa"/>
          </w:tcPr>
          <w:p w:rsidR="00276555" w:rsidRDefault="00C1615C" w:rsidP="00276555">
            <w:r>
              <w:t>JST-9</w:t>
            </w:r>
            <w:r w:rsidRPr="00C1615C">
              <w:t xml:space="preserve"> decoder interface connectors split out from S-9.1.1 as a</w:t>
            </w:r>
            <w:r>
              <w:t xml:space="preserve"> separate Standard. </w:t>
            </w:r>
            <w:r w:rsidRPr="00C1615C">
              <w:t xml:space="preserve">Changed to new template. Corrected </w:t>
            </w:r>
            <w:r>
              <w:t xml:space="preserve">error in location pin 1 Fig 2.1 and </w:t>
            </w:r>
            <w:r w:rsidRPr="00C1615C">
              <w:t xml:space="preserve">various </w:t>
            </w:r>
            <w:r>
              <w:t xml:space="preserve">other </w:t>
            </w:r>
            <w:r w:rsidRPr="00C1615C">
              <w:t>errors.</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CA4" w:rsidRDefault="00156CA4">
      <w:r>
        <w:separator/>
      </w:r>
    </w:p>
  </w:endnote>
  <w:endnote w:type="continuationSeparator" w:id="0">
    <w:p w:rsidR="00156CA4" w:rsidRDefault="00156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r>
            <w:fldChar w:fldCharType="begin"/>
          </w:r>
          <w:r>
            <w:instrText xml:space="preserve"> DOCPROPERTY "Company"  \* MERGEFORMAT </w:instrText>
          </w:r>
          <w:r>
            <w:fldChar w:fldCharType="separate"/>
          </w:r>
          <w:r w:rsidR="00E972D5">
            <w:t xml:space="preserve">© </w:t>
          </w:r>
          <w:proofErr w:type="spellStart"/>
          <w:proofErr w:type="gramStart"/>
          <w:r w:rsidR="00E972D5">
            <w:t>yyyy-yyyy</w:t>
          </w:r>
          <w:proofErr w:type="spellEnd"/>
          <w:proofErr w:type="gramEnd"/>
          <w:r w:rsidR="00E972D5">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972D5">
            <w:rPr>
              <w:rStyle w:val="PageNumber"/>
              <w:noProof/>
            </w:rPr>
            <w:t>2</w:t>
          </w:r>
          <w:r>
            <w:rPr>
              <w:rStyle w:val="PageNumber"/>
            </w:rPr>
            <w:fldChar w:fldCharType="end"/>
          </w:r>
        </w:p>
      </w:tc>
      <w:tc>
        <w:tcPr>
          <w:tcW w:w="3616" w:type="pct"/>
        </w:tcPr>
        <w:p w:rsidR="002A46D5" w:rsidRDefault="00E972D5" w:rsidP="002A46D5">
          <w:pPr>
            <w:jc w:val="right"/>
          </w:pPr>
          <w:fldSimple w:instr=" TITLE  \* MERGEFORMAT ">
            <w:r>
              <w:t>X-9.99.99</w:t>
            </w:r>
          </w:fldSimple>
          <w:r w:rsidR="002A46D5">
            <w:t xml:space="preserve"> </w:t>
          </w:r>
          <w:r w:rsidR="00B97C75">
            <w:fldChar w:fldCharType="begin"/>
          </w:r>
          <w:r w:rsidR="00B97C75">
            <w:instrText xml:space="preserve"> SUBJECT  \* MERGEFORMAT </w:instrText>
          </w:r>
          <w:r w:rsidR="00B97C75">
            <w:fldChar w:fldCharType="separate"/>
          </w:r>
          <w:r>
            <w:t xml:space="preserve">Brief </w:t>
          </w:r>
          <w:proofErr w:type="spellStart"/>
          <w:r>
            <w:t>Desc</w:t>
          </w:r>
          <w:proofErr w:type="spellEnd"/>
          <w:r>
            <w:t>.</w:t>
          </w:r>
          <w:r w:rsidR="00B97C75">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851FCA" w:rsidP="0044692D">
    <w:pPr>
      <w:spacing w:after="0"/>
    </w:pPr>
    <w:fldSimple w:instr=" DOCPROPERTY &quot;Company&quot;  \* MERGEFORMAT ">
      <w:r w:rsidR="00E972D5">
        <w:t>© 2005-2020 National Model Railroad Association, Inc.</w:t>
      </w:r>
    </w:fldSimple>
  </w:p>
  <w:p w:rsidR="00937078" w:rsidRPr="002A46D5" w:rsidRDefault="00F71897" w:rsidP="0044692D">
    <w:pPr>
      <w:pStyle w:val="Footer"/>
      <w:tabs>
        <w:tab w:val="clear" w:pos="4320"/>
        <w:tab w:val="clear" w:pos="8640"/>
      </w:tabs>
      <w:spacing w:after="0"/>
    </w:pPr>
    <w:fldSimple w:instr=" TITLE  \* MERGEFORMAT ">
      <w:r w:rsidR="00E972D5">
        <w:t>S-9.1.1.2</w:t>
      </w:r>
    </w:fldSimple>
    <w:r w:rsidR="00851FCA">
      <w:t xml:space="preserve"> </w:t>
    </w:r>
    <w:fldSimple w:instr=" SUBJECT  \* MERGEFORMAT ">
      <w:r w:rsidR="00E972D5">
        <w:t>JST-9 Decoder Interface</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F688C">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F688C">
      <w:rPr>
        <w:rStyle w:val="PageNumber"/>
        <w:noProof/>
      </w:rPr>
      <w:t>3</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C1615C">
      <w:rPr>
        <w:rStyle w:val="PageNumber"/>
        <w:noProof/>
      </w:rPr>
      <w:t>XXX 0, 0000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B97C75" w:rsidP="0044692D">
    <w:pPr>
      <w:spacing w:after="0"/>
    </w:pPr>
    <w:fldSimple w:instr=" DOCPROPERTY &quot;Company&quot;  \* MERGEFORMAT ">
      <w:r w:rsidR="00E972D5">
        <w:t>© 2005-2020 National Model Railroad Association, Inc.</w:t>
      </w:r>
    </w:fldSimple>
  </w:p>
  <w:p w:rsidR="00851FCA" w:rsidRDefault="00F71897" w:rsidP="0044692D">
    <w:pPr>
      <w:spacing w:after="0"/>
    </w:pPr>
    <w:fldSimple w:instr=" TITLE  \* MERGEFORMAT ">
      <w:r w:rsidR="00E972D5">
        <w:t>S-9.1.1.2</w:t>
      </w:r>
    </w:fldSimple>
    <w:r w:rsidR="00937078">
      <w:t xml:space="preserve"> </w:t>
    </w:r>
    <w:fldSimple w:instr=" SUBJECT  \* MERGEFORMAT ">
      <w:r w:rsidR="00E972D5">
        <w:t>JST-9 Decoder Interface</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F688C">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F688C">
      <w:rPr>
        <w:rStyle w:val="PageNumber"/>
        <w:noProof/>
      </w:rPr>
      <w:t>3</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C1615C">
      <w:rPr>
        <w:rStyle w:val="PageNumber"/>
        <w:noProof/>
      </w:rPr>
      <w:t>XXX 0, 0000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CA4" w:rsidRDefault="00156CA4">
      <w:r>
        <w:separator/>
      </w:r>
    </w:p>
  </w:footnote>
  <w:footnote w:type="continuationSeparator" w:id="0">
    <w:p w:rsidR="00156CA4" w:rsidRDefault="00156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972D5">
          <w:pPr>
            <w:pStyle w:val="Heading4"/>
            <w:numPr>
              <w:ilvl w:val="0"/>
              <w:numId w:val="0"/>
            </w:numPr>
            <w:spacing w:before="0" w:after="0"/>
            <w:jc w:val="center"/>
            <w:rPr>
              <w:rStyle w:val="Strong"/>
            </w:rPr>
          </w:pPr>
          <w:r w:rsidRPr="00851FCA">
            <w:rPr>
              <w:rStyle w:val="Strong"/>
            </w:rPr>
            <w:t xml:space="preserve">NMRA </w:t>
          </w:r>
          <w:r w:rsidR="00E972D5">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E972D5" w:rsidP="00E972D5">
          <w:pPr>
            <w:jc w:val="center"/>
          </w:pPr>
          <w:r>
            <w:t>JST-9 Decoder Interface</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E972D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C1615C">
            <w:rPr>
              <w:noProof/>
              <w:sz w:val="20"/>
            </w:rPr>
            <w:t>XXX 0, 0000</w:t>
          </w:r>
          <w:r>
            <w:rPr>
              <w:sz w:val="20"/>
            </w:rPr>
            <w:fldChar w:fldCharType="end"/>
          </w:r>
        </w:p>
      </w:tc>
      <w:tc>
        <w:tcPr>
          <w:tcW w:w="984" w:type="pct"/>
          <w:vAlign w:val="center"/>
        </w:tcPr>
        <w:p w:rsidR="00800DAA" w:rsidRDefault="00F71897" w:rsidP="00E972D5">
          <w:pPr>
            <w:rPr>
              <w:rFonts w:ascii="CG Times" w:hAnsi="CG Times"/>
            </w:rPr>
          </w:pPr>
          <w:fldSimple w:instr=" TITLE  \* MERGEFORMAT ">
            <w:r w:rsidR="00E972D5">
              <w:t>S-9.1.1.2</w:t>
            </w:r>
          </w:fldSimple>
          <w:r w:rsidR="005F688C">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E4453"/>
    <w:multiLevelType w:val="hybridMultilevel"/>
    <w:tmpl w:val="0AC8EDAA"/>
    <w:lvl w:ilvl="0" w:tplc="21B47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35495C8A"/>
    <w:multiLevelType w:val="hybridMultilevel"/>
    <w:tmpl w:val="53929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5"/>
  </w:num>
  <w:num w:numId="5">
    <w:abstractNumId w:val="21"/>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19"/>
  </w:num>
  <w:num w:numId="19">
    <w:abstractNumId w:val="20"/>
  </w:num>
  <w:num w:numId="20">
    <w:abstractNumId w:val="17"/>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2D5"/>
    <w:rsid w:val="00005AA2"/>
    <w:rsid w:val="000556E9"/>
    <w:rsid w:val="00067F5F"/>
    <w:rsid w:val="000B53FB"/>
    <w:rsid w:val="0011715A"/>
    <w:rsid w:val="001418C6"/>
    <w:rsid w:val="00152F81"/>
    <w:rsid w:val="00156CA4"/>
    <w:rsid w:val="00166EE5"/>
    <w:rsid w:val="0019474D"/>
    <w:rsid w:val="001A1300"/>
    <w:rsid w:val="001E03BC"/>
    <w:rsid w:val="001F517C"/>
    <w:rsid w:val="0022554F"/>
    <w:rsid w:val="00276555"/>
    <w:rsid w:val="002A058D"/>
    <w:rsid w:val="002A46D5"/>
    <w:rsid w:val="003428C9"/>
    <w:rsid w:val="003652CB"/>
    <w:rsid w:val="0039569D"/>
    <w:rsid w:val="0044186D"/>
    <w:rsid w:val="0044692D"/>
    <w:rsid w:val="005F688C"/>
    <w:rsid w:val="00623B38"/>
    <w:rsid w:val="00627D4B"/>
    <w:rsid w:val="00643AF9"/>
    <w:rsid w:val="00686F5E"/>
    <w:rsid w:val="007D32FF"/>
    <w:rsid w:val="00800DAA"/>
    <w:rsid w:val="0082606B"/>
    <w:rsid w:val="00851FCA"/>
    <w:rsid w:val="008E667E"/>
    <w:rsid w:val="009010F3"/>
    <w:rsid w:val="00937078"/>
    <w:rsid w:val="0097522D"/>
    <w:rsid w:val="009870A1"/>
    <w:rsid w:val="009E51BF"/>
    <w:rsid w:val="00A41607"/>
    <w:rsid w:val="00A50314"/>
    <w:rsid w:val="00B57674"/>
    <w:rsid w:val="00B97C75"/>
    <w:rsid w:val="00BF381A"/>
    <w:rsid w:val="00C1615C"/>
    <w:rsid w:val="00C17D43"/>
    <w:rsid w:val="00C3636A"/>
    <w:rsid w:val="00C42899"/>
    <w:rsid w:val="00C72046"/>
    <w:rsid w:val="00D31FA4"/>
    <w:rsid w:val="00E972D5"/>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55FF2D-03DC-4DF5-8C8E-FB83037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Heading2Char">
    <w:name w:val="Heading 2 Char"/>
    <w:basedOn w:val="DefaultParagraphFont"/>
    <w:link w:val="Heading2"/>
    <w:rsid w:val="00C1615C"/>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75326-044F-41A4-AFB4-95049508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(3).dotx</Template>
  <TotalTime>19</TotalTime>
  <Pages>3</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National Model Railroad Association, Inc.</Company>
  <LinksUpToDate>false</LinksUpToDate>
  <CharactersWithSpaces>9859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keywords/>
  <dc:description/>
  <cp:lastModifiedBy>Mark</cp:lastModifiedBy>
  <cp:revision>2</cp:revision>
  <cp:lastPrinted>2011-06-18T21:26:00Z</cp:lastPrinted>
  <dcterms:created xsi:type="dcterms:W3CDTF">2020-09-09T08:07:00Z</dcterms:created>
  <dcterms:modified xsi:type="dcterms:W3CDTF">2020-09-09T08:32:00Z</dcterms:modified>
</cp:coreProperties>
</file>