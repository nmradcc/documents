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565" w14:textId="77777777" w:rsidR="00623B38" w:rsidRDefault="00623B38" w:rsidP="00623B38">
      <w:pPr>
        <w:pStyle w:val="Heading1"/>
      </w:pPr>
      <w:r>
        <w:t>General</w:t>
      </w:r>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19"/>
        <w:gridCol w:w="7371"/>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30"/>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r w:rsidRPr="009A1853">
        <w:rPr>
          <w:rFonts w:ascii="Calibri" w:eastAsia="Calibri" w:hAnsi="Calibri"/>
          <w:sz w:val="18"/>
          <w:szCs w:val="18"/>
        </w:rPr>
        <w:t>.</w:t>
      </w:r>
      <w:r w:rsidRPr="009A1853">
        <w:rPr>
          <w:szCs w:val="24"/>
        </w:rPr>
        <w:t>The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A3772B">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A3772B">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A3772B">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A3772B">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00BC7A11">
        <w:trPr>
          <w:trHeight w:hRule="exact" w:val="334"/>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left w:val="single" w:sz="4" w:space="0" w:color="000000"/>
              <w:bottom w:val="single" w:sz="4" w:space="0" w:color="000000"/>
              <w:right w:val="single" w:sz="4" w:space="0" w:color="000000"/>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left w:val="single" w:sz="4" w:space="0" w:color="000000"/>
              <w:bottom w:val="single" w:sz="4" w:space="0" w:color="000000"/>
              <w:right w:val="single" w:sz="4" w:space="0" w:color="000000"/>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left w:val="single" w:sz="4" w:space="0" w:color="000000"/>
              <w:bottom w:val="single" w:sz="4" w:space="0" w:color="000000"/>
              <w:right w:val="single" w:sz="4" w:space="0" w:color="000000"/>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left w:val="single" w:sz="4" w:space="0" w:color="000000"/>
              <w:bottom w:val="single" w:sz="4" w:space="0" w:color="000000"/>
              <w:right w:val="single" w:sz="4" w:space="0" w:color="000000"/>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left w:val="single" w:sz="4" w:space="0" w:color="000000"/>
              <w:bottom w:val="single" w:sz="4" w:space="0" w:color="000000"/>
              <w:right w:val="single" w:sz="4" w:space="0" w:color="000000"/>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left w:val="single" w:sz="4" w:space="0" w:color="000000"/>
              <w:bottom w:val="single" w:sz="4" w:space="0" w:color="000000"/>
              <w:right w:val="single" w:sz="4" w:space="0" w:color="000000"/>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00BC7A11">
        <w:trPr>
          <w:trHeight w:hRule="exact" w:val="25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left w:val="single" w:sz="4" w:space="0" w:color="000000"/>
              <w:bottom w:val="single" w:sz="4" w:space="0" w:color="000000"/>
              <w:right w:val="single" w:sz="4" w:space="0" w:color="000000"/>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left w:val="single" w:sz="4" w:space="0" w:color="000000"/>
              <w:bottom w:val="single" w:sz="4" w:space="0" w:color="000000"/>
              <w:right w:val="single" w:sz="4" w:space="0" w:color="000000"/>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left w:val="single" w:sz="4" w:space="0" w:color="000000"/>
              <w:bottom w:val="single" w:sz="4" w:space="0" w:color="000000"/>
              <w:right w:val="single" w:sz="4" w:space="0" w:color="000000"/>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00BC7A11">
        <w:trPr>
          <w:trHeight w:hRule="exact" w:val="269"/>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left w:val="single" w:sz="4" w:space="0" w:color="000000"/>
              <w:bottom w:val="single" w:sz="4" w:space="0" w:color="000000"/>
              <w:right w:val="single" w:sz="4" w:space="0" w:color="000000"/>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left w:val="single" w:sz="4" w:space="0" w:color="000000"/>
              <w:bottom w:val="single" w:sz="4" w:space="0" w:color="000000"/>
              <w:right w:val="single" w:sz="4" w:space="0" w:color="000000"/>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left w:val="single" w:sz="4" w:space="0" w:color="000000"/>
              <w:bottom w:val="single" w:sz="4" w:space="0" w:color="000000"/>
              <w:right w:val="single" w:sz="4" w:space="0" w:color="000000"/>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00BC7A11">
        <w:trPr>
          <w:trHeight w:hRule="exact" w:val="27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left w:val="single" w:sz="4" w:space="0" w:color="000000"/>
              <w:bottom w:val="single" w:sz="4" w:space="0" w:color="000000"/>
              <w:right w:val="single" w:sz="4" w:space="0" w:color="000000"/>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left w:val="single" w:sz="4" w:space="0" w:color="000000"/>
              <w:bottom w:val="single" w:sz="4" w:space="0" w:color="000000"/>
              <w:right w:val="single" w:sz="4" w:space="0" w:color="000000"/>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left w:val="single" w:sz="4" w:space="0" w:color="000000"/>
              <w:bottom w:val="single" w:sz="4" w:space="0" w:color="000000"/>
              <w:right w:val="single" w:sz="4" w:space="0" w:color="000000"/>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00BC7A11">
        <w:trPr>
          <w:trHeight w:hRule="exact" w:val="24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left w:val="single" w:sz="4" w:space="0" w:color="000000"/>
              <w:bottom w:val="single" w:sz="4" w:space="0" w:color="000000"/>
              <w:right w:val="single" w:sz="4" w:space="0" w:color="000000"/>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left w:val="single" w:sz="4" w:space="0" w:color="000000"/>
              <w:bottom w:val="single" w:sz="4" w:space="0" w:color="000000"/>
              <w:right w:val="single" w:sz="4" w:space="0" w:color="000000"/>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left w:val="single" w:sz="4" w:space="0" w:color="000000"/>
              <w:bottom w:val="single" w:sz="4" w:space="0" w:color="000000"/>
              <w:right w:val="single" w:sz="4" w:space="0" w:color="000000"/>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left w:val="single" w:sz="4" w:space="0" w:color="000000"/>
              <w:bottom w:val="single" w:sz="4" w:space="0" w:color="000000"/>
              <w:right w:val="single" w:sz="4" w:space="0" w:color="000000"/>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left w:val="single" w:sz="4" w:space="0" w:color="000000"/>
              <w:bottom w:val="single" w:sz="4" w:space="0" w:color="000000"/>
              <w:right w:val="single" w:sz="4" w:space="0" w:color="000000"/>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left w:val="single" w:sz="4" w:space="0" w:color="000000"/>
              <w:bottom w:val="single" w:sz="4" w:space="0" w:color="000000"/>
              <w:right w:val="single" w:sz="4" w:space="0" w:color="000000"/>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left w:val="single" w:sz="4" w:space="0" w:color="000000"/>
              <w:bottom w:val="single" w:sz="4" w:space="0" w:color="000000"/>
              <w:right w:val="single" w:sz="4" w:space="0" w:color="000000"/>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00BC7A11">
        <w:trPr>
          <w:trHeight w:hRule="exact" w:val="277"/>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left w:val="single" w:sz="4" w:space="0" w:color="000000"/>
              <w:bottom w:val="single" w:sz="4" w:space="0" w:color="000000"/>
              <w:right w:val="single" w:sz="4" w:space="0" w:color="000000"/>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left w:val="single" w:sz="4" w:space="0" w:color="000000"/>
              <w:bottom w:val="single" w:sz="4" w:space="0" w:color="000000"/>
              <w:right w:val="single" w:sz="4" w:space="0" w:color="000000"/>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left w:val="single" w:sz="4" w:space="0" w:color="000000"/>
              <w:bottom w:val="single" w:sz="4" w:space="0" w:color="000000"/>
              <w:right w:val="single" w:sz="4" w:space="0" w:color="000000"/>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left w:val="single" w:sz="4" w:space="0" w:color="000000"/>
              <w:bottom w:val="single" w:sz="4" w:space="0" w:color="000000"/>
              <w:right w:val="single" w:sz="4" w:space="0" w:color="000000"/>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left w:val="single" w:sz="4" w:space="0" w:color="000000"/>
              <w:bottom w:val="single" w:sz="4" w:space="0" w:color="000000"/>
              <w:right w:val="single" w:sz="4" w:space="0" w:color="000000"/>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left w:val="single" w:sz="4" w:space="0" w:color="000000"/>
              <w:bottom w:val="single" w:sz="4" w:space="0" w:color="000000"/>
              <w:right w:val="single" w:sz="4" w:space="0" w:color="000000"/>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left w:val="single" w:sz="4" w:space="0" w:color="000000"/>
              <w:bottom w:val="single" w:sz="4" w:space="0" w:color="000000"/>
              <w:right w:val="single" w:sz="4" w:space="0" w:color="000000"/>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left w:val="single" w:sz="4" w:space="0" w:color="000000"/>
              <w:bottom w:val="single" w:sz="4" w:space="0" w:color="000000"/>
              <w:right w:val="single" w:sz="4" w:space="0" w:color="000000"/>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left w:val="single" w:sz="4" w:space="0" w:color="000000"/>
              <w:bottom w:val="single" w:sz="4" w:space="0" w:color="000000"/>
              <w:right w:val="single" w:sz="4" w:space="0" w:color="000000"/>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00BC7A11">
        <w:trPr>
          <w:trHeight w:hRule="exact" w:val="226"/>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left w:val="single" w:sz="4" w:space="0" w:color="000000"/>
              <w:bottom w:val="single" w:sz="4" w:space="0" w:color="000000"/>
              <w:right w:val="single" w:sz="4" w:space="0" w:color="000000"/>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left w:val="single" w:sz="4" w:space="0" w:color="000000"/>
              <w:bottom w:val="single" w:sz="4" w:space="0" w:color="000000"/>
              <w:right w:val="single" w:sz="4" w:space="0" w:color="000000"/>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left w:val="single" w:sz="4" w:space="0" w:color="000000"/>
              <w:bottom w:val="single" w:sz="4" w:space="0" w:color="000000"/>
              <w:right w:val="single" w:sz="4" w:space="0" w:color="000000"/>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left w:val="single" w:sz="4" w:space="0" w:color="000000"/>
              <w:bottom w:val="single" w:sz="4" w:space="0" w:color="000000"/>
              <w:right w:val="single" w:sz="4" w:space="0" w:color="000000"/>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left w:val="single" w:sz="4" w:space="0" w:color="000000"/>
              <w:bottom w:val="single" w:sz="4" w:space="0" w:color="000000"/>
              <w:right w:val="single" w:sz="4" w:space="0" w:color="000000"/>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left w:val="single" w:sz="4" w:space="0" w:color="000000"/>
              <w:bottom w:val="single" w:sz="4" w:space="0" w:color="000000"/>
              <w:right w:val="single" w:sz="4" w:space="0" w:color="000000"/>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00BC7A11">
        <w:trPr>
          <w:trHeight w:hRule="exact" w:val="271"/>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left w:val="single" w:sz="4" w:space="0" w:color="000000"/>
              <w:bottom w:val="single" w:sz="4" w:space="0" w:color="000000"/>
              <w:right w:val="single" w:sz="4" w:space="0" w:color="000000"/>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left w:val="single" w:sz="4" w:space="0" w:color="000000"/>
              <w:bottom w:val="single" w:sz="4" w:space="0" w:color="000000"/>
              <w:right w:val="single" w:sz="4" w:space="0" w:color="000000"/>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left w:val="single" w:sz="4" w:space="0" w:color="000000"/>
              <w:bottom w:val="single" w:sz="4" w:space="0" w:color="000000"/>
              <w:right w:val="single" w:sz="4" w:space="0" w:color="000000"/>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left w:val="single" w:sz="4" w:space="0" w:color="000000"/>
              <w:bottom w:val="single" w:sz="4" w:space="0" w:color="000000"/>
              <w:right w:val="single" w:sz="4" w:space="0" w:color="000000"/>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left w:val="single" w:sz="4" w:space="0" w:color="000000"/>
              <w:bottom w:val="single" w:sz="4" w:space="0" w:color="000000"/>
              <w:right w:val="single" w:sz="4" w:space="0" w:color="000000"/>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left w:val="single" w:sz="4" w:space="0" w:color="000000"/>
              <w:bottom w:val="single" w:sz="4" w:space="0" w:color="000000"/>
              <w:right w:val="single" w:sz="4" w:space="0" w:color="000000"/>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left w:val="single" w:sz="4" w:space="0" w:color="000000"/>
              <w:bottom w:val="single" w:sz="4" w:space="0" w:color="000000"/>
              <w:right w:val="single" w:sz="4" w:space="0" w:color="000000"/>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left w:val="single" w:sz="4" w:space="0" w:color="000000"/>
              <w:bottom w:val="single" w:sz="4" w:space="0" w:color="000000"/>
              <w:right w:val="single" w:sz="4" w:space="0" w:color="000000"/>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left w:val="single" w:sz="4" w:space="0" w:color="000000"/>
              <w:bottom w:val="single" w:sz="4" w:space="0" w:color="000000"/>
              <w:right w:val="single" w:sz="4" w:space="0" w:color="000000"/>
            </w:tcBorders>
          </w:tcPr>
          <w:p w14:paraId="7A575FA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3DFFBCA1"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left w:val="single" w:sz="4" w:space="0" w:color="000000"/>
              <w:bottom w:val="single" w:sz="4" w:space="0" w:color="000000"/>
              <w:right w:val="single" w:sz="4" w:space="0" w:color="000000"/>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left w:val="single" w:sz="4" w:space="0" w:color="000000"/>
              <w:bottom w:val="single" w:sz="4" w:space="0" w:color="000000"/>
              <w:right w:val="single" w:sz="4" w:space="0" w:color="000000"/>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left w:val="single" w:sz="4" w:space="0" w:color="000000"/>
              <w:bottom w:val="single" w:sz="4" w:space="0" w:color="000000"/>
              <w:right w:val="single" w:sz="4" w:space="0" w:color="000000"/>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00BC7A11">
        <w:trPr>
          <w:trHeight w:hRule="exact" w:val="280"/>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left w:val="single" w:sz="4" w:space="0" w:color="000000"/>
              <w:bottom w:val="single" w:sz="4" w:space="0" w:color="000000"/>
              <w:right w:val="single" w:sz="4" w:space="0" w:color="000000"/>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left w:val="single" w:sz="4" w:space="0" w:color="000000"/>
              <w:bottom w:val="single" w:sz="4" w:space="0" w:color="000000"/>
              <w:right w:val="single" w:sz="4" w:space="0" w:color="000000"/>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left w:val="single" w:sz="4" w:space="0" w:color="000000"/>
              <w:bottom w:val="single" w:sz="4" w:space="0" w:color="000000"/>
              <w:right w:val="single" w:sz="4" w:space="0" w:color="000000"/>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00BC7A11">
        <w:trPr>
          <w:trHeight w:hRule="exact" w:val="262"/>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left w:val="single" w:sz="4" w:space="0" w:color="000000"/>
              <w:bottom w:val="single" w:sz="4" w:space="0" w:color="000000"/>
              <w:right w:val="single" w:sz="4" w:space="0" w:color="000000"/>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left w:val="single" w:sz="4" w:space="0" w:color="000000"/>
              <w:bottom w:val="single" w:sz="4" w:space="0" w:color="000000"/>
              <w:right w:val="single" w:sz="4" w:space="0" w:color="000000"/>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left w:val="single" w:sz="4" w:space="0" w:color="000000"/>
              <w:bottom w:val="single" w:sz="4" w:space="0" w:color="000000"/>
              <w:right w:val="single" w:sz="4" w:space="0" w:color="000000"/>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left w:val="single" w:sz="4" w:space="0" w:color="000000"/>
              <w:bottom w:val="single" w:sz="4" w:space="0" w:color="000000"/>
              <w:right w:val="single" w:sz="4" w:space="0" w:color="000000"/>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left w:val="single" w:sz="4" w:space="0" w:color="000000"/>
              <w:bottom w:val="single" w:sz="4" w:space="0" w:color="000000"/>
              <w:right w:val="single" w:sz="4" w:space="0" w:color="000000"/>
            </w:tcBorders>
          </w:tcPr>
          <w:p w14:paraId="570AB064"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2</w:t>
            </w:r>
          </w:p>
        </w:tc>
      </w:tr>
      <w:tr w:rsidR="00463031" w:rsidRPr="00463031" w14:paraId="628CB85B"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left w:val="single" w:sz="4" w:space="0" w:color="000000"/>
              <w:bottom w:val="single" w:sz="4" w:space="0" w:color="000000"/>
              <w:right w:val="single" w:sz="4" w:space="0" w:color="000000"/>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left w:val="single" w:sz="4" w:space="0" w:color="000000"/>
              <w:bottom w:val="single" w:sz="4" w:space="0" w:color="000000"/>
              <w:right w:val="single" w:sz="4" w:space="0" w:color="000000"/>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left w:val="single" w:sz="4" w:space="0" w:color="000000"/>
              <w:bottom w:val="single" w:sz="4" w:space="0" w:color="000000"/>
              <w:right w:val="single" w:sz="4" w:space="0" w:color="000000"/>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00BC7A11">
        <w:trPr>
          <w:trHeight w:hRule="exact" w:val="265"/>
          <w:jc w:val="center"/>
        </w:trPr>
        <w:tc>
          <w:tcPr>
            <w:tcW w:w="703" w:type="dxa"/>
            <w:tcBorders>
              <w:top w:val="single" w:sz="4" w:space="0" w:color="000000"/>
              <w:left w:val="single" w:sz="4" w:space="0" w:color="000000"/>
              <w:bottom w:val="single" w:sz="4" w:space="0" w:color="000000"/>
              <w:right w:val="single" w:sz="4" w:space="0" w:color="000000"/>
            </w:tcBorders>
            <w:shd w:val="clear" w:color="auto" w:fill="D9D9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left w:val="single" w:sz="4" w:space="0" w:color="000000"/>
              <w:bottom w:val="single" w:sz="4" w:space="0" w:color="000000"/>
              <w:right w:val="single" w:sz="4" w:space="0" w:color="000000"/>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left w:val="single" w:sz="4" w:space="0" w:color="000000"/>
              <w:bottom w:val="single" w:sz="4" w:space="0" w:color="000000"/>
              <w:right w:val="single" w:sz="4" w:space="0" w:color="000000"/>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left w:val="single" w:sz="4" w:space="0" w:color="000000"/>
              <w:bottom w:val="single" w:sz="4" w:space="0" w:color="000000"/>
              <w:right w:val="single" w:sz="4" w:space="0" w:color="000000"/>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5B5726F8"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77777777" w:rsidR="00463031" w:rsidRPr="001B1FC8"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The speaker impedance is determined by the manufacturer of the decoder and must be documented. </w:t>
      </w: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3217"/>
        <w:gridCol w:w="3217"/>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0" w:type="auto"/>
        <w:tblLook w:val="04A0" w:firstRow="1" w:lastRow="0" w:firstColumn="1" w:lastColumn="0" w:noHBand="0" w:noVBand="1"/>
      </w:tblPr>
      <w:tblGrid>
        <w:gridCol w:w="1453"/>
        <w:gridCol w:w="8185"/>
      </w:tblGrid>
      <w:tr w:rsidR="00276555" w14:paraId="6A559EFE" w14:textId="77777777" w:rsidTr="00A41607">
        <w:tc>
          <w:tcPr>
            <w:tcW w:w="1458"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406"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276555">
        <w:tc>
          <w:tcPr>
            <w:tcW w:w="1458" w:type="dxa"/>
          </w:tcPr>
          <w:p w14:paraId="71C156A1" w14:textId="3A05D78A" w:rsidR="00276555" w:rsidRDefault="00CA7DF3" w:rsidP="00276555">
            <w:r>
              <w:t>11/13</w:t>
            </w:r>
            <w:r w:rsidR="00BA7C6C">
              <w:t>/2020</w:t>
            </w:r>
          </w:p>
        </w:tc>
        <w:tc>
          <w:tcPr>
            <w:tcW w:w="8406" w:type="dxa"/>
          </w:tcPr>
          <w:p w14:paraId="21254EF5" w14:textId="5E50D8DC" w:rsidR="00276555" w:rsidRDefault="00276555" w:rsidP="00CA7DF3">
            <w:r>
              <w:t>First Re</w:t>
            </w:r>
            <w:r w:rsidR="00CA7DF3">
              <w:t>lease</w:t>
            </w:r>
            <w:r w:rsidR="00BA7C6C">
              <w:t xml:space="preserve"> of S.9.1.1.3, created with new template.</w:t>
            </w:r>
          </w:p>
        </w:tc>
      </w:tr>
      <w:tr w:rsidR="00276555" w14:paraId="12EB78EB" w14:textId="77777777" w:rsidTr="00276555">
        <w:tc>
          <w:tcPr>
            <w:tcW w:w="1458" w:type="dxa"/>
          </w:tcPr>
          <w:p w14:paraId="186395AE" w14:textId="33F80774" w:rsidR="00276555" w:rsidRDefault="00276555" w:rsidP="00276555"/>
        </w:tc>
        <w:tc>
          <w:tcPr>
            <w:tcW w:w="8406" w:type="dxa"/>
          </w:tcPr>
          <w:p w14:paraId="3F71FC5E" w14:textId="0D2A89E0" w:rsidR="00276555" w:rsidRDefault="00276555" w:rsidP="00276555"/>
        </w:tc>
      </w:tr>
      <w:tr w:rsidR="00276555" w14:paraId="33F2773B" w14:textId="77777777" w:rsidTr="00276555">
        <w:tc>
          <w:tcPr>
            <w:tcW w:w="1458" w:type="dxa"/>
          </w:tcPr>
          <w:p w14:paraId="6E8A8FE2" w14:textId="77777777" w:rsidR="00276555" w:rsidRDefault="00276555" w:rsidP="00276555"/>
        </w:tc>
        <w:tc>
          <w:tcPr>
            <w:tcW w:w="8406" w:type="dxa"/>
          </w:tcPr>
          <w:p w14:paraId="54BEBA00" w14:textId="77777777" w:rsidR="00276555" w:rsidRDefault="00276555" w:rsidP="00276555"/>
        </w:tc>
      </w:tr>
      <w:tr w:rsidR="00276555" w14:paraId="29ADEDB2" w14:textId="77777777" w:rsidTr="00276555">
        <w:tc>
          <w:tcPr>
            <w:tcW w:w="1458" w:type="dxa"/>
          </w:tcPr>
          <w:p w14:paraId="77D4D51E" w14:textId="77777777" w:rsidR="00276555" w:rsidRDefault="00276555" w:rsidP="00276555"/>
        </w:tc>
        <w:tc>
          <w:tcPr>
            <w:tcW w:w="8406"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headerReference w:type="even" r:id="rId15"/>
          <w:headerReference w:type="default" r:id="rId16"/>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2CCD6" w14:textId="77777777" w:rsidR="00BA7894" w:rsidRDefault="00BA7894">
      <w:r>
        <w:separator/>
      </w:r>
    </w:p>
  </w:endnote>
  <w:endnote w:type="continuationSeparator" w:id="0">
    <w:p w14:paraId="5B8A2E67" w14:textId="77777777" w:rsidR="00BA7894" w:rsidRDefault="00BA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BA7894" w:rsidP="002A46D5">
          <w:pPr>
            <w:jc w:val="right"/>
          </w:pPr>
          <w:r>
            <w:fldChar w:fldCharType="begin"/>
          </w:r>
          <w:r>
            <w:instrText xml:space="preserve"> DOCPROPERTY "Company"  \* MERGEFORMAT </w:instrText>
          </w:r>
          <w:r>
            <w:fldChar w:fldCharType="separate"/>
          </w:r>
          <w:r w:rsidR="004C0583">
            <w:t>© yyyy-yyyy National Model Railroad Association, Inc.</w:t>
          </w:r>
          <w:r>
            <w:fldChar w:fldCharType="end"/>
          </w:r>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4EFC640A" w14:textId="77777777" w:rsidR="004C0583" w:rsidRDefault="00012CE0" w:rsidP="002A46D5">
          <w:pPr>
            <w:jc w:val="right"/>
          </w:pPr>
          <w:fldSimple w:instr=" TITLE  \* MERGEFORMAT ">
            <w:r w:rsidR="004C0583">
              <w:t>X-9.99.99</w:t>
            </w:r>
          </w:fldSimple>
          <w:r w:rsidR="004C0583">
            <w:t xml:space="preserve"> </w:t>
          </w:r>
          <w:r w:rsidR="00BA7894">
            <w:fldChar w:fldCharType="begin"/>
          </w:r>
          <w:r w:rsidR="00BA7894">
            <w:instrText xml:space="preserve"> SUBJECT  \* MERGEFORMAT </w:instrText>
          </w:r>
          <w:r w:rsidR="00BA7894">
            <w:fldChar w:fldCharType="separate"/>
          </w:r>
          <w:r w:rsidR="004C0583">
            <w:t>Brief Desc.</w:t>
          </w:r>
          <w:r w:rsidR="00BA7894">
            <w:fldChar w:fldCharType="end"/>
          </w:r>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167C7" w14:textId="77777777" w:rsidR="004C0583" w:rsidRDefault="00012CE0" w:rsidP="006B3DC9">
    <w:pPr>
      <w:spacing w:after="0"/>
    </w:pPr>
    <w:fldSimple w:instr=" DOCPROPERTY &quot;Company&quot;  \* MERGEFORMAT ">
      <w:r w:rsidR="004C0583">
        <w:t>© 2020 National Model Railroad Association, Inc.</w:t>
      </w:r>
    </w:fldSimple>
  </w:p>
  <w:p w14:paraId="4C46FAF5" w14:textId="4A508D12" w:rsidR="004C0583" w:rsidRPr="002A46D5" w:rsidRDefault="00985D53" w:rsidP="006B3DC9">
    <w:pPr>
      <w:pStyle w:val="Footer"/>
      <w:tabs>
        <w:tab w:val="clear" w:pos="4320"/>
        <w:tab w:val="clear" w:pos="8640"/>
      </w:tabs>
      <w:spacing w:after="0"/>
    </w:pPr>
    <w:r>
      <w:rPr>
        <w:noProof/>
      </w:rPr>
      <w:fldChar w:fldCharType="begin"/>
    </w:r>
    <w:r>
      <w:rPr>
        <w:noProof/>
      </w:rPr>
      <w:instrText xml:space="preserve"> TITLE  \* MERGEFORMAT </w:instrText>
    </w:r>
    <w:r>
      <w:rPr>
        <w:noProof/>
      </w:rPr>
      <w:fldChar w:fldCharType="separate"/>
    </w:r>
    <w:r w:rsidR="004C0583" w:rsidRPr="00E0529B">
      <w:rPr>
        <w:noProof/>
      </w:rPr>
      <w:t xml:space="preserve"> S-9.1.1.3</w:t>
    </w:r>
    <w:r>
      <w:rPr>
        <w:noProof/>
      </w:rPr>
      <w:fldChar w:fldCharType="end"/>
    </w:r>
    <w:r w:rsidR="008278B3">
      <w:t xml:space="preserve"> 21MTC</w:t>
    </w:r>
    <w:r w:rsidR="008278B3" w:rsidRPr="00E0529B">
      <w:t xml:space="preserve"> </w:t>
    </w:r>
    <w:r w:rsidR="008278B3">
      <w:t xml:space="preserve">Decoder </w:t>
    </w:r>
    <w:r w:rsidR="008278B3" w:rsidRPr="00E0529B">
      <w:t>Interface</w:t>
    </w:r>
    <w:r w:rsidR="008278B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A3772B">
      <w:rPr>
        <w:rStyle w:val="PageNumber"/>
        <w:noProof/>
      </w:rPr>
      <w:t>2</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A3772B">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C63913">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4D11" w14:textId="77777777" w:rsidR="004C0583" w:rsidRDefault="00012CE0" w:rsidP="0044692D">
    <w:pPr>
      <w:spacing w:after="0"/>
    </w:pPr>
    <w:fldSimple w:instr=" DOCPROPERTY &quot;Company&quot;  \* MERGEFORMAT ">
      <w:r w:rsidR="004C0583">
        <w:t xml:space="preserve">© 2020 National Model </w:t>
      </w:r>
      <w:bookmarkStart w:id="1" w:name="_GoBack"/>
      <w:bookmarkEnd w:id="1"/>
      <w:r w:rsidR="004C0583">
        <w:t>Railroad Association, Inc.</w:t>
      </w:r>
    </w:fldSimple>
  </w:p>
  <w:p w14:paraId="29DC88D4" w14:textId="087400AE" w:rsidR="004C0583" w:rsidRDefault="00985D53" w:rsidP="0044692D">
    <w:pPr>
      <w:spacing w:after="0"/>
    </w:pPr>
    <w:r>
      <w:rPr>
        <w:noProof/>
      </w:rPr>
      <w:fldChar w:fldCharType="begin"/>
    </w:r>
    <w:r>
      <w:rPr>
        <w:noProof/>
      </w:rPr>
      <w:instrText xml:space="preserve"> TITLE  \* MERGEFORMAT </w:instrText>
    </w:r>
    <w:r>
      <w:rPr>
        <w:noProof/>
      </w:rPr>
      <w:fldChar w:fldCharType="separate"/>
    </w:r>
    <w:r w:rsidR="004C0583" w:rsidRPr="00E0529B">
      <w:rPr>
        <w:noProof/>
      </w:rPr>
      <w:t xml:space="preserve"> S-9.1.1.3</w:t>
    </w:r>
    <w:r>
      <w:rPr>
        <w:noProof/>
      </w:rPr>
      <w:fldChar w:fldCharType="end"/>
    </w:r>
    <w:r w:rsidR="004C0583">
      <w:t xml:space="preserve"> 21MTC</w:t>
    </w:r>
    <w:r w:rsidR="004C0583" w:rsidRPr="00E0529B">
      <w:t xml:space="preserve"> </w:t>
    </w:r>
    <w:r w:rsidR="004C0583">
      <w:t xml:space="preserve">Decoder </w:t>
    </w:r>
    <w:r w:rsidR="004C0583" w:rsidRPr="00E0529B">
      <w:t>Interface</w:t>
    </w:r>
    <w:r w:rsidR="004C0583">
      <w:t xml:space="preserve"> </w:t>
    </w:r>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A3772B">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A3772B">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C63913">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3241F" w14:textId="77777777" w:rsidR="00BA7894" w:rsidRDefault="00BA7894">
      <w:r>
        <w:separator/>
      </w:r>
    </w:p>
  </w:footnote>
  <w:footnote w:type="continuationSeparator" w:id="0">
    <w:p w14:paraId="5F97B141" w14:textId="77777777" w:rsidR="00BA7894" w:rsidRDefault="00BA7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AF51A" w14:textId="77777777" w:rsidR="00CA7DF3" w:rsidRDefault="00CA7D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73CF3" w14:textId="77777777" w:rsidR="00CA7DF3" w:rsidRDefault="00CA7D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9" name="Picture 9"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tc>
        <w:tcPr>
          <w:tcW w:w="1728" w:type="pct"/>
          <w:gridSpan w:val="2"/>
        </w:tcPr>
        <w:p w14:paraId="1F4D1F35" w14:textId="27B746B6" w:rsidR="004C0583" w:rsidRPr="00E0529B" w:rsidRDefault="004C0583" w:rsidP="00BC7A11">
          <w:pPr>
            <w:jc w:val="center"/>
          </w:pPr>
          <w:bookmarkStart w:id="0" w:name="_Hlk54064179"/>
          <w:r>
            <w:t>21MTC</w:t>
          </w:r>
          <w:r w:rsidRPr="00E0529B">
            <w:t xml:space="preserve"> </w:t>
          </w:r>
          <w:r>
            <w:t xml:space="preserve">Decoder </w:t>
          </w:r>
          <w:r w:rsidRPr="00E0529B">
            <w:t>Interface</w:t>
          </w:r>
          <w:bookmarkEnd w:id="0"/>
        </w:p>
      </w:tc>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158A5B09"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14:paraId="7B50DE2F" w14:textId="059D726C" w:rsidR="004C0583" w:rsidRDefault="00C6391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tc>
        <w:tcPr>
          <w:tcW w:w="984" w:type="pct"/>
          <w:vAlign w:val="center"/>
        </w:tcPr>
        <w:p w14:paraId="6868BE50" w14:textId="32F545BB" w:rsidR="004C0583" w:rsidRDefault="00985D53" w:rsidP="00187113">
          <w:pPr>
            <w:rPr>
              <w:rFonts w:ascii="CG Times" w:hAnsi="CG Times"/>
            </w:rPr>
          </w:pPr>
          <w:r>
            <w:rPr>
              <w:noProof/>
            </w:rPr>
            <w:fldChar w:fldCharType="begin"/>
          </w:r>
          <w:r>
            <w:rPr>
              <w:noProof/>
            </w:rPr>
            <w:instrText xml:space="preserve"> TITLE  \* MERGEFORMAT </w:instrText>
          </w:r>
          <w:r>
            <w:rPr>
              <w:noProof/>
            </w:rPr>
            <w:fldChar w:fldCharType="separate"/>
          </w:r>
          <w:r w:rsidR="004C0583" w:rsidRPr="00E0529B">
            <w:rPr>
              <w:noProof/>
            </w:rPr>
            <w:t xml:space="preserve"> S-9.1.1.3</w:t>
          </w:r>
          <w:r>
            <w:rPr>
              <w:noProof/>
            </w:rPr>
            <w:fldChar w:fldCharType="end"/>
          </w:r>
        </w:p>
      </w:tc>
    </w:tr>
  </w:tbl>
  <w:p w14:paraId="35C10178" w14:textId="77777777" w:rsidR="004C0583" w:rsidRDefault="004C05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CC2AFC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5F"/>
    <w:rsid w:val="00005AA2"/>
    <w:rsid w:val="00012CE0"/>
    <w:rsid w:val="00025FFD"/>
    <w:rsid w:val="00037AEA"/>
    <w:rsid w:val="000556E9"/>
    <w:rsid w:val="00067F5F"/>
    <w:rsid w:val="00085A69"/>
    <w:rsid w:val="0008697E"/>
    <w:rsid w:val="000A008E"/>
    <w:rsid w:val="000A1562"/>
    <w:rsid w:val="000B2C93"/>
    <w:rsid w:val="000B2DC8"/>
    <w:rsid w:val="000B53FB"/>
    <w:rsid w:val="000B74C0"/>
    <w:rsid w:val="000D5F3B"/>
    <w:rsid w:val="000F1383"/>
    <w:rsid w:val="00113875"/>
    <w:rsid w:val="00115B92"/>
    <w:rsid w:val="0011715A"/>
    <w:rsid w:val="001418C6"/>
    <w:rsid w:val="00141B22"/>
    <w:rsid w:val="00152F81"/>
    <w:rsid w:val="00156C84"/>
    <w:rsid w:val="00166EE5"/>
    <w:rsid w:val="001833DA"/>
    <w:rsid w:val="00186D47"/>
    <w:rsid w:val="00187113"/>
    <w:rsid w:val="0019474D"/>
    <w:rsid w:val="001A1300"/>
    <w:rsid w:val="001B1FC8"/>
    <w:rsid w:val="001E03BC"/>
    <w:rsid w:val="001F517C"/>
    <w:rsid w:val="002207DE"/>
    <w:rsid w:val="0022554F"/>
    <w:rsid w:val="002256F8"/>
    <w:rsid w:val="0025400D"/>
    <w:rsid w:val="00276555"/>
    <w:rsid w:val="002907D0"/>
    <w:rsid w:val="00297808"/>
    <w:rsid w:val="002A058D"/>
    <w:rsid w:val="002A2E3C"/>
    <w:rsid w:val="002A46D5"/>
    <w:rsid w:val="002B29F3"/>
    <w:rsid w:val="002D1112"/>
    <w:rsid w:val="002E4B5F"/>
    <w:rsid w:val="002F75AE"/>
    <w:rsid w:val="00306B3D"/>
    <w:rsid w:val="003428C9"/>
    <w:rsid w:val="00343B15"/>
    <w:rsid w:val="003652CB"/>
    <w:rsid w:val="00365F61"/>
    <w:rsid w:val="003768A7"/>
    <w:rsid w:val="003816F3"/>
    <w:rsid w:val="00390661"/>
    <w:rsid w:val="0039569D"/>
    <w:rsid w:val="003D404D"/>
    <w:rsid w:val="00412720"/>
    <w:rsid w:val="00414752"/>
    <w:rsid w:val="00422C86"/>
    <w:rsid w:val="0042679F"/>
    <w:rsid w:val="00430261"/>
    <w:rsid w:val="00441635"/>
    <w:rsid w:val="0044186D"/>
    <w:rsid w:val="0044692D"/>
    <w:rsid w:val="00463031"/>
    <w:rsid w:val="004654DF"/>
    <w:rsid w:val="00486F08"/>
    <w:rsid w:val="004C0583"/>
    <w:rsid w:val="004D2A8F"/>
    <w:rsid w:val="004D2B2B"/>
    <w:rsid w:val="004D7F8D"/>
    <w:rsid w:val="005137DF"/>
    <w:rsid w:val="00534CF8"/>
    <w:rsid w:val="00560DEB"/>
    <w:rsid w:val="005735A5"/>
    <w:rsid w:val="00576C08"/>
    <w:rsid w:val="00581671"/>
    <w:rsid w:val="005A46C2"/>
    <w:rsid w:val="005C70FD"/>
    <w:rsid w:val="005D50F9"/>
    <w:rsid w:val="00601FF6"/>
    <w:rsid w:val="00611DDE"/>
    <w:rsid w:val="00623B38"/>
    <w:rsid w:val="006253A7"/>
    <w:rsid w:val="00627D4B"/>
    <w:rsid w:val="00633E21"/>
    <w:rsid w:val="00643AF9"/>
    <w:rsid w:val="00652198"/>
    <w:rsid w:val="006732BD"/>
    <w:rsid w:val="00686F5E"/>
    <w:rsid w:val="00696ECE"/>
    <w:rsid w:val="006B3D20"/>
    <w:rsid w:val="006B3DC9"/>
    <w:rsid w:val="006F41A2"/>
    <w:rsid w:val="006F4785"/>
    <w:rsid w:val="00742467"/>
    <w:rsid w:val="0074681B"/>
    <w:rsid w:val="0075247C"/>
    <w:rsid w:val="00775283"/>
    <w:rsid w:val="00787302"/>
    <w:rsid w:val="007B71B4"/>
    <w:rsid w:val="007C1916"/>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3772B"/>
    <w:rsid w:val="00A41607"/>
    <w:rsid w:val="00A50314"/>
    <w:rsid w:val="00A529C1"/>
    <w:rsid w:val="00A56428"/>
    <w:rsid w:val="00A77C31"/>
    <w:rsid w:val="00A80FAA"/>
    <w:rsid w:val="00AB6C31"/>
    <w:rsid w:val="00AC3F2F"/>
    <w:rsid w:val="00AF29D4"/>
    <w:rsid w:val="00AF2FBB"/>
    <w:rsid w:val="00AF32F2"/>
    <w:rsid w:val="00AF7706"/>
    <w:rsid w:val="00B14525"/>
    <w:rsid w:val="00B51364"/>
    <w:rsid w:val="00B57674"/>
    <w:rsid w:val="00B74373"/>
    <w:rsid w:val="00B9390F"/>
    <w:rsid w:val="00B97C75"/>
    <w:rsid w:val="00BA7894"/>
    <w:rsid w:val="00BA7C6C"/>
    <w:rsid w:val="00BC7A11"/>
    <w:rsid w:val="00BE637C"/>
    <w:rsid w:val="00BF381A"/>
    <w:rsid w:val="00C010CA"/>
    <w:rsid w:val="00C17D43"/>
    <w:rsid w:val="00C3636A"/>
    <w:rsid w:val="00C42899"/>
    <w:rsid w:val="00C445E6"/>
    <w:rsid w:val="00C63913"/>
    <w:rsid w:val="00C72046"/>
    <w:rsid w:val="00C90D91"/>
    <w:rsid w:val="00C9216D"/>
    <w:rsid w:val="00C924FC"/>
    <w:rsid w:val="00CA7DF3"/>
    <w:rsid w:val="00CB457F"/>
    <w:rsid w:val="00D01E70"/>
    <w:rsid w:val="00D119DA"/>
    <w:rsid w:val="00D1241B"/>
    <w:rsid w:val="00D21B94"/>
    <w:rsid w:val="00D31FA4"/>
    <w:rsid w:val="00D377C1"/>
    <w:rsid w:val="00D749C7"/>
    <w:rsid w:val="00D80F6C"/>
    <w:rsid w:val="00D92EB1"/>
    <w:rsid w:val="00DA34ED"/>
    <w:rsid w:val="00DC6B82"/>
    <w:rsid w:val="00DD3B0B"/>
    <w:rsid w:val="00DF6DFD"/>
    <w:rsid w:val="00E17FF5"/>
    <w:rsid w:val="00E24A6E"/>
    <w:rsid w:val="00E31D47"/>
    <w:rsid w:val="00E45C56"/>
    <w:rsid w:val="00E51536"/>
    <w:rsid w:val="00E57408"/>
    <w:rsid w:val="00E64307"/>
    <w:rsid w:val="00E84B76"/>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15:docId w15:val="{27773FDF-8232-44C3-BE8B-4A7E6A57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40441-7BC4-4271-ABF2-047F1E8DE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8</TotalTime>
  <Pages>9</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S-9.1.1.3</vt:lpstr>
    </vt:vector>
  </TitlesOfParts>
  <Manager>Carl Smeigh</Manager>
  <Company>© 2020 National Model Railroad Association, Inc.</Company>
  <LinksUpToDate>false</LinksUpToDate>
  <CharactersWithSpaces>18551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dc:title>
  <dc:subject>Brief Desc.</dc:subject>
  <dc:creator>Carl Marchand</dc:creator>
  <cp:keywords/>
  <dc:description/>
  <cp:lastModifiedBy>Mark</cp:lastModifiedBy>
  <cp:revision>7</cp:revision>
  <cp:lastPrinted>2011-06-18T21:26:00Z</cp:lastPrinted>
  <dcterms:created xsi:type="dcterms:W3CDTF">2021-03-04T21:20:00Z</dcterms:created>
  <dcterms:modified xsi:type="dcterms:W3CDTF">2021-03-04T21:34:00Z</dcterms:modified>
</cp:coreProperties>
</file>