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001565" w14:textId="77777777" w:rsidR="00623B38" w:rsidRDefault="00623B38" w:rsidP="00623B38">
      <w:pPr>
        <w:pStyle w:val="Heading1"/>
      </w:pPr>
      <w:r>
        <w:t>General</w:t>
      </w:r>
      <w:bookmarkStart w:id="0" w:name="_GoBack"/>
      <w:bookmarkEnd w:id="0"/>
    </w:p>
    <w:p w14:paraId="28418C73" w14:textId="77777777" w:rsidR="00851FCA" w:rsidRDefault="00623B38" w:rsidP="00623B38">
      <w:pPr>
        <w:pStyle w:val="Heading2"/>
      </w:pPr>
      <w:r>
        <w:t>Introduction and Intended Use (Informative)</w:t>
      </w:r>
    </w:p>
    <w:p w14:paraId="75B5D990" w14:textId="77777777" w:rsidR="00B74373" w:rsidRPr="00B74373" w:rsidRDefault="00B74373" w:rsidP="00B74373">
      <w:r>
        <w:t>This standard defines a uniform multi-pole interface for vehicles for safe and quick installation or exchange of electronic modules (vehicle and function decoder or SUSI module,</w:t>
      </w:r>
      <w:r w:rsidR="006F4785">
        <w:t xml:space="preserve"> </w:t>
      </w:r>
      <w:r>
        <w:t>herein after referred to as decoder) for the purpose of control via Digital Command</w:t>
      </w:r>
      <w:r w:rsidR="006F4785">
        <w:t xml:space="preserve"> </w:t>
      </w:r>
      <w:r>
        <w:t>Control systems.</w:t>
      </w:r>
    </w:p>
    <w:p w14:paraId="5C685595" w14:textId="77777777" w:rsidR="00851FCA" w:rsidRDefault="00623B38" w:rsidP="00623B38">
      <w:pPr>
        <w:pStyle w:val="Heading2"/>
      </w:pPr>
      <w:r>
        <w:t>References</w:t>
      </w:r>
    </w:p>
    <w:p w14:paraId="29A8211A" w14:textId="77777777" w:rsidR="00623B38" w:rsidRPr="00623B38" w:rsidRDefault="00623B38" w:rsidP="00623B38">
      <w:r>
        <w:t>This standard should be interpreted in the context of the following NMRA Standards, Technical Notes, and Technical Information.</w:t>
      </w:r>
    </w:p>
    <w:p w14:paraId="320AB278" w14:textId="77777777" w:rsidR="00623B38" w:rsidRDefault="00623B38" w:rsidP="006253A7">
      <w:pPr>
        <w:pStyle w:val="Heading3"/>
        <w:ind w:left="720"/>
      </w:pPr>
      <w:r>
        <w:t>Normative</w:t>
      </w:r>
    </w:p>
    <w:p w14:paraId="5F6D7F22" w14:textId="77777777" w:rsidR="00787302" w:rsidRPr="00787302" w:rsidRDefault="00787302" w:rsidP="00787302">
      <w:pPr>
        <w:pStyle w:val="ListParagraph"/>
        <w:numPr>
          <w:ilvl w:val="0"/>
          <w:numId w:val="21"/>
        </w:numPr>
        <w:autoSpaceDE w:val="0"/>
        <w:autoSpaceDN w:val="0"/>
        <w:adjustRightInd w:val="0"/>
        <w:spacing w:after="0"/>
      </w:pPr>
      <w:r w:rsidRPr="00787302">
        <w:t>S-9.1.1 DCC Interfaces, which specifies general DCC interface requirements</w:t>
      </w:r>
    </w:p>
    <w:p w14:paraId="1F99E677" w14:textId="77777777" w:rsidR="00623B38" w:rsidRDefault="00623B38" w:rsidP="006253A7">
      <w:pPr>
        <w:pStyle w:val="Heading3"/>
        <w:ind w:left="720"/>
      </w:pPr>
      <w:r>
        <w:t>Informative</w:t>
      </w:r>
    </w:p>
    <w:p w14:paraId="4A296737" w14:textId="785D8719" w:rsidR="00601FF6" w:rsidRPr="00601FF6" w:rsidRDefault="00601FF6" w:rsidP="00222314">
      <w:pPr>
        <w:pStyle w:val="ListParagraph"/>
        <w:numPr>
          <w:ilvl w:val="0"/>
          <w:numId w:val="21"/>
        </w:numPr>
        <w:autoSpaceDE w:val="0"/>
        <w:autoSpaceDN w:val="0"/>
        <w:adjustRightInd w:val="0"/>
        <w:spacing w:after="0"/>
      </w:pPr>
      <w:r w:rsidRPr="00601FF6">
        <w:t>TN-9.1.1.3 21MTC Decoder Interface, which provides commentary on the</w:t>
      </w:r>
      <w:r w:rsidR="005C70FD">
        <w:t xml:space="preserve"> </w:t>
      </w:r>
      <w:r w:rsidRPr="00601FF6">
        <w:t>21MTC decoder interface</w:t>
      </w:r>
      <w:r w:rsidR="005C70FD">
        <w:t>.</w:t>
      </w:r>
    </w:p>
    <w:p w14:paraId="38C698B6" w14:textId="2AA586B6" w:rsidR="00601FF6" w:rsidRPr="00601FF6" w:rsidRDefault="00601FF6" w:rsidP="001E247F">
      <w:pPr>
        <w:pStyle w:val="ListParagraph"/>
        <w:numPr>
          <w:ilvl w:val="0"/>
          <w:numId w:val="21"/>
        </w:numPr>
        <w:autoSpaceDE w:val="0"/>
        <w:autoSpaceDN w:val="0"/>
        <w:adjustRightInd w:val="0"/>
        <w:spacing w:after="0"/>
      </w:pPr>
      <w:r w:rsidRPr="00601FF6">
        <w:t>TI-9.1.1 Sources for Connectors for DCC, which provides a list of manufacturer part</w:t>
      </w:r>
      <w:r w:rsidR="005C70FD">
        <w:t xml:space="preserve"> </w:t>
      </w:r>
      <w:r w:rsidRPr="00601FF6">
        <w:t>numbers for DCC interface connectors</w:t>
      </w:r>
      <w:r w:rsidR="005C70FD">
        <w:t>.</w:t>
      </w:r>
    </w:p>
    <w:p w14:paraId="35DD4A3F" w14:textId="77777777" w:rsidR="00601FF6" w:rsidRPr="00601FF6" w:rsidRDefault="00601FF6" w:rsidP="005C70FD">
      <w:pPr>
        <w:pStyle w:val="ListParagraph"/>
        <w:numPr>
          <w:ilvl w:val="0"/>
          <w:numId w:val="21"/>
        </w:numPr>
        <w:autoSpaceDE w:val="0"/>
        <w:autoSpaceDN w:val="0"/>
        <w:adjustRightInd w:val="0"/>
        <w:spacing w:after="0"/>
      </w:pPr>
      <w:r w:rsidRPr="00601FF6">
        <w:t>TI-9.2.3 Serial User Standard Interface for DCC, which provides information on SUSI</w:t>
      </w:r>
    </w:p>
    <w:p w14:paraId="05761B59" w14:textId="77777777" w:rsidR="00601FF6" w:rsidRPr="00601FF6" w:rsidRDefault="00601FF6" w:rsidP="005C70FD">
      <w:pPr>
        <w:pStyle w:val="ListParagraph"/>
        <w:numPr>
          <w:ilvl w:val="0"/>
          <w:numId w:val="21"/>
        </w:numPr>
        <w:autoSpaceDE w:val="0"/>
        <w:autoSpaceDN w:val="0"/>
        <w:adjustRightInd w:val="0"/>
        <w:spacing w:after="0"/>
      </w:pPr>
      <w:r w:rsidRPr="00601FF6">
        <w:t>RCN-121 Decoder Interface 21MTC, with which this standard is intended to be in harmony</w:t>
      </w:r>
    </w:p>
    <w:p w14:paraId="1F03CB40" w14:textId="00CFC90E" w:rsidR="00601FF6" w:rsidRPr="00601FF6" w:rsidRDefault="00601FF6" w:rsidP="005C70FD">
      <w:pPr>
        <w:pStyle w:val="ListParagraph"/>
        <w:numPr>
          <w:ilvl w:val="0"/>
          <w:numId w:val="21"/>
        </w:numPr>
        <w:autoSpaceDE w:val="0"/>
        <w:autoSpaceDN w:val="0"/>
        <w:adjustRightInd w:val="0"/>
        <w:spacing w:after="0"/>
      </w:pPr>
      <w:r w:rsidRPr="00601FF6">
        <w:t>NEM 660 Electrical Interface 21MTC, with which this standard is intended to be in harmony</w:t>
      </w:r>
      <w:r w:rsidR="005C70FD">
        <w:t>.</w:t>
      </w:r>
    </w:p>
    <w:p w14:paraId="6F990647" w14:textId="3FD627F1" w:rsidR="00601FF6" w:rsidRPr="007F2EA6" w:rsidRDefault="007F2EA6" w:rsidP="007F2EA6">
      <w:pPr>
        <w:pStyle w:val="Heading3"/>
        <w:ind w:left="720"/>
      </w:pPr>
      <w:r>
        <w:t>D</w:t>
      </w:r>
      <w:r w:rsidR="00601FF6" w:rsidRPr="00601FF6">
        <w:t>escription of the Interface</w:t>
      </w:r>
    </w:p>
    <w:p w14:paraId="5C92BC31" w14:textId="1F487CE6" w:rsidR="00601FF6" w:rsidRPr="00560DEB" w:rsidRDefault="00601FF6" w:rsidP="00601FF6">
      <w:pPr>
        <w:autoSpaceDE w:val="0"/>
        <w:autoSpaceDN w:val="0"/>
        <w:adjustRightInd w:val="0"/>
        <w:spacing w:after="0"/>
        <w:rPr>
          <w:szCs w:val="24"/>
        </w:rPr>
      </w:pPr>
      <w:r w:rsidRPr="00560DEB">
        <w:rPr>
          <w:szCs w:val="24"/>
        </w:rPr>
        <w:t xml:space="preserve">The interface supports the connection of a motor, </w:t>
      </w:r>
      <w:r w:rsidR="00DC6B82">
        <w:rPr>
          <w:szCs w:val="24"/>
        </w:rPr>
        <w:t xml:space="preserve">and </w:t>
      </w:r>
      <w:r w:rsidRPr="00560DEB">
        <w:rPr>
          <w:szCs w:val="24"/>
        </w:rPr>
        <w:t xml:space="preserve">a </w:t>
      </w:r>
      <w:r w:rsidR="00D749C7">
        <w:rPr>
          <w:szCs w:val="24"/>
        </w:rPr>
        <w:t>baseline of 8 function outputs, 2 input sensors and data bus expansion with options allowing up to</w:t>
      </w:r>
      <w:r w:rsidRPr="00560DEB">
        <w:rPr>
          <w:szCs w:val="24"/>
        </w:rPr>
        <w:t xml:space="preserve"> </w:t>
      </w:r>
      <w:r w:rsidR="002207DE">
        <w:rPr>
          <w:szCs w:val="24"/>
        </w:rPr>
        <w:t>12</w:t>
      </w:r>
      <w:r w:rsidRPr="00560DEB">
        <w:rPr>
          <w:szCs w:val="24"/>
        </w:rPr>
        <w:t xml:space="preserve"> function outputs. The installation space and the size of the decoder are part of the interface. Vehicles with a factory-installed interface and decoder with the interface according to this </w:t>
      </w:r>
      <w:r w:rsidR="00C010CA">
        <w:rPr>
          <w:szCs w:val="24"/>
        </w:rPr>
        <w:t>standard</w:t>
      </w:r>
      <w:r w:rsidRPr="00560DEB">
        <w:rPr>
          <w:szCs w:val="24"/>
        </w:rPr>
        <w:t xml:space="preserve"> must be clearly marked with the Logo 21MTC on the packaging</w:t>
      </w:r>
      <w:r w:rsidR="00560DEB" w:rsidRPr="00560DEB">
        <w:rPr>
          <w:szCs w:val="24"/>
        </w:rPr>
        <w:t>.</w:t>
      </w:r>
      <w:r w:rsidR="00E51536">
        <w:rPr>
          <w:szCs w:val="24"/>
        </w:rPr>
        <w:br/>
      </w:r>
    </w:p>
    <w:p w14:paraId="044A7AF2" w14:textId="77777777" w:rsidR="00601FF6" w:rsidRDefault="00601FF6" w:rsidP="00601FF6">
      <w:pPr>
        <w:autoSpaceDE w:val="0"/>
        <w:autoSpaceDN w:val="0"/>
        <w:adjustRightInd w:val="0"/>
        <w:spacing w:after="0"/>
        <w:jc w:val="center"/>
        <w:rPr>
          <w:rFonts w:ascii="LiberationSerif" w:hAnsi="LiberationSerif" w:cs="LiberationSerif"/>
          <w:szCs w:val="24"/>
        </w:rPr>
      </w:pPr>
      <w:r>
        <w:rPr>
          <w:rFonts w:ascii="LiberationSerif" w:hAnsi="LiberationSerif" w:cs="LiberationSerif"/>
          <w:noProof/>
          <w:szCs w:val="24"/>
        </w:rPr>
        <w:drawing>
          <wp:inline distT="0" distB="0" distL="0" distR="0" wp14:anchorId="27880EB4" wp14:editId="29A8D72C">
            <wp:extent cx="1438910" cy="8959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895985"/>
                    </a:xfrm>
                    <a:prstGeom prst="rect">
                      <a:avLst/>
                    </a:prstGeom>
                    <a:noFill/>
                  </pic:spPr>
                </pic:pic>
              </a:graphicData>
            </a:graphic>
          </wp:inline>
        </w:drawing>
      </w:r>
      <w:r w:rsidR="00E51536">
        <w:rPr>
          <w:rFonts w:ascii="LiberationSerif" w:hAnsi="LiberationSerif" w:cs="LiberationSerif"/>
          <w:szCs w:val="24"/>
        </w:rPr>
        <w:br/>
      </w:r>
    </w:p>
    <w:p w14:paraId="385B52E8" w14:textId="77777777" w:rsidR="00601FF6" w:rsidRPr="00560DEB" w:rsidRDefault="00601FF6" w:rsidP="00601FF6">
      <w:pPr>
        <w:autoSpaceDE w:val="0"/>
        <w:autoSpaceDN w:val="0"/>
        <w:adjustRightInd w:val="0"/>
        <w:spacing w:after="0"/>
        <w:rPr>
          <w:szCs w:val="24"/>
        </w:rPr>
      </w:pPr>
      <w:r w:rsidRPr="00560DEB">
        <w:rPr>
          <w:szCs w:val="24"/>
        </w:rPr>
        <w:t>The interface is defined for plugging the decoder directly into the vehicle. A connection via cable is not provided and such a design does not correspond to this standard.</w:t>
      </w:r>
    </w:p>
    <w:p w14:paraId="22886294" w14:textId="69518146" w:rsidR="00623B38" w:rsidRDefault="00623B38" w:rsidP="00623B38">
      <w:pPr>
        <w:pStyle w:val="Heading2"/>
      </w:pPr>
      <w:r>
        <w:lastRenderedPageBreak/>
        <w:t>Terminology</w:t>
      </w:r>
      <w:r w:rsidR="00412720">
        <w:br/>
      </w:r>
    </w:p>
    <w:tbl>
      <w:tblPr>
        <w:tblStyle w:val="TableGrid"/>
        <w:tblW w:w="0" w:type="auto"/>
        <w:tblInd w:w="648" w:type="dxa"/>
        <w:tblLook w:val="04A0" w:firstRow="1" w:lastRow="0" w:firstColumn="1" w:lastColumn="0" w:noHBand="0" w:noVBand="1"/>
      </w:tblPr>
      <w:tblGrid>
        <w:gridCol w:w="1619"/>
        <w:gridCol w:w="7371"/>
      </w:tblGrid>
      <w:tr w:rsidR="00627D4B" w:rsidRPr="000D5F3B" w14:paraId="65AD4D33" w14:textId="77777777" w:rsidTr="000D5F3B">
        <w:tc>
          <w:tcPr>
            <w:tcW w:w="1620" w:type="dxa"/>
            <w:shd w:val="clear" w:color="auto" w:fill="auto"/>
          </w:tcPr>
          <w:p w14:paraId="653A8880" w14:textId="77777777" w:rsidR="00627D4B" w:rsidRPr="000D5F3B" w:rsidRDefault="00627D4B" w:rsidP="00627D4B">
            <w:pPr>
              <w:jc w:val="center"/>
              <w:rPr>
                <w:b/>
                <w:sz w:val="22"/>
                <w:szCs w:val="18"/>
              </w:rPr>
            </w:pPr>
            <w:r w:rsidRPr="000D5F3B">
              <w:rPr>
                <w:b/>
                <w:sz w:val="22"/>
                <w:szCs w:val="18"/>
              </w:rPr>
              <w:t>Term</w:t>
            </w:r>
          </w:p>
        </w:tc>
        <w:tc>
          <w:tcPr>
            <w:tcW w:w="7380" w:type="dxa"/>
            <w:shd w:val="clear" w:color="auto" w:fill="auto"/>
          </w:tcPr>
          <w:p w14:paraId="1193944F" w14:textId="77777777" w:rsidR="00627D4B" w:rsidRPr="000D5F3B" w:rsidRDefault="00627D4B" w:rsidP="00627D4B">
            <w:pPr>
              <w:jc w:val="center"/>
              <w:rPr>
                <w:b/>
                <w:sz w:val="22"/>
                <w:szCs w:val="18"/>
              </w:rPr>
            </w:pPr>
            <w:r w:rsidRPr="000D5F3B">
              <w:rPr>
                <w:b/>
                <w:sz w:val="22"/>
                <w:szCs w:val="18"/>
              </w:rPr>
              <w:t>Definition</w:t>
            </w:r>
          </w:p>
        </w:tc>
      </w:tr>
      <w:tr w:rsidR="00627D4B" w:rsidRPr="000D5F3B" w14:paraId="17D9D7D9" w14:textId="77777777" w:rsidTr="000D5F3B">
        <w:tc>
          <w:tcPr>
            <w:tcW w:w="1620" w:type="dxa"/>
          </w:tcPr>
          <w:p w14:paraId="447787B3" w14:textId="77777777" w:rsidR="00627D4B" w:rsidRPr="000D5F3B" w:rsidRDefault="00E64307" w:rsidP="00E64307">
            <w:pPr>
              <w:rPr>
                <w:sz w:val="22"/>
                <w:szCs w:val="18"/>
              </w:rPr>
            </w:pPr>
            <w:r w:rsidRPr="000D5F3B">
              <w:rPr>
                <w:sz w:val="22"/>
                <w:szCs w:val="18"/>
              </w:rPr>
              <w:t>Vehicle</w:t>
            </w:r>
          </w:p>
        </w:tc>
        <w:tc>
          <w:tcPr>
            <w:tcW w:w="7380" w:type="dxa"/>
          </w:tcPr>
          <w:p w14:paraId="389DC6A1" w14:textId="77777777" w:rsidR="00627D4B" w:rsidRPr="000D5F3B" w:rsidRDefault="00E64307" w:rsidP="00627D4B">
            <w:pPr>
              <w:rPr>
                <w:sz w:val="22"/>
                <w:szCs w:val="18"/>
              </w:rPr>
            </w:pPr>
            <w:r w:rsidRPr="000D5F3B">
              <w:rPr>
                <w:sz w:val="22"/>
                <w:szCs w:val="18"/>
              </w:rPr>
              <w:t>Mobile model railroad device. This includes locomotives and other rolling stock.</w:t>
            </w:r>
          </w:p>
        </w:tc>
      </w:tr>
      <w:tr w:rsidR="00627D4B" w:rsidRPr="000D5F3B" w14:paraId="229778A2" w14:textId="77777777" w:rsidTr="000D5F3B">
        <w:tc>
          <w:tcPr>
            <w:tcW w:w="1620" w:type="dxa"/>
          </w:tcPr>
          <w:p w14:paraId="1B3A4CA4" w14:textId="77777777" w:rsidR="00627D4B" w:rsidRPr="000D5F3B" w:rsidRDefault="00E64307" w:rsidP="00627D4B">
            <w:pPr>
              <w:rPr>
                <w:sz w:val="22"/>
                <w:szCs w:val="18"/>
              </w:rPr>
            </w:pPr>
            <w:r w:rsidRPr="000D5F3B">
              <w:rPr>
                <w:sz w:val="22"/>
                <w:szCs w:val="18"/>
              </w:rPr>
              <w:t>Decoder</w:t>
            </w:r>
          </w:p>
        </w:tc>
        <w:tc>
          <w:tcPr>
            <w:tcW w:w="7380" w:type="dxa"/>
          </w:tcPr>
          <w:p w14:paraId="269AFAE2" w14:textId="77777777" w:rsidR="00627D4B" w:rsidRPr="000D5F3B" w:rsidRDefault="00E64307" w:rsidP="00627D4B">
            <w:pPr>
              <w:rPr>
                <w:sz w:val="22"/>
                <w:szCs w:val="18"/>
              </w:rPr>
            </w:pPr>
            <w:r w:rsidRPr="000D5F3B">
              <w:rPr>
                <w:sz w:val="22"/>
                <w:szCs w:val="18"/>
              </w:rPr>
              <w:t>DCC receiver for controlling vehicle animation.</w:t>
            </w:r>
          </w:p>
        </w:tc>
      </w:tr>
      <w:tr w:rsidR="00627D4B" w:rsidRPr="000D5F3B" w14:paraId="6AADD677" w14:textId="77777777" w:rsidTr="000D5F3B">
        <w:tc>
          <w:tcPr>
            <w:tcW w:w="1620" w:type="dxa"/>
          </w:tcPr>
          <w:p w14:paraId="27FBB219" w14:textId="77777777" w:rsidR="00627D4B" w:rsidRPr="000D5F3B" w:rsidRDefault="00E64307" w:rsidP="00627D4B">
            <w:pPr>
              <w:rPr>
                <w:sz w:val="22"/>
                <w:szCs w:val="18"/>
              </w:rPr>
            </w:pPr>
            <w:r w:rsidRPr="000D5F3B">
              <w:rPr>
                <w:sz w:val="22"/>
                <w:szCs w:val="18"/>
              </w:rPr>
              <w:t>System Board</w:t>
            </w:r>
          </w:p>
        </w:tc>
        <w:tc>
          <w:tcPr>
            <w:tcW w:w="7380" w:type="dxa"/>
          </w:tcPr>
          <w:p w14:paraId="7DEC3B5A" w14:textId="04FD6419" w:rsidR="00627D4B" w:rsidRPr="000D5F3B" w:rsidRDefault="00E64307" w:rsidP="00E64307">
            <w:pPr>
              <w:rPr>
                <w:sz w:val="22"/>
                <w:szCs w:val="18"/>
              </w:rPr>
            </w:pPr>
            <w:r w:rsidRPr="000D5F3B">
              <w:rPr>
                <w:sz w:val="22"/>
                <w:szCs w:val="18"/>
              </w:rPr>
              <w:t>Electronic circuit board that is considered part of the vehicle which a decoder is intended to be plugged into.</w:t>
            </w:r>
            <w:r w:rsidR="00D1241B">
              <w:rPr>
                <w:sz w:val="22"/>
                <w:szCs w:val="18"/>
              </w:rPr>
              <w:t xml:space="preserve"> Also sometimes called a motherboard.</w:t>
            </w:r>
          </w:p>
        </w:tc>
      </w:tr>
      <w:tr w:rsidR="00627D4B" w:rsidRPr="000D5F3B" w14:paraId="417556FE" w14:textId="77777777" w:rsidTr="000D5F3B">
        <w:tc>
          <w:tcPr>
            <w:tcW w:w="1620" w:type="dxa"/>
          </w:tcPr>
          <w:p w14:paraId="2A098D4A" w14:textId="77777777" w:rsidR="00627D4B" w:rsidRPr="000D5F3B" w:rsidRDefault="00E64307" w:rsidP="00627D4B">
            <w:pPr>
              <w:rPr>
                <w:sz w:val="22"/>
                <w:szCs w:val="18"/>
              </w:rPr>
            </w:pPr>
            <w:r w:rsidRPr="000D5F3B">
              <w:rPr>
                <w:sz w:val="22"/>
                <w:szCs w:val="18"/>
              </w:rPr>
              <w:t>Train Bus</w:t>
            </w:r>
          </w:p>
        </w:tc>
        <w:tc>
          <w:tcPr>
            <w:tcW w:w="7380" w:type="dxa"/>
          </w:tcPr>
          <w:p w14:paraId="4B7E259A" w14:textId="77777777" w:rsidR="00627D4B" w:rsidRPr="000D5F3B" w:rsidRDefault="00E64307" w:rsidP="00627D4B">
            <w:pPr>
              <w:rPr>
                <w:sz w:val="22"/>
                <w:szCs w:val="18"/>
              </w:rPr>
            </w:pPr>
            <w:r w:rsidRPr="000D5F3B">
              <w:rPr>
                <w:sz w:val="22"/>
                <w:szCs w:val="18"/>
              </w:rPr>
              <w:t>Serial User Standard Interface (SUSI)</w:t>
            </w:r>
          </w:p>
        </w:tc>
      </w:tr>
    </w:tbl>
    <w:p w14:paraId="4D972424" w14:textId="77777777" w:rsidR="00627D4B" w:rsidRPr="00412720" w:rsidRDefault="00627D4B" w:rsidP="00627D4B">
      <w:pPr>
        <w:rPr>
          <w:sz w:val="20"/>
        </w:rPr>
      </w:pPr>
    </w:p>
    <w:p w14:paraId="3A525910" w14:textId="77777777" w:rsidR="005D50F9" w:rsidRDefault="005D50F9" w:rsidP="00C9216D">
      <w:pPr>
        <w:pStyle w:val="Heading2"/>
      </w:pPr>
      <w:r w:rsidRPr="005D50F9">
        <w:t>Requirements</w:t>
      </w:r>
    </w:p>
    <w:p w14:paraId="042F8871" w14:textId="77777777" w:rsidR="00C9216D" w:rsidRPr="00C9216D" w:rsidRDefault="00C9216D" w:rsidP="00C9216D">
      <w:pPr>
        <w:autoSpaceDE w:val="0"/>
        <w:autoSpaceDN w:val="0"/>
        <w:adjustRightInd w:val="0"/>
        <w:spacing w:after="0"/>
        <w:rPr>
          <w:szCs w:val="24"/>
        </w:rPr>
      </w:pPr>
      <w:r w:rsidRPr="00C9216D">
        <w:rPr>
          <w:szCs w:val="24"/>
        </w:rPr>
        <w:t>To meet this standard all mechanical and electrical values mentioned must be met and respected, unless otherwise noted. It is not necessary to implement all connections of the interface. The connections belonging to unimplemented features must remain unconnected. This applies to vehicles as well as for other devices that use this interface.</w:t>
      </w:r>
    </w:p>
    <w:p w14:paraId="2A83B032" w14:textId="77777777" w:rsidR="002256F8" w:rsidRPr="002256F8" w:rsidRDefault="002256F8" w:rsidP="002256F8">
      <w:pPr>
        <w:pStyle w:val="ListParagraph"/>
        <w:keepNext/>
        <w:numPr>
          <w:ilvl w:val="0"/>
          <w:numId w:val="19"/>
        </w:numPr>
        <w:spacing w:before="240" w:after="60"/>
        <w:contextualSpacing w:val="0"/>
        <w:outlineLvl w:val="0"/>
        <w:rPr>
          <w:rFonts w:ascii="Arial" w:hAnsi="Arial"/>
          <w:b/>
          <w:vanish/>
          <w:kern w:val="32"/>
          <w:sz w:val="32"/>
          <w:szCs w:val="32"/>
        </w:rPr>
      </w:pPr>
    </w:p>
    <w:p w14:paraId="002F6301" w14:textId="3CE2896E" w:rsidR="00804719" w:rsidRDefault="00804719" w:rsidP="002256F8">
      <w:pPr>
        <w:autoSpaceDE w:val="0"/>
        <w:autoSpaceDN w:val="0"/>
        <w:adjustRightInd w:val="0"/>
        <w:spacing w:after="0"/>
        <w:rPr>
          <w:szCs w:val="24"/>
        </w:rPr>
      </w:pPr>
    </w:p>
    <w:p w14:paraId="59BF096A" w14:textId="1D85B78F" w:rsidR="00804719" w:rsidRPr="00804719" w:rsidRDefault="00804719" w:rsidP="00804719">
      <w:pPr>
        <w:pStyle w:val="Heading1"/>
        <w:numPr>
          <w:ilvl w:val="0"/>
          <w:numId w:val="33"/>
        </w:numPr>
        <w:rPr>
          <w:szCs w:val="24"/>
        </w:rPr>
      </w:pPr>
      <w:r>
        <w:rPr>
          <w:szCs w:val="24"/>
        </w:rPr>
        <w:t>Mechanical Properties</w:t>
      </w:r>
    </w:p>
    <w:p w14:paraId="07F2BAE5" w14:textId="79625B92" w:rsidR="00463031" w:rsidRDefault="002256F8" w:rsidP="002256F8">
      <w:pPr>
        <w:autoSpaceDE w:val="0"/>
        <w:autoSpaceDN w:val="0"/>
        <w:adjustRightInd w:val="0"/>
        <w:spacing w:after="0"/>
        <w:rPr>
          <w:szCs w:val="24"/>
        </w:rPr>
      </w:pPr>
      <w:r w:rsidRPr="002256F8">
        <w:rPr>
          <w:szCs w:val="24"/>
        </w:rPr>
        <w:t xml:space="preserve">On the vehicle side, the interface consists of a 22-pin, two-row </w:t>
      </w:r>
      <w:r w:rsidR="005C70FD">
        <w:rPr>
          <w:szCs w:val="24"/>
        </w:rPr>
        <w:t xml:space="preserve">strip of </w:t>
      </w:r>
      <w:r w:rsidRPr="002256F8">
        <w:rPr>
          <w:szCs w:val="24"/>
        </w:rPr>
        <w:t>pin</w:t>
      </w:r>
      <w:r w:rsidR="005C70FD">
        <w:rPr>
          <w:szCs w:val="24"/>
        </w:rPr>
        <w:t>s</w:t>
      </w:r>
      <w:r w:rsidRPr="002256F8">
        <w:rPr>
          <w:szCs w:val="24"/>
        </w:rPr>
        <w:t xml:space="preserve"> with</w:t>
      </w:r>
      <w:r w:rsidR="00D1241B">
        <w:rPr>
          <w:szCs w:val="24"/>
        </w:rPr>
        <w:t xml:space="preserve"> </w:t>
      </w:r>
      <w:r w:rsidRPr="002256F8">
        <w:rPr>
          <w:szCs w:val="24"/>
        </w:rPr>
        <w:t xml:space="preserve">a grid dimension of 1.27 mm and on the decoder side of the matching socket strip. </w:t>
      </w:r>
      <w:r w:rsidR="005C70FD">
        <w:rPr>
          <w:szCs w:val="24"/>
        </w:rPr>
        <w:t xml:space="preserve">To assure proper orientation </w:t>
      </w:r>
      <w:r w:rsidR="00D80F6C">
        <w:rPr>
          <w:szCs w:val="24"/>
        </w:rPr>
        <w:t>P</w:t>
      </w:r>
      <w:r w:rsidRPr="002256F8">
        <w:rPr>
          <w:szCs w:val="24"/>
        </w:rPr>
        <w:t xml:space="preserve">in 11 </w:t>
      </w:r>
      <w:r w:rsidR="005C70FD">
        <w:rPr>
          <w:szCs w:val="24"/>
        </w:rPr>
        <w:t xml:space="preserve">is omitted </w:t>
      </w:r>
      <w:r w:rsidRPr="002256F8">
        <w:rPr>
          <w:szCs w:val="24"/>
        </w:rPr>
        <w:t>and the associated socket</w:t>
      </w:r>
      <w:r w:rsidR="005C70FD">
        <w:rPr>
          <w:szCs w:val="24"/>
        </w:rPr>
        <w:t xml:space="preserve"> is blocked</w:t>
      </w:r>
      <w:r w:rsidRPr="002256F8">
        <w:rPr>
          <w:szCs w:val="24"/>
        </w:rPr>
        <w:t>.</w:t>
      </w:r>
      <w:r w:rsidR="00D1241B">
        <w:rPr>
          <w:szCs w:val="24"/>
        </w:rPr>
        <w:t xml:space="preserve"> </w:t>
      </w:r>
      <w:r w:rsidRPr="002256F8">
        <w:rPr>
          <w:szCs w:val="24"/>
        </w:rPr>
        <w:t>The pins have a length of 3 mm and either a square profile with an edge length of 0.40 mm or a round profile with a diameter of 0.43 mm. Pins and sockets</w:t>
      </w:r>
      <w:r w:rsidR="00D1241B">
        <w:rPr>
          <w:szCs w:val="24"/>
        </w:rPr>
        <w:t xml:space="preserve"> </w:t>
      </w:r>
      <w:r w:rsidRPr="002256F8">
        <w:rPr>
          <w:szCs w:val="24"/>
        </w:rPr>
        <w:t>have a gold-plated contact surface and a contact load capacity of max. 1 A.</w:t>
      </w:r>
    </w:p>
    <w:p w14:paraId="5E101EFA" w14:textId="08FDAE1B" w:rsidR="00430261" w:rsidRDefault="00430261" w:rsidP="002256F8">
      <w:pPr>
        <w:autoSpaceDE w:val="0"/>
        <w:autoSpaceDN w:val="0"/>
        <w:adjustRightInd w:val="0"/>
        <w:spacing w:after="0"/>
        <w:rPr>
          <w:szCs w:val="24"/>
        </w:rPr>
      </w:pPr>
    </w:p>
    <w:p w14:paraId="63F22207" w14:textId="77777777" w:rsidR="00430261" w:rsidRPr="00430261" w:rsidRDefault="00430261" w:rsidP="00430261">
      <w:pPr>
        <w:pStyle w:val="Heading2"/>
      </w:pPr>
      <w:r w:rsidRPr="00430261">
        <w:t>Requirements for the decoder</w:t>
      </w:r>
    </w:p>
    <w:p w14:paraId="5B10506A" w14:textId="77777777" w:rsidR="00430261" w:rsidRPr="00430261" w:rsidRDefault="00430261" w:rsidP="00430261">
      <w:pPr>
        <w:autoSpaceDE w:val="0"/>
        <w:autoSpaceDN w:val="0"/>
        <w:adjustRightInd w:val="0"/>
        <w:spacing w:after="0"/>
        <w:rPr>
          <w:szCs w:val="24"/>
        </w:rPr>
      </w:pPr>
      <w:r w:rsidRPr="00430261">
        <w:rPr>
          <w:szCs w:val="24"/>
        </w:rPr>
        <w:t>The dimensions of the decoder are a maximum of 30 (length) x 15.5 (width) x 6.5 (height) mm.</w:t>
      </w:r>
    </w:p>
    <w:p w14:paraId="070CEED8" w14:textId="741BEEF5" w:rsidR="00430261" w:rsidRDefault="00430261" w:rsidP="00430261">
      <w:pPr>
        <w:autoSpaceDE w:val="0"/>
        <w:autoSpaceDN w:val="0"/>
        <w:adjustRightInd w:val="0"/>
        <w:spacing w:after="0"/>
        <w:rPr>
          <w:szCs w:val="24"/>
        </w:rPr>
      </w:pPr>
      <w:r w:rsidRPr="00430261">
        <w:rPr>
          <w:szCs w:val="24"/>
        </w:rPr>
        <w:t>The maximum assembly height on the side with the socket strip, hereinafter referred to as the top, is 2.2 mm. On the side opposite the socket strip, hereinafter</w:t>
      </w:r>
      <w:r>
        <w:rPr>
          <w:szCs w:val="24"/>
        </w:rPr>
        <w:t xml:space="preserve"> </w:t>
      </w:r>
      <w:r w:rsidRPr="00430261">
        <w:rPr>
          <w:szCs w:val="24"/>
        </w:rPr>
        <w:t>referred to as the underside, the maximum fitting height is 3.3 mm. The maximum thickness of the board is 1 mm. The center line of the socket strip is 2.8</w:t>
      </w:r>
      <w:r>
        <w:rPr>
          <w:szCs w:val="24"/>
        </w:rPr>
        <w:t xml:space="preserve"> </w:t>
      </w:r>
      <w:r w:rsidRPr="00430261">
        <w:rPr>
          <w:szCs w:val="24"/>
        </w:rPr>
        <w:t>mm away from the one short edge of the decoder. The socket strip is to be installed symmetrically to the decoder width. Drill holes must be provided in the</w:t>
      </w:r>
      <w:r>
        <w:rPr>
          <w:szCs w:val="24"/>
        </w:rPr>
        <w:t xml:space="preserve"> </w:t>
      </w:r>
      <w:r w:rsidRPr="00430261">
        <w:rPr>
          <w:szCs w:val="24"/>
        </w:rPr>
        <w:t>circuit board, which allow the pin header to be inserted through the circuit board from below. A 4.8 mm wide strip of components must be kept free from the</w:t>
      </w:r>
      <w:r w:rsidR="00D1241B">
        <w:rPr>
          <w:szCs w:val="24"/>
        </w:rPr>
        <w:t xml:space="preserve"> </w:t>
      </w:r>
      <w:r w:rsidRPr="00430261">
        <w:rPr>
          <w:szCs w:val="24"/>
        </w:rPr>
        <w:t xml:space="preserve">edge of the decoder on the underside where the socket connector is </w:t>
      </w:r>
      <w:r w:rsidR="00D119DA" w:rsidRPr="00430261">
        <w:rPr>
          <w:szCs w:val="24"/>
        </w:rPr>
        <w:t>located.</w:t>
      </w:r>
      <w:r w:rsidRPr="00430261">
        <w:rPr>
          <w:szCs w:val="24"/>
        </w:rPr>
        <w:t xml:space="preserve"> At a distance of 5.8 mm from the edge, the equipment height is limited to 2.8</w:t>
      </w:r>
      <w:r>
        <w:rPr>
          <w:szCs w:val="24"/>
        </w:rPr>
        <w:t xml:space="preserve"> </w:t>
      </w:r>
      <w:r w:rsidRPr="00430261">
        <w:rPr>
          <w:szCs w:val="24"/>
        </w:rPr>
        <w:t>mm.</w:t>
      </w:r>
      <w:r w:rsidR="00D1241B">
        <w:rPr>
          <w:szCs w:val="24"/>
        </w:rPr>
        <w:t xml:space="preserve"> </w:t>
      </w:r>
      <w:r w:rsidRPr="00430261">
        <w:rPr>
          <w:szCs w:val="24"/>
        </w:rPr>
        <w:t xml:space="preserve">There is no need to drill a hole in the board at </w:t>
      </w:r>
      <w:r w:rsidR="002907D0">
        <w:rPr>
          <w:szCs w:val="24"/>
        </w:rPr>
        <w:t>p</w:t>
      </w:r>
      <w:r w:rsidR="0082289A">
        <w:rPr>
          <w:szCs w:val="24"/>
        </w:rPr>
        <w:t>osition</w:t>
      </w:r>
      <w:r w:rsidR="00DA34ED">
        <w:rPr>
          <w:szCs w:val="24"/>
        </w:rPr>
        <w:t xml:space="preserve"> Pin</w:t>
      </w:r>
      <w:r w:rsidRPr="00430261">
        <w:rPr>
          <w:szCs w:val="24"/>
        </w:rPr>
        <w:t xml:space="preserve"> 11 of the socket strip. In order to ensure that there is no mix-up when installing the rotated variant (see</w:t>
      </w:r>
      <w:r>
        <w:rPr>
          <w:szCs w:val="24"/>
        </w:rPr>
        <w:t xml:space="preserve"> </w:t>
      </w:r>
      <w:r w:rsidRPr="00430261">
        <w:rPr>
          <w:szCs w:val="24"/>
        </w:rPr>
        <w:t xml:space="preserve">Section 4), the </w:t>
      </w:r>
      <w:r w:rsidR="002907D0">
        <w:rPr>
          <w:szCs w:val="24"/>
        </w:rPr>
        <w:t>p</w:t>
      </w:r>
      <w:r w:rsidR="00DA34ED">
        <w:rPr>
          <w:szCs w:val="24"/>
        </w:rPr>
        <w:t xml:space="preserve">osition </w:t>
      </w:r>
      <w:r w:rsidR="0082289A">
        <w:rPr>
          <w:szCs w:val="24"/>
        </w:rPr>
        <w:t>S</w:t>
      </w:r>
      <w:r w:rsidRPr="00430261">
        <w:rPr>
          <w:szCs w:val="24"/>
        </w:rPr>
        <w:t>ocket 11 must also be completely sealed.</w:t>
      </w:r>
    </w:p>
    <w:p w14:paraId="4DB32574" w14:textId="57A469D7" w:rsidR="002256F8" w:rsidRDefault="002256F8" w:rsidP="002256F8">
      <w:pPr>
        <w:autoSpaceDE w:val="0"/>
        <w:autoSpaceDN w:val="0"/>
        <w:adjustRightInd w:val="0"/>
        <w:spacing w:after="0"/>
        <w:rPr>
          <w:szCs w:val="24"/>
        </w:rPr>
      </w:pPr>
    </w:p>
    <w:p w14:paraId="1F4465A6" w14:textId="3014E773" w:rsidR="00463031" w:rsidRPr="00463031" w:rsidRDefault="00EF144F" w:rsidP="00F067EA">
      <w:pPr>
        <w:spacing w:after="160" w:line="259" w:lineRule="auto"/>
        <w:jc w:val="center"/>
        <w:rPr>
          <w:rFonts w:ascii="Calibri" w:eastAsia="Calibri" w:hAnsi="Calibri"/>
          <w:sz w:val="18"/>
          <w:szCs w:val="18"/>
        </w:rPr>
      </w:pPr>
      <w:r>
        <w:rPr>
          <w:rFonts w:ascii="Calibri" w:eastAsia="Calibri" w:hAnsi="Calibri"/>
          <w:noProof/>
          <w:sz w:val="18"/>
          <w:szCs w:val="18"/>
        </w:rPr>
        <w:lastRenderedPageBreak/>
        <w:drawing>
          <wp:inline distT="0" distB="0" distL="0" distR="0" wp14:anchorId="7AD48EC4" wp14:editId="5BFEE270">
            <wp:extent cx="5542915" cy="150937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5623" cy="1518283"/>
                    </a:xfrm>
                    <a:prstGeom prst="rect">
                      <a:avLst/>
                    </a:prstGeom>
                    <a:noFill/>
                  </pic:spPr>
                </pic:pic>
              </a:graphicData>
            </a:graphic>
          </wp:inline>
        </w:drawing>
      </w:r>
    </w:p>
    <w:p w14:paraId="1DFC6288" w14:textId="54FC6164" w:rsidR="00463031" w:rsidRPr="00463031" w:rsidRDefault="00463031" w:rsidP="00412720">
      <w:pPr>
        <w:spacing w:after="160"/>
        <w:jc w:val="center"/>
        <w:rPr>
          <w:rFonts w:ascii="Calibri" w:eastAsia="Calibri" w:hAnsi="Calibri"/>
          <w:sz w:val="18"/>
          <w:szCs w:val="18"/>
        </w:rPr>
      </w:pPr>
    </w:p>
    <w:p w14:paraId="543CB793" w14:textId="77777777" w:rsidR="00EF144F" w:rsidRDefault="00463031" w:rsidP="00412720">
      <w:pPr>
        <w:spacing w:after="160"/>
        <w:jc w:val="center"/>
        <w:rPr>
          <w:rFonts w:ascii="Arial" w:eastAsia="Calibri" w:hAnsi="Arial" w:cs="Arial"/>
          <w:sz w:val="22"/>
          <w:szCs w:val="22"/>
        </w:rPr>
      </w:pPr>
      <w:r w:rsidRPr="000A1562">
        <w:rPr>
          <w:rFonts w:ascii="Arial" w:eastAsia="Calibri" w:hAnsi="Arial" w:cs="Arial"/>
          <w:b/>
          <w:bCs/>
          <w:sz w:val="22"/>
          <w:szCs w:val="22"/>
        </w:rPr>
        <w:t xml:space="preserve">Figure </w:t>
      </w:r>
      <w:r w:rsidR="00297808">
        <w:rPr>
          <w:rFonts w:ascii="Arial" w:eastAsia="Calibri" w:hAnsi="Arial" w:cs="Arial"/>
          <w:b/>
          <w:bCs/>
          <w:sz w:val="22"/>
          <w:szCs w:val="22"/>
        </w:rPr>
        <w:t>1</w:t>
      </w:r>
      <w:r w:rsidRPr="000A1562">
        <w:rPr>
          <w:rFonts w:ascii="Arial" w:eastAsia="Calibri" w:hAnsi="Arial" w:cs="Arial"/>
          <w:b/>
          <w:bCs/>
          <w:sz w:val="22"/>
          <w:szCs w:val="22"/>
        </w:rPr>
        <w:t>:</w:t>
      </w:r>
      <w:r w:rsidRPr="00F71413">
        <w:rPr>
          <w:rFonts w:ascii="Arial" w:eastAsia="Calibri" w:hAnsi="Arial" w:cs="Arial"/>
          <w:sz w:val="22"/>
          <w:szCs w:val="22"/>
        </w:rPr>
        <w:t xml:space="preserve"> </w:t>
      </w:r>
      <w:r w:rsidR="00EF144F" w:rsidRPr="00EF144F">
        <w:rPr>
          <w:rFonts w:ascii="Arial" w:eastAsia="Calibri" w:hAnsi="Arial" w:cs="Arial"/>
          <w:sz w:val="22"/>
          <w:szCs w:val="22"/>
        </w:rPr>
        <w:t xml:space="preserve">Decoder plan view (top visible) and a side view for compact plug variant.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8"/>
        <w:gridCol w:w="4830"/>
      </w:tblGrid>
      <w:tr w:rsidR="00EF144F" w14:paraId="70669C59" w14:textId="77777777" w:rsidTr="004D2B2B">
        <w:tc>
          <w:tcPr>
            <w:tcW w:w="4932" w:type="dxa"/>
          </w:tcPr>
          <w:p w14:paraId="3714F652" w14:textId="0253A797" w:rsidR="00EF144F" w:rsidRDefault="00EF144F" w:rsidP="004D2B2B">
            <w:pPr>
              <w:spacing w:after="160" w:line="259" w:lineRule="auto"/>
              <w:rPr>
                <w:rFonts w:ascii="Arial" w:eastAsia="Calibri" w:hAnsi="Arial" w:cs="Arial"/>
                <w:sz w:val="22"/>
                <w:szCs w:val="22"/>
              </w:rPr>
            </w:pPr>
            <w:r w:rsidRPr="00EF144F">
              <w:rPr>
                <w:rFonts w:ascii="Arial" w:eastAsia="Calibri" w:hAnsi="Arial" w:cs="Arial"/>
                <w:sz w:val="22"/>
                <w:szCs w:val="22"/>
              </w:rPr>
              <w:t xml:space="preserve">A = index position </w:t>
            </w:r>
            <w:r w:rsidR="00D80F6C">
              <w:rPr>
                <w:rFonts w:eastAsia="Calibri"/>
                <w:szCs w:val="24"/>
              </w:rPr>
              <w:t>Pin</w:t>
            </w:r>
            <w:r w:rsidR="00D80F6C" w:rsidRPr="00EF144F">
              <w:rPr>
                <w:rFonts w:ascii="Arial" w:eastAsia="Calibri" w:hAnsi="Arial" w:cs="Arial"/>
                <w:sz w:val="22"/>
                <w:szCs w:val="22"/>
              </w:rPr>
              <w:t xml:space="preserve"> </w:t>
            </w:r>
            <w:r w:rsidRPr="00EF144F">
              <w:rPr>
                <w:rFonts w:ascii="Arial" w:eastAsia="Calibri" w:hAnsi="Arial" w:cs="Arial"/>
                <w:sz w:val="22"/>
                <w:szCs w:val="22"/>
              </w:rPr>
              <w:t>11</w:t>
            </w:r>
          </w:p>
        </w:tc>
        <w:tc>
          <w:tcPr>
            <w:tcW w:w="4932" w:type="dxa"/>
          </w:tcPr>
          <w:p w14:paraId="3A3A79FC" w14:textId="51C2C0B0" w:rsidR="00EF144F" w:rsidRDefault="00EF144F" w:rsidP="004D2B2B">
            <w:pPr>
              <w:spacing w:after="160" w:line="259" w:lineRule="auto"/>
              <w:rPr>
                <w:rFonts w:ascii="Arial" w:eastAsia="Calibri" w:hAnsi="Arial" w:cs="Arial"/>
                <w:sz w:val="22"/>
                <w:szCs w:val="22"/>
              </w:rPr>
            </w:pPr>
            <w:r w:rsidRPr="00EF144F">
              <w:rPr>
                <w:rFonts w:ascii="Arial" w:eastAsia="Calibri" w:hAnsi="Arial" w:cs="Arial"/>
                <w:sz w:val="22"/>
                <w:szCs w:val="22"/>
              </w:rPr>
              <w:t>C</w:t>
            </w:r>
            <w:r>
              <w:rPr>
                <w:rFonts w:ascii="Arial" w:eastAsia="Calibri" w:hAnsi="Arial" w:cs="Arial"/>
                <w:sz w:val="22"/>
                <w:szCs w:val="22"/>
              </w:rPr>
              <w:t xml:space="preserve"> =</w:t>
            </w:r>
            <w:r w:rsidRPr="00EF144F">
              <w:rPr>
                <w:rFonts w:ascii="Arial" w:eastAsia="Calibri" w:hAnsi="Arial" w:cs="Arial"/>
                <w:sz w:val="22"/>
                <w:szCs w:val="22"/>
              </w:rPr>
              <w:t xml:space="preserve"> components on the top and</w:t>
            </w:r>
            <w:r>
              <w:rPr>
                <w:rFonts w:ascii="Arial" w:eastAsia="Calibri" w:hAnsi="Arial" w:cs="Arial"/>
                <w:sz w:val="22"/>
                <w:szCs w:val="22"/>
              </w:rPr>
              <w:t xml:space="preserve"> </w:t>
            </w:r>
            <w:r w:rsidRPr="00EF144F">
              <w:rPr>
                <w:rFonts w:ascii="Arial" w:eastAsia="Calibri" w:hAnsi="Arial" w:cs="Arial"/>
                <w:sz w:val="22"/>
                <w:szCs w:val="22"/>
              </w:rPr>
              <w:t>bottom</w:t>
            </w:r>
          </w:p>
        </w:tc>
      </w:tr>
      <w:tr w:rsidR="00EF144F" w14:paraId="2CCCFA60" w14:textId="77777777" w:rsidTr="004D2B2B">
        <w:tc>
          <w:tcPr>
            <w:tcW w:w="4932" w:type="dxa"/>
          </w:tcPr>
          <w:p w14:paraId="2B890070" w14:textId="4F579CB4" w:rsidR="00EF144F" w:rsidRDefault="00EF144F" w:rsidP="004D2B2B">
            <w:pPr>
              <w:spacing w:after="160" w:line="259" w:lineRule="auto"/>
              <w:rPr>
                <w:rFonts w:ascii="Arial" w:eastAsia="Calibri" w:hAnsi="Arial" w:cs="Arial"/>
                <w:sz w:val="22"/>
                <w:szCs w:val="22"/>
              </w:rPr>
            </w:pPr>
            <w:r w:rsidRPr="00EF144F">
              <w:rPr>
                <w:rFonts w:ascii="Arial" w:eastAsia="Calibri" w:hAnsi="Arial" w:cs="Arial"/>
                <w:sz w:val="22"/>
                <w:szCs w:val="22"/>
              </w:rPr>
              <w:t>B = socket</w:t>
            </w:r>
          </w:p>
        </w:tc>
        <w:tc>
          <w:tcPr>
            <w:tcW w:w="4932" w:type="dxa"/>
          </w:tcPr>
          <w:p w14:paraId="41E29723" w14:textId="4366DB83" w:rsidR="00EF144F" w:rsidRDefault="00EF144F" w:rsidP="004D2B2B">
            <w:pPr>
              <w:spacing w:after="160" w:line="259" w:lineRule="auto"/>
              <w:rPr>
                <w:rFonts w:ascii="Arial" w:eastAsia="Calibri" w:hAnsi="Arial" w:cs="Arial"/>
                <w:sz w:val="22"/>
                <w:szCs w:val="22"/>
              </w:rPr>
            </w:pPr>
            <w:r w:rsidRPr="00EF144F">
              <w:rPr>
                <w:rFonts w:ascii="Arial" w:eastAsia="Calibri" w:hAnsi="Arial" w:cs="Arial"/>
                <w:sz w:val="22"/>
                <w:szCs w:val="22"/>
              </w:rPr>
              <w:t xml:space="preserve">D </w:t>
            </w:r>
            <w:r>
              <w:rPr>
                <w:rFonts w:ascii="Arial" w:eastAsia="Calibri" w:hAnsi="Arial" w:cs="Arial"/>
                <w:sz w:val="22"/>
                <w:szCs w:val="22"/>
              </w:rPr>
              <w:t xml:space="preserve">= </w:t>
            </w:r>
            <w:r w:rsidRPr="00EF144F">
              <w:rPr>
                <w:rFonts w:ascii="Arial" w:eastAsia="Calibri" w:hAnsi="Arial" w:cs="Arial"/>
                <w:sz w:val="22"/>
                <w:szCs w:val="22"/>
              </w:rPr>
              <w:t>decoder board</w:t>
            </w:r>
          </w:p>
        </w:tc>
      </w:tr>
    </w:tbl>
    <w:p w14:paraId="7DCFAA9B" w14:textId="44BE0BE3" w:rsidR="00A529C1" w:rsidRPr="007F2EA6" w:rsidRDefault="00A529C1" w:rsidP="007F2EA6">
      <w:r w:rsidRPr="007F2EA6">
        <w:t>The lower-case letters in Table 1 correspond to the following dimensions. Unless otherwise stated, all values are maximum dimensions.</w:t>
      </w:r>
    </w:p>
    <w:p w14:paraId="4A6E4578" w14:textId="307118C2" w:rsidR="00576C08" w:rsidRDefault="00EF144F" w:rsidP="00576C08">
      <w:pPr>
        <w:autoSpaceDE w:val="0"/>
        <w:autoSpaceDN w:val="0"/>
        <w:adjustRightInd w:val="0"/>
        <w:spacing w:after="0"/>
        <w:rPr>
          <w:rFonts w:ascii="TimesNewRomanPS-BoldMT" w:hAnsi="TimesNewRomanPS-BoldMT" w:cs="TimesNewRomanPS-BoldMT"/>
          <w:b/>
          <w:bCs/>
          <w:sz w:val="17"/>
          <w:szCs w:val="17"/>
        </w:rPr>
      </w:pPr>
      <w:r>
        <w:rPr>
          <w:rFonts w:ascii="LiberationSerif" w:eastAsia="Calibri" w:hAnsi="LiberationSerif" w:cs="LiberationSerif"/>
          <w:b/>
          <w:bCs/>
          <w:szCs w:val="24"/>
        </w:rPr>
        <w:br w:type="textWrapping" w:clear="all"/>
      </w:r>
    </w:p>
    <w:tbl>
      <w:tblPr>
        <w:tblStyle w:val="TableGrid"/>
        <w:tblW w:w="0" w:type="auto"/>
        <w:jc w:val="center"/>
        <w:tblLook w:val="04A0" w:firstRow="1" w:lastRow="0" w:firstColumn="1" w:lastColumn="0" w:noHBand="0" w:noVBand="1"/>
      </w:tblPr>
      <w:tblGrid>
        <w:gridCol w:w="361"/>
        <w:gridCol w:w="3288"/>
        <w:gridCol w:w="3288"/>
      </w:tblGrid>
      <w:tr w:rsidR="00576C08" w:rsidRPr="002D1112" w14:paraId="525D69B0" w14:textId="77777777" w:rsidTr="002D1112">
        <w:trPr>
          <w:jc w:val="center"/>
        </w:trPr>
        <w:tc>
          <w:tcPr>
            <w:tcW w:w="257" w:type="dxa"/>
            <w:shd w:val="clear" w:color="auto" w:fill="BFBFBF" w:themeFill="background1" w:themeFillShade="BF"/>
          </w:tcPr>
          <w:p w14:paraId="0E494198" w14:textId="77777777" w:rsidR="00576C08" w:rsidRPr="002D1112" w:rsidRDefault="00576C08" w:rsidP="004C0583">
            <w:pPr>
              <w:autoSpaceDE w:val="0"/>
              <w:autoSpaceDN w:val="0"/>
              <w:adjustRightInd w:val="0"/>
              <w:spacing w:after="0"/>
              <w:rPr>
                <w:rFonts w:ascii="TimesNewRomanPS-BoldMT" w:hAnsi="TimesNewRomanPS-BoldMT" w:cs="TimesNewRomanPS-BoldMT"/>
                <w:b/>
                <w:bCs/>
                <w:sz w:val="22"/>
                <w:szCs w:val="22"/>
              </w:rPr>
            </w:pPr>
            <w:r w:rsidRPr="002D1112">
              <w:rPr>
                <w:rFonts w:ascii="TimesNewRomanPS-BoldMT" w:hAnsi="TimesNewRomanPS-BoldMT" w:cs="TimesNewRomanPS-BoldMT"/>
                <w:b/>
                <w:bCs/>
                <w:sz w:val="22"/>
                <w:szCs w:val="22"/>
              </w:rPr>
              <w:t>#</w:t>
            </w:r>
          </w:p>
        </w:tc>
        <w:tc>
          <w:tcPr>
            <w:tcW w:w="3288" w:type="dxa"/>
            <w:shd w:val="clear" w:color="auto" w:fill="BFBFBF" w:themeFill="background1" w:themeFillShade="BF"/>
          </w:tcPr>
          <w:p w14:paraId="2B661D3E" w14:textId="099D03DD" w:rsidR="00576C08" w:rsidRPr="002D1112" w:rsidRDefault="00576C08" w:rsidP="004C0583">
            <w:pPr>
              <w:autoSpaceDE w:val="0"/>
              <w:autoSpaceDN w:val="0"/>
              <w:adjustRightInd w:val="0"/>
              <w:spacing w:after="0"/>
              <w:rPr>
                <w:rFonts w:ascii="TimesNewRomanPS-BoldMT" w:hAnsi="TimesNewRomanPS-BoldMT" w:cs="TimesNewRomanPS-BoldMT"/>
                <w:b/>
                <w:bCs/>
                <w:sz w:val="22"/>
                <w:szCs w:val="22"/>
              </w:rPr>
            </w:pPr>
            <w:r w:rsidRPr="002D1112">
              <w:rPr>
                <w:rFonts w:ascii="TimesNewRomanPS-BoldMT" w:hAnsi="TimesNewRomanPS-BoldMT" w:cs="TimesNewRomanPS-BoldMT"/>
                <w:b/>
                <w:bCs/>
                <w:sz w:val="22"/>
                <w:szCs w:val="22"/>
              </w:rPr>
              <w:t xml:space="preserve"> </w:t>
            </w:r>
            <w:r w:rsidR="002D1112">
              <w:rPr>
                <w:rFonts w:ascii="TimesNewRomanPS-BoldMT" w:hAnsi="TimesNewRomanPS-BoldMT" w:cs="TimesNewRomanPS-BoldMT"/>
                <w:b/>
                <w:bCs/>
                <w:sz w:val="22"/>
                <w:szCs w:val="22"/>
              </w:rPr>
              <w:t>D</w:t>
            </w:r>
            <w:r w:rsidRPr="002D1112">
              <w:rPr>
                <w:rFonts w:ascii="TimesNewRomanPS-BoldMT" w:hAnsi="TimesNewRomanPS-BoldMT" w:cs="TimesNewRomanPS-BoldMT"/>
                <w:b/>
                <w:bCs/>
                <w:sz w:val="22"/>
                <w:szCs w:val="22"/>
              </w:rPr>
              <w:t>escription</w:t>
            </w:r>
          </w:p>
        </w:tc>
        <w:tc>
          <w:tcPr>
            <w:tcW w:w="3288" w:type="dxa"/>
            <w:shd w:val="clear" w:color="auto" w:fill="BFBFBF" w:themeFill="background1" w:themeFillShade="BF"/>
          </w:tcPr>
          <w:p w14:paraId="077C9B45" w14:textId="77777777" w:rsidR="00576C08" w:rsidRPr="002D1112" w:rsidRDefault="00576C08" w:rsidP="004C0583">
            <w:pPr>
              <w:autoSpaceDE w:val="0"/>
              <w:autoSpaceDN w:val="0"/>
              <w:adjustRightInd w:val="0"/>
              <w:spacing w:after="0"/>
              <w:rPr>
                <w:rFonts w:ascii="TimesNewRomanPS-BoldMT" w:hAnsi="TimesNewRomanPS-BoldMT" w:cs="TimesNewRomanPS-BoldMT"/>
                <w:b/>
                <w:bCs/>
                <w:sz w:val="22"/>
                <w:szCs w:val="22"/>
              </w:rPr>
            </w:pPr>
            <w:r w:rsidRPr="002D1112">
              <w:rPr>
                <w:rFonts w:ascii="TimesNewRomanPS-BoldMT" w:hAnsi="TimesNewRomanPS-BoldMT" w:cs="TimesNewRomanPS-BoldMT"/>
                <w:b/>
                <w:bCs/>
                <w:sz w:val="22"/>
                <w:szCs w:val="22"/>
              </w:rPr>
              <w:t xml:space="preserve"> Measure</w:t>
            </w:r>
          </w:p>
        </w:tc>
      </w:tr>
      <w:tr w:rsidR="00576C08" w:rsidRPr="002D1112" w14:paraId="3878D5EB" w14:textId="77777777" w:rsidTr="00576C08">
        <w:trPr>
          <w:jc w:val="center"/>
        </w:trPr>
        <w:tc>
          <w:tcPr>
            <w:tcW w:w="257" w:type="dxa"/>
          </w:tcPr>
          <w:p w14:paraId="026CF70F" w14:textId="48D5EFE8" w:rsidR="00576C08" w:rsidRPr="00A529C1" w:rsidRDefault="00576C08" w:rsidP="004C0583">
            <w:pPr>
              <w:autoSpaceDE w:val="0"/>
              <w:autoSpaceDN w:val="0"/>
              <w:adjustRightInd w:val="0"/>
              <w:spacing w:after="0"/>
              <w:rPr>
                <w:sz w:val="20"/>
              </w:rPr>
            </w:pPr>
            <w:r w:rsidRPr="00A529C1">
              <w:rPr>
                <w:sz w:val="20"/>
              </w:rPr>
              <w:t>a</w:t>
            </w:r>
          </w:p>
        </w:tc>
        <w:tc>
          <w:tcPr>
            <w:tcW w:w="3288" w:type="dxa"/>
          </w:tcPr>
          <w:p w14:paraId="294E9965" w14:textId="0BBE6B88" w:rsidR="00576C08" w:rsidRPr="00A529C1" w:rsidRDefault="0082289A" w:rsidP="004C0583">
            <w:pPr>
              <w:autoSpaceDE w:val="0"/>
              <w:autoSpaceDN w:val="0"/>
              <w:adjustRightInd w:val="0"/>
              <w:spacing w:after="0"/>
              <w:rPr>
                <w:b/>
                <w:bCs/>
                <w:sz w:val="20"/>
              </w:rPr>
            </w:pPr>
            <w:r>
              <w:rPr>
                <w:sz w:val="20"/>
              </w:rPr>
              <w:t>L</w:t>
            </w:r>
            <w:r w:rsidR="00576C08" w:rsidRPr="00A529C1">
              <w:rPr>
                <w:sz w:val="20"/>
              </w:rPr>
              <w:t>ength</w:t>
            </w:r>
            <w:r w:rsidR="00576C08" w:rsidRPr="00A529C1">
              <w:rPr>
                <w:sz w:val="20"/>
              </w:rPr>
              <w:tab/>
            </w:r>
          </w:p>
        </w:tc>
        <w:tc>
          <w:tcPr>
            <w:tcW w:w="3288" w:type="dxa"/>
          </w:tcPr>
          <w:p w14:paraId="475F9235" w14:textId="55F577AA" w:rsidR="00576C08" w:rsidRPr="00A529C1" w:rsidRDefault="00576C08" w:rsidP="004C0583">
            <w:pPr>
              <w:autoSpaceDE w:val="0"/>
              <w:autoSpaceDN w:val="0"/>
              <w:adjustRightInd w:val="0"/>
              <w:spacing w:after="0"/>
              <w:rPr>
                <w:b/>
                <w:bCs/>
                <w:sz w:val="20"/>
              </w:rPr>
            </w:pPr>
            <w:r w:rsidRPr="00A529C1">
              <w:rPr>
                <w:sz w:val="20"/>
              </w:rPr>
              <w:t>30.0 mm</w:t>
            </w:r>
          </w:p>
        </w:tc>
      </w:tr>
      <w:tr w:rsidR="00576C08" w:rsidRPr="002D1112" w14:paraId="5B7483CA" w14:textId="77777777" w:rsidTr="00576C08">
        <w:trPr>
          <w:jc w:val="center"/>
        </w:trPr>
        <w:tc>
          <w:tcPr>
            <w:tcW w:w="257" w:type="dxa"/>
          </w:tcPr>
          <w:p w14:paraId="44FD0C17" w14:textId="1E769E17" w:rsidR="00576C08" w:rsidRPr="00A529C1" w:rsidRDefault="00576C08" w:rsidP="00576C08">
            <w:pPr>
              <w:autoSpaceDE w:val="0"/>
              <w:autoSpaceDN w:val="0"/>
              <w:adjustRightInd w:val="0"/>
              <w:spacing w:after="0"/>
              <w:rPr>
                <w:sz w:val="20"/>
              </w:rPr>
            </w:pPr>
            <w:r w:rsidRPr="00A529C1">
              <w:rPr>
                <w:sz w:val="20"/>
              </w:rPr>
              <w:t>b</w:t>
            </w:r>
          </w:p>
        </w:tc>
        <w:tc>
          <w:tcPr>
            <w:tcW w:w="3288" w:type="dxa"/>
          </w:tcPr>
          <w:p w14:paraId="3AC5AC8A" w14:textId="1042130C" w:rsidR="00576C08" w:rsidRPr="00A529C1" w:rsidRDefault="00576C08" w:rsidP="004C0583">
            <w:pPr>
              <w:autoSpaceDE w:val="0"/>
              <w:autoSpaceDN w:val="0"/>
              <w:adjustRightInd w:val="0"/>
              <w:spacing w:after="0"/>
              <w:rPr>
                <w:sz w:val="20"/>
              </w:rPr>
            </w:pPr>
            <w:r w:rsidRPr="00A529C1">
              <w:rPr>
                <w:sz w:val="20"/>
              </w:rPr>
              <w:t>Width</w:t>
            </w:r>
          </w:p>
        </w:tc>
        <w:tc>
          <w:tcPr>
            <w:tcW w:w="3288" w:type="dxa"/>
          </w:tcPr>
          <w:p w14:paraId="4C791056" w14:textId="7EC7724E" w:rsidR="00576C08" w:rsidRPr="00A529C1" w:rsidRDefault="00576C08" w:rsidP="004C0583">
            <w:pPr>
              <w:autoSpaceDE w:val="0"/>
              <w:autoSpaceDN w:val="0"/>
              <w:adjustRightInd w:val="0"/>
              <w:spacing w:after="0"/>
              <w:rPr>
                <w:sz w:val="20"/>
              </w:rPr>
            </w:pPr>
            <w:r w:rsidRPr="00A529C1">
              <w:rPr>
                <w:sz w:val="20"/>
              </w:rPr>
              <w:t>15.5 mm</w:t>
            </w:r>
          </w:p>
        </w:tc>
      </w:tr>
      <w:tr w:rsidR="00576C08" w:rsidRPr="002D1112" w14:paraId="4EA50095" w14:textId="77777777" w:rsidTr="00576C08">
        <w:trPr>
          <w:jc w:val="center"/>
        </w:trPr>
        <w:tc>
          <w:tcPr>
            <w:tcW w:w="257" w:type="dxa"/>
          </w:tcPr>
          <w:p w14:paraId="6EDF23B0" w14:textId="43C01310" w:rsidR="00576C08" w:rsidRPr="00A529C1" w:rsidRDefault="00576C08" w:rsidP="00576C08">
            <w:pPr>
              <w:autoSpaceDE w:val="0"/>
              <w:autoSpaceDN w:val="0"/>
              <w:adjustRightInd w:val="0"/>
              <w:spacing w:after="0"/>
              <w:rPr>
                <w:sz w:val="20"/>
              </w:rPr>
            </w:pPr>
            <w:r w:rsidRPr="00A529C1">
              <w:rPr>
                <w:sz w:val="20"/>
              </w:rPr>
              <w:t>c</w:t>
            </w:r>
          </w:p>
        </w:tc>
        <w:tc>
          <w:tcPr>
            <w:tcW w:w="3288" w:type="dxa"/>
          </w:tcPr>
          <w:p w14:paraId="0168FF8B" w14:textId="007C79D9" w:rsidR="00576C08" w:rsidRPr="00A529C1" w:rsidRDefault="00576C08" w:rsidP="004C0583">
            <w:pPr>
              <w:autoSpaceDE w:val="0"/>
              <w:autoSpaceDN w:val="0"/>
              <w:adjustRightInd w:val="0"/>
              <w:spacing w:after="0"/>
              <w:rPr>
                <w:sz w:val="20"/>
              </w:rPr>
            </w:pPr>
            <w:r w:rsidRPr="00A529C1">
              <w:rPr>
                <w:sz w:val="20"/>
              </w:rPr>
              <w:t>Total height</w:t>
            </w:r>
          </w:p>
        </w:tc>
        <w:tc>
          <w:tcPr>
            <w:tcW w:w="3288" w:type="dxa"/>
          </w:tcPr>
          <w:p w14:paraId="34201A7D" w14:textId="3A6A2EDC" w:rsidR="00576C08" w:rsidRPr="00A529C1" w:rsidRDefault="00576C08" w:rsidP="004C0583">
            <w:pPr>
              <w:autoSpaceDE w:val="0"/>
              <w:autoSpaceDN w:val="0"/>
              <w:adjustRightInd w:val="0"/>
              <w:spacing w:after="0"/>
              <w:rPr>
                <w:sz w:val="20"/>
              </w:rPr>
            </w:pPr>
            <w:r w:rsidRPr="00A529C1">
              <w:rPr>
                <w:sz w:val="20"/>
              </w:rPr>
              <w:t>6.5 mm</w:t>
            </w:r>
          </w:p>
        </w:tc>
      </w:tr>
      <w:tr w:rsidR="00576C08" w:rsidRPr="002D1112" w14:paraId="7DDA603A" w14:textId="77777777" w:rsidTr="00576C08">
        <w:trPr>
          <w:jc w:val="center"/>
        </w:trPr>
        <w:tc>
          <w:tcPr>
            <w:tcW w:w="257" w:type="dxa"/>
          </w:tcPr>
          <w:p w14:paraId="7367C0A9" w14:textId="1694891D" w:rsidR="00576C08" w:rsidRPr="00A529C1" w:rsidRDefault="00576C08" w:rsidP="00576C08">
            <w:pPr>
              <w:autoSpaceDE w:val="0"/>
              <w:autoSpaceDN w:val="0"/>
              <w:adjustRightInd w:val="0"/>
              <w:spacing w:after="0"/>
              <w:rPr>
                <w:sz w:val="20"/>
              </w:rPr>
            </w:pPr>
            <w:r w:rsidRPr="00A529C1">
              <w:rPr>
                <w:sz w:val="20"/>
              </w:rPr>
              <w:t>d</w:t>
            </w:r>
          </w:p>
        </w:tc>
        <w:tc>
          <w:tcPr>
            <w:tcW w:w="3288" w:type="dxa"/>
          </w:tcPr>
          <w:p w14:paraId="6E56FF70" w14:textId="6E95CF09" w:rsidR="00576C08" w:rsidRPr="00A529C1" w:rsidRDefault="00A529C1" w:rsidP="004C0583">
            <w:pPr>
              <w:autoSpaceDE w:val="0"/>
              <w:autoSpaceDN w:val="0"/>
              <w:adjustRightInd w:val="0"/>
              <w:spacing w:after="0"/>
              <w:rPr>
                <w:sz w:val="20"/>
              </w:rPr>
            </w:pPr>
            <w:r w:rsidRPr="00A529C1">
              <w:rPr>
                <w:sz w:val="20"/>
              </w:rPr>
              <w:t>Equipment height above</w:t>
            </w:r>
          </w:p>
        </w:tc>
        <w:tc>
          <w:tcPr>
            <w:tcW w:w="3288" w:type="dxa"/>
          </w:tcPr>
          <w:p w14:paraId="1A926932" w14:textId="25BA0391" w:rsidR="00576C08" w:rsidRPr="00A529C1" w:rsidRDefault="00A529C1" w:rsidP="004C0583">
            <w:pPr>
              <w:autoSpaceDE w:val="0"/>
              <w:autoSpaceDN w:val="0"/>
              <w:adjustRightInd w:val="0"/>
              <w:spacing w:after="0"/>
              <w:rPr>
                <w:sz w:val="20"/>
              </w:rPr>
            </w:pPr>
            <w:r w:rsidRPr="00A529C1">
              <w:rPr>
                <w:sz w:val="20"/>
              </w:rPr>
              <w:t>2.2 mm</w:t>
            </w:r>
          </w:p>
        </w:tc>
      </w:tr>
      <w:tr w:rsidR="00576C08" w:rsidRPr="002D1112" w14:paraId="36811CC3" w14:textId="77777777" w:rsidTr="00576C08">
        <w:trPr>
          <w:jc w:val="center"/>
        </w:trPr>
        <w:tc>
          <w:tcPr>
            <w:tcW w:w="257" w:type="dxa"/>
          </w:tcPr>
          <w:p w14:paraId="3C38E0E8" w14:textId="0BEF6841" w:rsidR="00576C08" w:rsidRPr="00A529C1" w:rsidRDefault="00576C08" w:rsidP="00576C08">
            <w:pPr>
              <w:autoSpaceDE w:val="0"/>
              <w:autoSpaceDN w:val="0"/>
              <w:adjustRightInd w:val="0"/>
              <w:spacing w:after="0"/>
              <w:rPr>
                <w:sz w:val="20"/>
              </w:rPr>
            </w:pPr>
            <w:r w:rsidRPr="00A529C1">
              <w:rPr>
                <w:sz w:val="20"/>
              </w:rPr>
              <w:t>e</w:t>
            </w:r>
          </w:p>
        </w:tc>
        <w:tc>
          <w:tcPr>
            <w:tcW w:w="3288" w:type="dxa"/>
          </w:tcPr>
          <w:p w14:paraId="6D18E7DD" w14:textId="5DF0BB73" w:rsidR="00576C08" w:rsidRPr="00A529C1" w:rsidRDefault="00A529C1" w:rsidP="004C0583">
            <w:pPr>
              <w:autoSpaceDE w:val="0"/>
              <w:autoSpaceDN w:val="0"/>
              <w:adjustRightInd w:val="0"/>
              <w:spacing w:after="0"/>
              <w:rPr>
                <w:sz w:val="20"/>
              </w:rPr>
            </w:pPr>
            <w:r w:rsidRPr="00A529C1">
              <w:rPr>
                <w:sz w:val="20"/>
              </w:rPr>
              <w:t>Assembly height below</w:t>
            </w:r>
          </w:p>
        </w:tc>
        <w:tc>
          <w:tcPr>
            <w:tcW w:w="3288" w:type="dxa"/>
          </w:tcPr>
          <w:p w14:paraId="6F840357" w14:textId="4AC81881" w:rsidR="00576C08" w:rsidRPr="00A529C1" w:rsidRDefault="00A529C1" w:rsidP="004C0583">
            <w:pPr>
              <w:autoSpaceDE w:val="0"/>
              <w:autoSpaceDN w:val="0"/>
              <w:adjustRightInd w:val="0"/>
              <w:spacing w:after="0"/>
              <w:rPr>
                <w:sz w:val="20"/>
              </w:rPr>
            </w:pPr>
            <w:r w:rsidRPr="00A529C1">
              <w:rPr>
                <w:sz w:val="20"/>
              </w:rPr>
              <w:t>3.3 mm</w:t>
            </w:r>
          </w:p>
        </w:tc>
      </w:tr>
      <w:tr w:rsidR="00576C08" w:rsidRPr="002D1112" w14:paraId="5D55844D" w14:textId="77777777" w:rsidTr="00576C08">
        <w:trPr>
          <w:jc w:val="center"/>
        </w:trPr>
        <w:tc>
          <w:tcPr>
            <w:tcW w:w="257" w:type="dxa"/>
          </w:tcPr>
          <w:p w14:paraId="471D21F3" w14:textId="1F4283D3" w:rsidR="00576C08" w:rsidRPr="00A529C1" w:rsidRDefault="00576C08" w:rsidP="00576C08">
            <w:pPr>
              <w:autoSpaceDE w:val="0"/>
              <w:autoSpaceDN w:val="0"/>
              <w:adjustRightInd w:val="0"/>
              <w:spacing w:after="0"/>
              <w:rPr>
                <w:sz w:val="20"/>
              </w:rPr>
            </w:pPr>
            <w:r w:rsidRPr="00A529C1">
              <w:rPr>
                <w:sz w:val="20"/>
              </w:rPr>
              <w:t>f</w:t>
            </w:r>
          </w:p>
        </w:tc>
        <w:tc>
          <w:tcPr>
            <w:tcW w:w="3288" w:type="dxa"/>
          </w:tcPr>
          <w:p w14:paraId="43AC4084" w14:textId="07B81822" w:rsidR="00576C08" w:rsidRPr="00A529C1" w:rsidRDefault="00A529C1" w:rsidP="004C0583">
            <w:pPr>
              <w:autoSpaceDE w:val="0"/>
              <w:autoSpaceDN w:val="0"/>
              <w:adjustRightInd w:val="0"/>
              <w:spacing w:after="0"/>
              <w:rPr>
                <w:sz w:val="20"/>
              </w:rPr>
            </w:pPr>
            <w:r w:rsidRPr="00A529C1">
              <w:rPr>
                <w:sz w:val="20"/>
              </w:rPr>
              <w:t>Thickness of the board</w:t>
            </w:r>
          </w:p>
        </w:tc>
        <w:tc>
          <w:tcPr>
            <w:tcW w:w="3288" w:type="dxa"/>
          </w:tcPr>
          <w:p w14:paraId="4233EE9B" w14:textId="73E02458" w:rsidR="00576C08" w:rsidRPr="00A529C1" w:rsidRDefault="00A529C1" w:rsidP="004C0583">
            <w:pPr>
              <w:autoSpaceDE w:val="0"/>
              <w:autoSpaceDN w:val="0"/>
              <w:adjustRightInd w:val="0"/>
              <w:spacing w:after="0"/>
              <w:rPr>
                <w:sz w:val="20"/>
              </w:rPr>
            </w:pPr>
            <w:r w:rsidRPr="00A529C1">
              <w:rPr>
                <w:sz w:val="20"/>
              </w:rPr>
              <w:t>1.0mm</w:t>
            </w:r>
          </w:p>
        </w:tc>
      </w:tr>
      <w:tr w:rsidR="00576C08" w:rsidRPr="002D1112" w14:paraId="12300CA4" w14:textId="77777777" w:rsidTr="00576C08">
        <w:trPr>
          <w:jc w:val="center"/>
        </w:trPr>
        <w:tc>
          <w:tcPr>
            <w:tcW w:w="257" w:type="dxa"/>
          </w:tcPr>
          <w:p w14:paraId="7C71385F" w14:textId="55C7EEE6" w:rsidR="00576C08" w:rsidRPr="00A529C1" w:rsidRDefault="00576C08" w:rsidP="00576C08">
            <w:pPr>
              <w:autoSpaceDE w:val="0"/>
              <w:autoSpaceDN w:val="0"/>
              <w:adjustRightInd w:val="0"/>
              <w:spacing w:after="0"/>
              <w:rPr>
                <w:sz w:val="20"/>
              </w:rPr>
            </w:pPr>
            <w:r w:rsidRPr="00A529C1">
              <w:rPr>
                <w:sz w:val="20"/>
              </w:rPr>
              <w:t>G</w:t>
            </w:r>
          </w:p>
        </w:tc>
        <w:tc>
          <w:tcPr>
            <w:tcW w:w="3288" w:type="dxa"/>
          </w:tcPr>
          <w:p w14:paraId="1E8C862E" w14:textId="29D40CEE" w:rsidR="00576C08" w:rsidRPr="00A529C1" w:rsidRDefault="00A529C1" w:rsidP="004C0583">
            <w:pPr>
              <w:autoSpaceDE w:val="0"/>
              <w:autoSpaceDN w:val="0"/>
              <w:adjustRightInd w:val="0"/>
              <w:spacing w:after="0"/>
              <w:rPr>
                <w:sz w:val="20"/>
              </w:rPr>
            </w:pPr>
            <w:r w:rsidRPr="00A529C1">
              <w:rPr>
                <w:sz w:val="20"/>
              </w:rPr>
              <w:t>Distance between the center of the socket strip and the edge</w:t>
            </w:r>
          </w:p>
        </w:tc>
        <w:tc>
          <w:tcPr>
            <w:tcW w:w="3288" w:type="dxa"/>
          </w:tcPr>
          <w:p w14:paraId="10045B52" w14:textId="34D47F57" w:rsidR="00576C08" w:rsidRPr="00A529C1" w:rsidRDefault="00A529C1" w:rsidP="004C0583">
            <w:pPr>
              <w:autoSpaceDE w:val="0"/>
              <w:autoSpaceDN w:val="0"/>
              <w:adjustRightInd w:val="0"/>
              <w:spacing w:after="0"/>
              <w:rPr>
                <w:sz w:val="20"/>
              </w:rPr>
            </w:pPr>
            <w:r w:rsidRPr="00A529C1">
              <w:rPr>
                <w:sz w:val="20"/>
              </w:rPr>
              <w:t>2.8 mm</w:t>
            </w:r>
          </w:p>
        </w:tc>
      </w:tr>
      <w:tr w:rsidR="00576C08" w:rsidRPr="002D1112" w14:paraId="45B05705" w14:textId="77777777" w:rsidTr="00576C08">
        <w:trPr>
          <w:jc w:val="center"/>
        </w:trPr>
        <w:tc>
          <w:tcPr>
            <w:tcW w:w="257" w:type="dxa"/>
          </w:tcPr>
          <w:p w14:paraId="33CC0B22" w14:textId="06B4CE5E" w:rsidR="00576C08" w:rsidRPr="00A529C1" w:rsidRDefault="00576C08" w:rsidP="00576C08">
            <w:pPr>
              <w:autoSpaceDE w:val="0"/>
              <w:autoSpaceDN w:val="0"/>
              <w:adjustRightInd w:val="0"/>
              <w:spacing w:after="0"/>
              <w:rPr>
                <w:sz w:val="20"/>
              </w:rPr>
            </w:pPr>
            <w:r w:rsidRPr="00A529C1">
              <w:rPr>
                <w:sz w:val="20"/>
              </w:rPr>
              <w:t>H</w:t>
            </w:r>
          </w:p>
        </w:tc>
        <w:tc>
          <w:tcPr>
            <w:tcW w:w="3288" w:type="dxa"/>
          </w:tcPr>
          <w:p w14:paraId="35D3F16B" w14:textId="614F0DD8" w:rsidR="00576C08" w:rsidRPr="00A529C1" w:rsidRDefault="00A529C1" w:rsidP="004C0583">
            <w:pPr>
              <w:autoSpaceDE w:val="0"/>
              <w:autoSpaceDN w:val="0"/>
              <w:adjustRightInd w:val="0"/>
              <w:spacing w:after="0"/>
              <w:rPr>
                <w:sz w:val="20"/>
              </w:rPr>
            </w:pPr>
            <w:r w:rsidRPr="00A529C1">
              <w:rPr>
                <w:sz w:val="20"/>
              </w:rPr>
              <w:t>Area to be kept clear on the underside</w:t>
            </w:r>
          </w:p>
        </w:tc>
        <w:tc>
          <w:tcPr>
            <w:tcW w:w="3288" w:type="dxa"/>
          </w:tcPr>
          <w:p w14:paraId="1EE15616" w14:textId="6F965152" w:rsidR="00576C08" w:rsidRPr="00A529C1" w:rsidRDefault="00A529C1" w:rsidP="004C0583">
            <w:pPr>
              <w:autoSpaceDE w:val="0"/>
              <w:autoSpaceDN w:val="0"/>
              <w:adjustRightInd w:val="0"/>
              <w:spacing w:after="0"/>
              <w:rPr>
                <w:sz w:val="20"/>
              </w:rPr>
            </w:pPr>
            <w:r w:rsidRPr="00A529C1">
              <w:rPr>
                <w:sz w:val="20"/>
              </w:rPr>
              <w:t>4.8 mm</w:t>
            </w:r>
          </w:p>
        </w:tc>
      </w:tr>
      <w:tr w:rsidR="00576C08" w:rsidRPr="002D1112" w14:paraId="44D81FB9" w14:textId="77777777" w:rsidTr="00576C08">
        <w:trPr>
          <w:jc w:val="center"/>
        </w:trPr>
        <w:tc>
          <w:tcPr>
            <w:tcW w:w="257" w:type="dxa"/>
          </w:tcPr>
          <w:p w14:paraId="644176F9" w14:textId="2EB5152E" w:rsidR="00576C08" w:rsidRPr="00A529C1" w:rsidRDefault="00576C08" w:rsidP="00576C08">
            <w:pPr>
              <w:autoSpaceDE w:val="0"/>
              <w:autoSpaceDN w:val="0"/>
              <w:adjustRightInd w:val="0"/>
              <w:spacing w:after="0"/>
              <w:rPr>
                <w:sz w:val="20"/>
              </w:rPr>
            </w:pPr>
            <w:r w:rsidRPr="00A529C1">
              <w:rPr>
                <w:sz w:val="20"/>
              </w:rPr>
              <w:t>j</w:t>
            </w:r>
          </w:p>
        </w:tc>
        <w:tc>
          <w:tcPr>
            <w:tcW w:w="3288" w:type="dxa"/>
          </w:tcPr>
          <w:p w14:paraId="3E7E0FB7" w14:textId="0B4133AD" w:rsidR="00576C08" w:rsidRPr="00A529C1" w:rsidRDefault="00A529C1" w:rsidP="004C0583">
            <w:pPr>
              <w:autoSpaceDE w:val="0"/>
              <w:autoSpaceDN w:val="0"/>
              <w:adjustRightInd w:val="0"/>
              <w:spacing w:after="0"/>
              <w:rPr>
                <w:sz w:val="20"/>
              </w:rPr>
            </w:pPr>
            <w:r w:rsidRPr="00A529C1">
              <w:rPr>
                <w:sz w:val="20"/>
              </w:rPr>
              <w:t>Area with reduced equipment height</w:t>
            </w:r>
          </w:p>
        </w:tc>
        <w:tc>
          <w:tcPr>
            <w:tcW w:w="3288" w:type="dxa"/>
          </w:tcPr>
          <w:p w14:paraId="052DB07B" w14:textId="11C4D850" w:rsidR="00576C08" w:rsidRPr="00A529C1" w:rsidRDefault="00A529C1" w:rsidP="004C0583">
            <w:pPr>
              <w:autoSpaceDE w:val="0"/>
              <w:autoSpaceDN w:val="0"/>
              <w:adjustRightInd w:val="0"/>
              <w:spacing w:after="0"/>
              <w:rPr>
                <w:sz w:val="20"/>
              </w:rPr>
            </w:pPr>
            <w:r w:rsidRPr="00A529C1">
              <w:rPr>
                <w:sz w:val="20"/>
              </w:rPr>
              <w:t>5.8</w:t>
            </w:r>
          </w:p>
        </w:tc>
      </w:tr>
      <w:tr w:rsidR="00576C08" w:rsidRPr="002D1112" w14:paraId="012596C5" w14:textId="77777777" w:rsidTr="00576C08">
        <w:trPr>
          <w:jc w:val="center"/>
        </w:trPr>
        <w:tc>
          <w:tcPr>
            <w:tcW w:w="257" w:type="dxa"/>
          </w:tcPr>
          <w:p w14:paraId="64D994D9" w14:textId="73FA519C" w:rsidR="00576C08" w:rsidRPr="00A529C1" w:rsidRDefault="002D1112" w:rsidP="00576C08">
            <w:pPr>
              <w:autoSpaceDE w:val="0"/>
              <w:autoSpaceDN w:val="0"/>
              <w:adjustRightInd w:val="0"/>
              <w:spacing w:after="0"/>
              <w:rPr>
                <w:sz w:val="20"/>
              </w:rPr>
            </w:pPr>
            <w:r w:rsidRPr="00A529C1">
              <w:rPr>
                <w:sz w:val="20"/>
              </w:rPr>
              <w:t>k</w:t>
            </w:r>
          </w:p>
        </w:tc>
        <w:tc>
          <w:tcPr>
            <w:tcW w:w="3288" w:type="dxa"/>
          </w:tcPr>
          <w:p w14:paraId="0A30419F" w14:textId="2BF696D1" w:rsidR="00576C08" w:rsidRPr="00A529C1" w:rsidRDefault="00A529C1" w:rsidP="004C0583">
            <w:pPr>
              <w:autoSpaceDE w:val="0"/>
              <w:autoSpaceDN w:val="0"/>
              <w:adjustRightInd w:val="0"/>
              <w:spacing w:after="0"/>
              <w:rPr>
                <w:sz w:val="20"/>
              </w:rPr>
            </w:pPr>
            <w:r w:rsidRPr="00A529C1">
              <w:rPr>
                <w:sz w:val="20"/>
              </w:rPr>
              <w:t>Reduced assembly height</w:t>
            </w:r>
          </w:p>
        </w:tc>
        <w:tc>
          <w:tcPr>
            <w:tcW w:w="3288" w:type="dxa"/>
          </w:tcPr>
          <w:p w14:paraId="78521CBE" w14:textId="2DDD1004" w:rsidR="00576C08" w:rsidRPr="00A529C1" w:rsidRDefault="00A529C1" w:rsidP="004C0583">
            <w:pPr>
              <w:autoSpaceDE w:val="0"/>
              <w:autoSpaceDN w:val="0"/>
              <w:adjustRightInd w:val="0"/>
              <w:spacing w:after="0"/>
              <w:rPr>
                <w:sz w:val="20"/>
              </w:rPr>
            </w:pPr>
            <w:r w:rsidRPr="00A529C1">
              <w:rPr>
                <w:sz w:val="20"/>
              </w:rPr>
              <w:t>2.8</w:t>
            </w:r>
          </w:p>
        </w:tc>
      </w:tr>
    </w:tbl>
    <w:p w14:paraId="11D34064" w14:textId="011B4596" w:rsidR="00576C08" w:rsidRDefault="00576C08" w:rsidP="00576C08">
      <w:pPr>
        <w:autoSpaceDE w:val="0"/>
        <w:autoSpaceDN w:val="0"/>
        <w:adjustRightInd w:val="0"/>
        <w:spacing w:after="0"/>
        <w:rPr>
          <w:rFonts w:ascii="TimesNewRomanPS-BoldMT" w:hAnsi="TimesNewRomanPS-BoldMT" w:cs="TimesNewRomanPS-BoldMT"/>
          <w:b/>
          <w:bCs/>
          <w:sz w:val="17"/>
          <w:szCs w:val="17"/>
        </w:rPr>
      </w:pPr>
    </w:p>
    <w:p w14:paraId="7B49DB05" w14:textId="03B50D15" w:rsidR="00463031" w:rsidRPr="006B3D20" w:rsidRDefault="00463031" w:rsidP="00463031">
      <w:pPr>
        <w:spacing w:after="160" w:line="259" w:lineRule="auto"/>
        <w:jc w:val="center"/>
        <w:rPr>
          <w:rFonts w:ascii="Arial" w:eastAsia="Calibri" w:hAnsi="Arial" w:cs="Arial"/>
          <w:sz w:val="22"/>
          <w:szCs w:val="22"/>
        </w:rPr>
      </w:pPr>
      <w:r w:rsidRPr="006B3D20">
        <w:rPr>
          <w:rFonts w:ascii="Arial" w:eastAsia="Calibri" w:hAnsi="Arial" w:cs="Arial"/>
          <w:b/>
          <w:bCs/>
          <w:sz w:val="22"/>
          <w:szCs w:val="22"/>
        </w:rPr>
        <w:t xml:space="preserve">Table </w:t>
      </w:r>
      <w:r w:rsidR="000A1562" w:rsidRPr="006B3D20">
        <w:rPr>
          <w:rFonts w:ascii="Arial" w:eastAsia="Calibri" w:hAnsi="Arial" w:cs="Arial"/>
          <w:b/>
          <w:bCs/>
          <w:sz w:val="22"/>
          <w:szCs w:val="22"/>
        </w:rPr>
        <w:t>1:</w:t>
      </w:r>
      <w:r w:rsidR="000A1562" w:rsidRPr="006B3D20">
        <w:rPr>
          <w:rFonts w:ascii="Arial" w:eastAsia="Calibri" w:hAnsi="Arial" w:cs="Arial"/>
          <w:sz w:val="22"/>
          <w:szCs w:val="22"/>
        </w:rPr>
        <w:t xml:space="preserve"> </w:t>
      </w:r>
      <w:r w:rsidRPr="006B3D20">
        <w:rPr>
          <w:rFonts w:ascii="Arial" w:eastAsia="Calibri" w:hAnsi="Arial" w:cs="Arial"/>
          <w:sz w:val="22"/>
          <w:szCs w:val="22"/>
        </w:rPr>
        <w:t>21MTC Physical Dimensions</w:t>
      </w:r>
    </w:p>
    <w:p w14:paraId="53C3A3A3" w14:textId="0F89679B" w:rsidR="00696ECE" w:rsidRPr="00696ECE" w:rsidRDefault="00696ECE" w:rsidP="00696ECE">
      <w:pPr>
        <w:autoSpaceDE w:val="0"/>
        <w:autoSpaceDN w:val="0"/>
        <w:adjustRightInd w:val="0"/>
        <w:spacing w:after="0"/>
        <w:rPr>
          <w:rFonts w:eastAsia="Calibri"/>
          <w:szCs w:val="24"/>
        </w:rPr>
      </w:pPr>
      <w:r w:rsidRPr="00696ECE">
        <w:rPr>
          <w:rFonts w:eastAsia="Calibri"/>
          <w:szCs w:val="24"/>
        </w:rPr>
        <w:t>The following picture shows a typical example of a socket connector.</w:t>
      </w:r>
      <w:r>
        <w:rPr>
          <w:rFonts w:eastAsia="Calibri"/>
          <w:szCs w:val="24"/>
        </w:rPr>
        <w:br/>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43"/>
        <w:gridCol w:w="4339"/>
        <w:gridCol w:w="2771"/>
      </w:tblGrid>
      <w:tr w:rsidR="00E57408" w:rsidRPr="00E57408" w14:paraId="61F4286B" w14:textId="77777777" w:rsidTr="00696ECE">
        <w:trPr>
          <w:trHeight w:val="3141"/>
          <w:tblCellSpacing w:w="15" w:type="dxa"/>
          <w:jc w:val="center"/>
        </w:trPr>
        <w:tc>
          <w:tcPr>
            <w:tcW w:w="6237" w:type="dxa"/>
            <w:gridSpan w:val="2"/>
            <w:hideMark/>
          </w:tcPr>
          <w:p w14:paraId="092A9E44" w14:textId="2EF17267" w:rsidR="00E57408" w:rsidRPr="00E57408" w:rsidRDefault="00E57408" w:rsidP="00E57408">
            <w:pPr>
              <w:spacing w:after="160" w:line="259" w:lineRule="auto"/>
              <w:jc w:val="center"/>
              <w:rPr>
                <w:rFonts w:asciiTheme="majorHAnsi" w:eastAsia="Calibri" w:hAnsiTheme="majorHAnsi" w:cstheme="majorHAnsi"/>
                <w:szCs w:val="24"/>
                <w:lang w:val="de-DE"/>
              </w:rPr>
            </w:pPr>
            <w:r w:rsidRPr="00E57408">
              <w:rPr>
                <w:rFonts w:asciiTheme="majorHAnsi" w:eastAsia="Calibri" w:hAnsiTheme="majorHAnsi" w:cstheme="majorHAnsi"/>
                <w:noProof/>
                <w:szCs w:val="24"/>
              </w:rPr>
              <w:drawing>
                <wp:inline distT="0" distB="0" distL="0" distR="0" wp14:anchorId="2C85195C" wp14:editId="672AAFAC">
                  <wp:extent cx="3340558" cy="21553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6756" cy="2178679"/>
                          </a:xfrm>
                          <a:prstGeom prst="rect">
                            <a:avLst/>
                          </a:prstGeom>
                          <a:noFill/>
                          <a:ln>
                            <a:noFill/>
                          </a:ln>
                        </pic:spPr>
                      </pic:pic>
                    </a:graphicData>
                  </a:graphic>
                </wp:inline>
              </w:drawing>
            </w:r>
          </w:p>
        </w:tc>
        <w:tc>
          <w:tcPr>
            <w:tcW w:w="2726" w:type="dxa"/>
            <w:hideMark/>
          </w:tcPr>
          <w:p w14:paraId="430640E3" w14:textId="2B79E987" w:rsidR="00E57408" w:rsidRPr="00E57408" w:rsidRDefault="00E57408" w:rsidP="00E57408">
            <w:pPr>
              <w:spacing w:after="160" w:line="259" w:lineRule="auto"/>
              <w:jc w:val="center"/>
              <w:rPr>
                <w:rFonts w:asciiTheme="majorHAnsi" w:eastAsia="Calibri" w:hAnsiTheme="majorHAnsi" w:cstheme="majorHAnsi"/>
                <w:szCs w:val="24"/>
                <w:lang w:val="de-DE"/>
              </w:rPr>
            </w:pPr>
            <w:r w:rsidRPr="00E57408">
              <w:rPr>
                <w:rFonts w:asciiTheme="majorHAnsi" w:eastAsia="Calibri" w:hAnsiTheme="majorHAnsi" w:cstheme="majorHAnsi"/>
                <w:szCs w:val="24"/>
                <w:lang w:val="de-DE"/>
              </w:rPr>
              <w:t>A = Index</w:t>
            </w:r>
            <w:r>
              <w:rPr>
                <w:rFonts w:asciiTheme="majorHAnsi" w:eastAsia="Calibri" w:hAnsiTheme="majorHAnsi" w:cstheme="majorHAnsi"/>
                <w:szCs w:val="24"/>
                <w:lang w:val="de-DE"/>
              </w:rPr>
              <w:t xml:space="preserve"> </w:t>
            </w:r>
            <w:r w:rsidRPr="00E57408">
              <w:rPr>
                <w:rFonts w:asciiTheme="majorHAnsi" w:eastAsia="Calibri" w:hAnsiTheme="majorHAnsi" w:cstheme="majorHAnsi"/>
                <w:szCs w:val="24"/>
                <w:lang w:val="de-DE"/>
              </w:rPr>
              <w:t>position Pin 11</w:t>
            </w:r>
          </w:p>
        </w:tc>
      </w:tr>
      <w:tr w:rsidR="009A1853" w:rsidRPr="00E57408" w14:paraId="4BB59EAD" w14:textId="77777777" w:rsidTr="00696ECE">
        <w:trPr>
          <w:tblCellSpacing w:w="15" w:type="dxa"/>
          <w:jc w:val="center"/>
        </w:trPr>
        <w:tc>
          <w:tcPr>
            <w:tcW w:w="1898" w:type="dxa"/>
          </w:tcPr>
          <w:p w14:paraId="6A4F9AE6" w14:textId="29D8DA02" w:rsidR="009A1853" w:rsidRPr="006B3D20" w:rsidRDefault="009A1853" w:rsidP="00E57408">
            <w:pPr>
              <w:spacing w:after="160" w:line="259" w:lineRule="auto"/>
              <w:jc w:val="center"/>
              <w:rPr>
                <w:rFonts w:ascii="Arial" w:eastAsia="Calibri" w:hAnsi="Arial" w:cs="Arial"/>
                <w:szCs w:val="24"/>
                <w:lang w:val="de-DE"/>
              </w:rPr>
            </w:pPr>
            <w:r w:rsidRPr="006B3D20">
              <w:rPr>
                <w:rFonts w:ascii="Arial" w:eastAsia="Calibri" w:hAnsi="Arial" w:cs="Arial"/>
                <w:b/>
                <w:bCs/>
                <w:sz w:val="22"/>
                <w:szCs w:val="22"/>
              </w:rPr>
              <w:t>Figure 2:</w:t>
            </w:r>
            <w:r w:rsidRPr="006B3D20">
              <w:rPr>
                <w:rFonts w:ascii="Arial" w:eastAsia="Calibri" w:hAnsi="Arial" w:cs="Arial"/>
                <w:sz w:val="22"/>
                <w:szCs w:val="22"/>
              </w:rPr>
              <w:t xml:space="preserve"> </w:t>
            </w:r>
          </w:p>
        </w:tc>
        <w:tc>
          <w:tcPr>
            <w:tcW w:w="4309" w:type="dxa"/>
          </w:tcPr>
          <w:p w14:paraId="45E3433A" w14:textId="7F304C46" w:rsidR="009A1853" w:rsidRPr="00E57408" w:rsidRDefault="009A1853" w:rsidP="00E57408">
            <w:pPr>
              <w:spacing w:after="160" w:line="259" w:lineRule="auto"/>
              <w:jc w:val="center"/>
              <w:rPr>
                <w:rFonts w:asciiTheme="majorHAnsi" w:eastAsia="Calibri" w:hAnsiTheme="majorHAnsi" w:cstheme="majorHAnsi"/>
                <w:szCs w:val="24"/>
                <w:lang w:val="de-DE"/>
              </w:rPr>
            </w:pPr>
            <w:r w:rsidRPr="006B3D20">
              <w:rPr>
                <w:rFonts w:ascii="Arial" w:eastAsia="Calibri" w:hAnsi="Arial" w:cs="Arial"/>
                <w:sz w:val="22"/>
                <w:szCs w:val="22"/>
              </w:rPr>
              <w:t>Typical socket connections for decoders</w:t>
            </w:r>
          </w:p>
        </w:tc>
        <w:tc>
          <w:tcPr>
            <w:tcW w:w="2726" w:type="dxa"/>
          </w:tcPr>
          <w:p w14:paraId="3A96F158" w14:textId="77777777" w:rsidR="009A1853" w:rsidRPr="00E57408" w:rsidRDefault="009A1853" w:rsidP="00E57408">
            <w:pPr>
              <w:spacing w:after="160" w:line="259" w:lineRule="auto"/>
              <w:jc w:val="center"/>
              <w:rPr>
                <w:rFonts w:asciiTheme="majorHAnsi" w:eastAsia="Calibri" w:hAnsiTheme="majorHAnsi" w:cstheme="majorHAnsi"/>
                <w:szCs w:val="24"/>
                <w:lang w:val="de-DE"/>
              </w:rPr>
            </w:pPr>
          </w:p>
        </w:tc>
      </w:tr>
    </w:tbl>
    <w:p w14:paraId="3C776181" w14:textId="4ABA1FA2" w:rsidR="00AF32F2" w:rsidRPr="00AF32F2" w:rsidRDefault="00AF32F2" w:rsidP="00AF32F2">
      <w:pPr>
        <w:pStyle w:val="Heading2"/>
        <w:rPr>
          <w:rFonts w:eastAsia="Calibri"/>
        </w:rPr>
      </w:pPr>
      <w:r w:rsidRPr="00AF32F2">
        <w:rPr>
          <w:rFonts w:eastAsia="Calibri"/>
        </w:rPr>
        <w:lastRenderedPageBreak/>
        <w:t>Requirements for the vehicle</w:t>
      </w:r>
    </w:p>
    <w:p w14:paraId="709204A8" w14:textId="6A6AB952" w:rsidR="00AF32F2" w:rsidRPr="00AF32F2" w:rsidRDefault="00AF32F2" w:rsidP="00AF32F2">
      <w:pPr>
        <w:autoSpaceDE w:val="0"/>
        <w:autoSpaceDN w:val="0"/>
        <w:adjustRightInd w:val="0"/>
        <w:spacing w:after="0"/>
        <w:rPr>
          <w:szCs w:val="24"/>
        </w:rPr>
      </w:pPr>
      <w:r w:rsidRPr="00AF32F2">
        <w:rPr>
          <w:szCs w:val="24"/>
        </w:rPr>
        <w:t>The installation space in the vehicle must be such that a decoder with maximum</w:t>
      </w:r>
      <w:r w:rsidR="00D1241B">
        <w:rPr>
          <w:szCs w:val="24"/>
        </w:rPr>
        <w:t xml:space="preserve"> d</w:t>
      </w:r>
      <w:r w:rsidRPr="00AF32F2">
        <w:rPr>
          <w:szCs w:val="24"/>
        </w:rPr>
        <w:t>imensions can be inserted without constraint. There should also be enough space</w:t>
      </w:r>
      <w:r w:rsidR="00D1241B">
        <w:rPr>
          <w:szCs w:val="24"/>
        </w:rPr>
        <w:t xml:space="preserve"> </w:t>
      </w:r>
      <w:r w:rsidRPr="00AF32F2">
        <w:rPr>
          <w:szCs w:val="24"/>
        </w:rPr>
        <w:t>be provided that the decoder can be pulled without tools.</w:t>
      </w:r>
    </w:p>
    <w:p w14:paraId="64CEAE26" w14:textId="77777777" w:rsidR="006732BD" w:rsidRDefault="006732BD" w:rsidP="00AF32F2">
      <w:pPr>
        <w:autoSpaceDE w:val="0"/>
        <w:autoSpaceDN w:val="0"/>
        <w:adjustRightInd w:val="0"/>
        <w:spacing w:after="0"/>
        <w:rPr>
          <w:szCs w:val="24"/>
        </w:rPr>
      </w:pPr>
    </w:p>
    <w:p w14:paraId="2CC9A116" w14:textId="0A57C935" w:rsidR="00AF32F2" w:rsidRDefault="00AF32F2" w:rsidP="00AF32F2">
      <w:pPr>
        <w:autoSpaceDE w:val="0"/>
        <w:autoSpaceDN w:val="0"/>
        <w:adjustRightInd w:val="0"/>
        <w:spacing w:after="0"/>
        <w:rPr>
          <w:szCs w:val="24"/>
        </w:rPr>
      </w:pPr>
      <w:r w:rsidRPr="00AF32F2">
        <w:rPr>
          <w:szCs w:val="24"/>
        </w:rPr>
        <w:t xml:space="preserve">The following </w:t>
      </w:r>
      <w:r>
        <w:rPr>
          <w:szCs w:val="24"/>
        </w:rPr>
        <w:t>image</w:t>
      </w:r>
      <w:r w:rsidRPr="00AF32F2">
        <w:rPr>
          <w:szCs w:val="24"/>
        </w:rPr>
        <w:t xml:space="preserve"> shows a typical example of a pin header.</w:t>
      </w:r>
    </w:p>
    <w:p w14:paraId="16BDA45E" w14:textId="1A17A1DE" w:rsidR="00AF32F2" w:rsidRDefault="00AF32F2" w:rsidP="00AF32F2">
      <w:pPr>
        <w:autoSpaceDE w:val="0"/>
        <w:autoSpaceDN w:val="0"/>
        <w:adjustRightInd w:val="0"/>
        <w:spacing w:after="0"/>
        <w:rPr>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3715"/>
        <w:gridCol w:w="216"/>
        <w:gridCol w:w="1853"/>
      </w:tblGrid>
      <w:tr w:rsidR="006732BD" w14:paraId="583E0AC8" w14:textId="77777777" w:rsidTr="00696ECE">
        <w:trPr>
          <w:trHeight w:val="4669"/>
          <w:tblCellSpacing w:w="15" w:type="dxa"/>
        </w:trPr>
        <w:tc>
          <w:tcPr>
            <w:tcW w:w="5605" w:type="dxa"/>
            <w:gridSpan w:val="2"/>
            <w:hideMark/>
          </w:tcPr>
          <w:p w14:paraId="57F4F78C" w14:textId="547A8A32" w:rsidR="006732BD" w:rsidRDefault="006732BD" w:rsidP="004C0583">
            <w:pPr>
              <w:rPr>
                <w:szCs w:val="24"/>
              </w:rPr>
            </w:pPr>
            <w:r>
              <w:rPr>
                <w:noProof/>
              </w:rPr>
              <w:drawing>
                <wp:inline distT="0" distB="0" distL="0" distR="0" wp14:anchorId="3FD13542" wp14:editId="71DB05E5">
                  <wp:extent cx="3366868" cy="2842103"/>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5739" cy="2849591"/>
                          </a:xfrm>
                          <a:prstGeom prst="rect">
                            <a:avLst/>
                          </a:prstGeom>
                          <a:noFill/>
                          <a:ln>
                            <a:noFill/>
                          </a:ln>
                        </pic:spPr>
                      </pic:pic>
                    </a:graphicData>
                  </a:graphic>
                </wp:inline>
              </w:drawing>
            </w:r>
          </w:p>
        </w:tc>
        <w:tc>
          <w:tcPr>
            <w:tcW w:w="2024" w:type="dxa"/>
            <w:gridSpan w:val="2"/>
            <w:hideMark/>
          </w:tcPr>
          <w:tbl>
            <w:tblPr>
              <w:tblW w:w="1994" w:type="dxa"/>
              <w:tblCellSpacing w:w="15" w:type="dxa"/>
              <w:tblCellMar>
                <w:top w:w="15" w:type="dxa"/>
                <w:left w:w="15" w:type="dxa"/>
                <w:bottom w:w="15" w:type="dxa"/>
                <w:right w:w="15" w:type="dxa"/>
              </w:tblCellMar>
              <w:tblLook w:val="04A0" w:firstRow="1" w:lastRow="0" w:firstColumn="1" w:lastColumn="0" w:noHBand="0" w:noVBand="1"/>
            </w:tblPr>
            <w:tblGrid>
              <w:gridCol w:w="468"/>
              <w:gridCol w:w="1526"/>
            </w:tblGrid>
            <w:tr w:rsidR="006732BD" w14:paraId="07621A05" w14:textId="77777777" w:rsidTr="00696ECE">
              <w:trPr>
                <w:trHeight w:val="250"/>
                <w:tblCellSpacing w:w="15" w:type="dxa"/>
              </w:trPr>
              <w:tc>
                <w:tcPr>
                  <w:tcW w:w="0" w:type="auto"/>
                  <w:hideMark/>
                </w:tcPr>
                <w:p w14:paraId="6BC99624" w14:textId="77777777" w:rsidR="006732BD" w:rsidRPr="00696ECE" w:rsidRDefault="006732BD" w:rsidP="004C0583">
                  <w:pPr>
                    <w:spacing w:after="0"/>
                    <w:rPr>
                      <w:sz w:val="22"/>
                      <w:szCs w:val="22"/>
                    </w:rPr>
                  </w:pPr>
                  <w:r w:rsidRPr="00696ECE">
                    <w:rPr>
                      <w:sz w:val="22"/>
                      <w:szCs w:val="22"/>
                    </w:rPr>
                    <w:t>A = </w:t>
                  </w:r>
                </w:p>
              </w:tc>
              <w:tc>
                <w:tcPr>
                  <w:tcW w:w="0" w:type="auto"/>
                  <w:hideMark/>
                </w:tcPr>
                <w:p w14:paraId="2F91CC94" w14:textId="643B1FC2" w:rsidR="006732BD" w:rsidRPr="00696ECE" w:rsidRDefault="006732BD" w:rsidP="004C0583">
                  <w:pPr>
                    <w:spacing w:after="0"/>
                    <w:rPr>
                      <w:sz w:val="22"/>
                      <w:szCs w:val="22"/>
                    </w:rPr>
                  </w:pPr>
                  <w:r w:rsidRPr="00696ECE">
                    <w:rPr>
                      <w:sz w:val="22"/>
                      <w:szCs w:val="22"/>
                    </w:rPr>
                    <w:t>Index position Pin 11</w:t>
                  </w:r>
                </w:p>
              </w:tc>
            </w:tr>
            <w:tr w:rsidR="006732BD" w14:paraId="1D81EBAD" w14:textId="77777777" w:rsidTr="00696ECE">
              <w:trPr>
                <w:trHeight w:val="461"/>
                <w:tblCellSpacing w:w="15" w:type="dxa"/>
              </w:trPr>
              <w:tc>
                <w:tcPr>
                  <w:tcW w:w="0" w:type="auto"/>
                  <w:hideMark/>
                </w:tcPr>
                <w:p w14:paraId="598CD388" w14:textId="77777777" w:rsidR="006732BD" w:rsidRPr="00696ECE" w:rsidRDefault="006732BD" w:rsidP="004C0583">
                  <w:pPr>
                    <w:spacing w:after="0"/>
                    <w:rPr>
                      <w:sz w:val="22"/>
                      <w:szCs w:val="22"/>
                    </w:rPr>
                  </w:pPr>
                  <w:r w:rsidRPr="00696ECE">
                    <w:rPr>
                      <w:sz w:val="22"/>
                      <w:szCs w:val="22"/>
                    </w:rPr>
                    <w:t xml:space="preserve">B = </w:t>
                  </w:r>
                </w:p>
              </w:tc>
              <w:tc>
                <w:tcPr>
                  <w:tcW w:w="0" w:type="auto"/>
                  <w:hideMark/>
                </w:tcPr>
                <w:p w14:paraId="0A9BFE92" w14:textId="1B45920D" w:rsidR="006732BD" w:rsidRPr="00696ECE" w:rsidRDefault="006732BD" w:rsidP="004C0583">
                  <w:pPr>
                    <w:spacing w:after="0"/>
                    <w:rPr>
                      <w:sz w:val="22"/>
                      <w:szCs w:val="22"/>
                    </w:rPr>
                  </w:pPr>
                  <w:r w:rsidRPr="00696ECE">
                    <w:rPr>
                      <w:sz w:val="22"/>
                      <w:szCs w:val="22"/>
                    </w:rPr>
                    <w:t>C</w:t>
                  </w:r>
                  <w:r w:rsidRPr="00AF32F2">
                    <w:rPr>
                      <w:sz w:val="22"/>
                      <w:szCs w:val="22"/>
                    </w:rPr>
                    <w:t>ircuit board in the vehicle</w:t>
                  </w:r>
                </w:p>
              </w:tc>
            </w:tr>
            <w:tr w:rsidR="006732BD" w14:paraId="1A7D5E9D" w14:textId="77777777" w:rsidTr="00696ECE">
              <w:trPr>
                <w:trHeight w:val="751"/>
                <w:tblCellSpacing w:w="15" w:type="dxa"/>
              </w:trPr>
              <w:tc>
                <w:tcPr>
                  <w:tcW w:w="0" w:type="auto"/>
                  <w:hideMark/>
                </w:tcPr>
                <w:p w14:paraId="1C3B0E03" w14:textId="77777777" w:rsidR="006732BD" w:rsidRPr="00696ECE" w:rsidRDefault="006732BD" w:rsidP="004C0583">
                  <w:pPr>
                    <w:spacing w:after="0"/>
                    <w:rPr>
                      <w:sz w:val="22"/>
                      <w:szCs w:val="22"/>
                    </w:rPr>
                  </w:pPr>
                  <w:r w:rsidRPr="00696ECE">
                    <w:rPr>
                      <w:sz w:val="22"/>
                      <w:szCs w:val="22"/>
                    </w:rPr>
                    <w:t xml:space="preserve">C = </w:t>
                  </w:r>
                </w:p>
              </w:tc>
              <w:tc>
                <w:tcPr>
                  <w:tcW w:w="0" w:type="auto"/>
                  <w:hideMark/>
                </w:tcPr>
                <w:p w14:paraId="26D06C9F" w14:textId="77777777" w:rsidR="006732BD" w:rsidRPr="00AF32F2" w:rsidRDefault="006732BD" w:rsidP="009A1853">
                  <w:pPr>
                    <w:spacing w:after="0"/>
                    <w:rPr>
                      <w:sz w:val="22"/>
                      <w:szCs w:val="22"/>
                    </w:rPr>
                  </w:pPr>
                  <w:r w:rsidRPr="00AF32F2">
                    <w:rPr>
                      <w:sz w:val="22"/>
                      <w:szCs w:val="22"/>
                    </w:rPr>
                    <w:t>On the board in the</w:t>
                  </w:r>
                </w:p>
                <w:p w14:paraId="24E3C4BD" w14:textId="0F842C00" w:rsidR="006732BD" w:rsidRPr="00AF32F2" w:rsidRDefault="009A1853" w:rsidP="009A1853">
                  <w:pPr>
                    <w:spacing w:after="0"/>
                    <w:rPr>
                      <w:sz w:val="22"/>
                      <w:szCs w:val="22"/>
                    </w:rPr>
                  </w:pPr>
                  <w:r w:rsidRPr="00696ECE">
                    <w:rPr>
                      <w:sz w:val="22"/>
                      <w:szCs w:val="22"/>
                    </w:rPr>
                    <w:t>v</w:t>
                  </w:r>
                  <w:r w:rsidR="006732BD" w:rsidRPr="00AF32F2">
                    <w:rPr>
                      <w:sz w:val="22"/>
                      <w:szCs w:val="22"/>
                    </w:rPr>
                    <w:t>ehicle of components</w:t>
                  </w:r>
                </w:p>
                <w:p w14:paraId="20954B7B" w14:textId="50FF4A3F" w:rsidR="006732BD" w:rsidRPr="00696ECE" w:rsidRDefault="006732BD" w:rsidP="006732BD">
                  <w:pPr>
                    <w:spacing w:after="0"/>
                    <w:rPr>
                      <w:sz w:val="22"/>
                      <w:szCs w:val="22"/>
                    </w:rPr>
                  </w:pPr>
                  <w:r w:rsidRPr="00AF32F2">
                    <w:rPr>
                      <w:sz w:val="22"/>
                      <w:szCs w:val="22"/>
                    </w:rPr>
                    <w:t>area to be kept clear</w:t>
                  </w:r>
                </w:p>
              </w:tc>
            </w:tr>
          </w:tbl>
          <w:p w14:paraId="56A377F6" w14:textId="77777777" w:rsidR="006732BD" w:rsidRDefault="006732BD" w:rsidP="004C0583">
            <w:pPr>
              <w:rPr>
                <w:szCs w:val="24"/>
              </w:rPr>
            </w:pPr>
          </w:p>
        </w:tc>
      </w:tr>
      <w:tr w:rsidR="00696ECE" w:rsidRPr="00193B10" w14:paraId="4C122124" w14:textId="77777777" w:rsidTr="00696ECE">
        <w:trPr>
          <w:gridAfter w:val="1"/>
          <w:wAfter w:w="1808" w:type="dxa"/>
          <w:trHeight w:val="438"/>
          <w:tblCellSpacing w:w="15" w:type="dxa"/>
        </w:trPr>
        <w:tc>
          <w:tcPr>
            <w:tcW w:w="1890" w:type="dxa"/>
            <w:hideMark/>
          </w:tcPr>
          <w:p w14:paraId="5F308281" w14:textId="57C4D5F7" w:rsidR="006732BD" w:rsidRPr="009A1853" w:rsidRDefault="009A1853" w:rsidP="006B3D20">
            <w:pPr>
              <w:spacing w:after="160" w:line="259" w:lineRule="auto"/>
              <w:ind w:left="90"/>
              <w:jc w:val="center"/>
              <w:rPr>
                <w:rFonts w:asciiTheme="majorHAnsi" w:eastAsia="Calibri" w:hAnsiTheme="majorHAnsi" w:cstheme="majorHAnsi"/>
                <w:b/>
                <w:bCs/>
                <w:szCs w:val="24"/>
              </w:rPr>
            </w:pPr>
            <w:r w:rsidRPr="006B3D20">
              <w:rPr>
                <w:rFonts w:ascii="Arial" w:eastAsia="Calibri" w:hAnsi="Arial" w:cs="Arial"/>
                <w:b/>
                <w:bCs/>
                <w:sz w:val="22"/>
                <w:szCs w:val="22"/>
              </w:rPr>
              <w:t>Figure 3</w:t>
            </w:r>
            <w:r w:rsidR="006732BD" w:rsidRPr="006B3D20">
              <w:rPr>
                <w:rFonts w:ascii="Arial" w:eastAsia="Calibri" w:hAnsi="Arial" w:cs="Arial"/>
                <w:b/>
                <w:bCs/>
                <w:sz w:val="22"/>
                <w:szCs w:val="22"/>
              </w:rPr>
              <w:t>:</w:t>
            </w:r>
          </w:p>
        </w:tc>
        <w:tc>
          <w:tcPr>
            <w:tcW w:w="3901" w:type="dxa"/>
            <w:gridSpan w:val="2"/>
            <w:hideMark/>
          </w:tcPr>
          <w:p w14:paraId="630B859F" w14:textId="66B20061" w:rsidR="006732BD" w:rsidRPr="009A1853" w:rsidRDefault="009A1853" w:rsidP="006B3D20">
            <w:pPr>
              <w:spacing w:after="160" w:line="259" w:lineRule="auto"/>
              <w:ind w:left="60"/>
              <w:rPr>
                <w:rFonts w:asciiTheme="majorHAnsi" w:eastAsia="Calibri" w:hAnsiTheme="majorHAnsi" w:cstheme="majorHAnsi"/>
                <w:szCs w:val="24"/>
              </w:rPr>
            </w:pPr>
            <w:r w:rsidRPr="006B3D20">
              <w:rPr>
                <w:rFonts w:ascii="Arial" w:eastAsia="Calibri" w:hAnsi="Arial" w:cs="Arial"/>
                <w:sz w:val="22"/>
                <w:szCs w:val="22"/>
              </w:rPr>
              <w:t>Typical pin header for vehicles</w:t>
            </w:r>
          </w:p>
        </w:tc>
      </w:tr>
    </w:tbl>
    <w:p w14:paraId="17A97042" w14:textId="77777777" w:rsidR="00AF32F2" w:rsidRDefault="00AF32F2" w:rsidP="00AF32F2">
      <w:pPr>
        <w:autoSpaceDE w:val="0"/>
        <w:autoSpaceDN w:val="0"/>
        <w:adjustRightInd w:val="0"/>
        <w:spacing w:after="0"/>
        <w:rPr>
          <w:szCs w:val="24"/>
        </w:rPr>
      </w:pPr>
    </w:p>
    <w:p w14:paraId="29DFCFC1" w14:textId="7C99D103" w:rsidR="00E57408" w:rsidRPr="009A1853" w:rsidRDefault="009A1853" w:rsidP="009A1853">
      <w:pPr>
        <w:spacing w:after="160" w:line="259" w:lineRule="auto"/>
        <w:rPr>
          <w:rFonts w:eastAsia="Calibri"/>
          <w:szCs w:val="24"/>
        </w:rPr>
      </w:pPr>
      <w:r w:rsidRPr="009A1853">
        <w:rPr>
          <w:rFonts w:eastAsia="Calibri"/>
          <w:szCs w:val="24"/>
        </w:rPr>
        <w:t>Installation in the vehicle is permitted in two variants.</w:t>
      </w:r>
    </w:p>
    <w:p w14:paraId="5F781A93" w14:textId="2BCFE728" w:rsidR="009A1853" w:rsidRPr="009A1853" w:rsidRDefault="009A1853" w:rsidP="009A1853">
      <w:pPr>
        <w:pStyle w:val="Heading2"/>
        <w:rPr>
          <w:rFonts w:eastAsia="Calibri"/>
        </w:rPr>
      </w:pPr>
      <w:r w:rsidRPr="009A1853">
        <w:rPr>
          <w:rFonts w:eastAsia="Calibri"/>
        </w:rPr>
        <w:t>Compact variant</w:t>
      </w:r>
    </w:p>
    <w:p w14:paraId="021FF666" w14:textId="1ED5D5A7" w:rsidR="009A1853" w:rsidRDefault="009A1853" w:rsidP="005C70FD">
      <w:pPr>
        <w:spacing w:after="160" w:line="259" w:lineRule="auto"/>
        <w:jc w:val="both"/>
      </w:pPr>
      <w:r w:rsidRPr="009A1853">
        <w:rPr>
          <w:rFonts w:ascii="Calibri" w:eastAsia="Calibri" w:hAnsi="Calibri"/>
          <w:sz w:val="18"/>
          <w:szCs w:val="18"/>
        </w:rPr>
        <w:t>.</w:t>
      </w:r>
      <w:r w:rsidRPr="009A1853">
        <w:rPr>
          <w:szCs w:val="24"/>
        </w:rPr>
        <w:t>The compact variant results in the lowest possible overall height. Here the decoder</w:t>
      </w:r>
      <w:r w:rsidR="00D1241B">
        <w:rPr>
          <w:szCs w:val="24"/>
        </w:rPr>
        <w:t xml:space="preserve"> </w:t>
      </w:r>
      <w:r w:rsidRPr="009A1853">
        <w:rPr>
          <w:szCs w:val="24"/>
        </w:rPr>
        <w:t>is inserted with the socket facing up. The pins of the connector are inserted through the board of the decoder. The decoder sits on the board in the vehicle. On</w:t>
      </w:r>
      <w:r w:rsidR="00D1241B">
        <w:rPr>
          <w:szCs w:val="24"/>
        </w:rPr>
        <w:t xml:space="preserve"> </w:t>
      </w:r>
      <w:r w:rsidRPr="009A1853">
        <w:rPr>
          <w:szCs w:val="24"/>
        </w:rPr>
        <w:t>the circuit board in the vehicle, the area of the decoder - apart from the pin header - must be kept free of components and be electrically isolated</w:t>
      </w:r>
      <w:r w:rsidR="005A46C2">
        <w:t>.</w:t>
      </w:r>
    </w:p>
    <w:p w14:paraId="0C754777" w14:textId="34EE5DCD" w:rsidR="009A1853" w:rsidRDefault="00696ECE" w:rsidP="009A1853">
      <w:pPr>
        <w:autoSpaceDE w:val="0"/>
        <w:autoSpaceDN w:val="0"/>
        <w:adjustRightInd w:val="0"/>
        <w:spacing w:after="0"/>
      </w:pPr>
      <w:r w:rsidRPr="00696ECE">
        <w:rPr>
          <w:rFonts w:ascii="Calibri" w:eastAsia="Calibri" w:hAnsi="Calibri"/>
          <w:noProof/>
          <w:sz w:val="22"/>
          <w:szCs w:val="22"/>
        </w:rPr>
        <w:drawing>
          <wp:inline distT="0" distB="0" distL="0" distR="0" wp14:anchorId="32235DE9" wp14:editId="5B5A5EA9">
            <wp:extent cx="3129915" cy="21628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9915" cy="2162810"/>
                    </a:xfrm>
                    <a:prstGeom prst="rect">
                      <a:avLst/>
                    </a:prstGeom>
                    <a:noFill/>
                    <a:ln>
                      <a:noFill/>
                    </a:ln>
                  </pic:spPr>
                </pic:pic>
              </a:graphicData>
            </a:graphic>
          </wp:inline>
        </w:drawing>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8"/>
        <w:gridCol w:w="3767"/>
      </w:tblGrid>
      <w:tr w:rsidR="00696ECE" w:rsidRPr="00696ECE" w14:paraId="5607BD14" w14:textId="77777777" w:rsidTr="00A77C31">
        <w:trPr>
          <w:trHeight w:val="394"/>
        </w:trPr>
        <w:tc>
          <w:tcPr>
            <w:tcW w:w="1318" w:type="dxa"/>
          </w:tcPr>
          <w:p w14:paraId="7EF7DF6B" w14:textId="34F862A8" w:rsidR="00696ECE" w:rsidRPr="008C7741" w:rsidRDefault="00696ECE" w:rsidP="004C0583">
            <w:pPr>
              <w:autoSpaceDE w:val="0"/>
              <w:autoSpaceDN w:val="0"/>
              <w:adjustRightInd w:val="0"/>
              <w:spacing w:after="0"/>
              <w:rPr>
                <w:rFonts w:asciiTheme="majorHAnsi" w:hAnsiTheme="majorHAnsi" w:cstheme="majorHAnsi"/>
                <w:b/>
                <w:bCs/>
              </w:rPr>
            </w:pPr>
            <w:r w:rsidRPr="006B3D20">
              <w:rPr>
                <w:rFonts w:ascii="Arial" w:eastAsia="Calibri" w:hAnsi="Arial" w:cs="Arial"/>
                <w:b/>
                <w:bCs/>
                <w:sz w:val="22"/>
                <w:szCs w:val="22"/>
              </w:rPr>
              <w:t>Figure 4:</w:t>
            </w:r>
          </w:p>
        </w:tc>
        <w:tc>
          <w:tcPr>
            <w:tcW w:w="3767" w:type="dxa"/>
          </w:tcPr>
          <w:p w14:paraId="0643119F" w14:textId="2666131F" w:rsidR="00696ECE" w:rsidRPr="008C7741" w:rsidRDefault="00696ECE" w:rsidP="004C0583">
            <w:pPr>
              <w:autoSpaceDE w:val="0"/>
              <w:autoSpaceDN w:val="0"/>
              <w:adjustRightInd w:val="0"/>
              <w:spacing w:after="0"/>
              <w:rPr>
                <w:rFonts w:asciiTheme="majorHAnsi" w:hAnsiTheme="majorHAnsi"/>
              </w:rPr>
            </w:pPr>
            <w:r w:rsidRPr="006B3D20">
              <w:rPr>
                <w:rFonts w:ascii="Arial" w:eastAsia="Calibri" w:hAnsi="Arial" w:cs="Arial"/>
                <w:sz w:val="22"/>
                <w:szCs w:val="22"/>
              </w:rPr>
              <w:t>Installation in a compact version</w:t>
            </w:r>
          </w:p>
        </w:tc>
      </w:tr>
    </w:tbl>
    <w:p w14:paraId="162EBA3C" w14:textId="22CA28E2" w:rsidR="008C7741" w:rsidRPr="008C7741" w:rsidRDefault="008C7741" w:rsidP="008C7741">
      <w:pPr>
        <w:pStyle w:val="Heading2"/>
        <w:rPr>
          <w:rFonts w:eastAsia="Calibri"/>
        </w:rPr>
      </w:pPr>
      <w:r w:rsidRPr="008C7741">
        <w:rPr>
          <w:rFonts w:eastAsia="Calibri"/>
        </w:rPr>
        <w:lastRenderedPageBreak/>
        <w:t>Rotated variant</w:t>
      </w:r>
    </w:p>
    <w:p w14:paraId="4DF4A922" w14:textId="77777777" w:rsidR="005C70FD" w:rsidRDefault="005C70FD" w:rsidP="008C7741">
      <w:pPr>
        <w:autoSpaceDE w:val="0"/>
        <w:autoSpaceDN w:val="0"/>
        <w:adjustRightInd w:val="0"/>
        <w:spacing w:after="0"/>
        <w:rPr>
          <w:rFonts w:eastAsia="Calibri"/>
          <w:szCs w:val="24"/>
        </w:rPr>
      </w:pPr>
    </w:p>
    <w:p w14:paraId="5592C12B" w14:textId="19029E10" w:rsidR="008C7741" w:rsidRPr="008C7741" w:rsidRDefault="008C7741" w:rsidP="008C7741">
      <w:pPr>
        <w:autoSpaceDE w:val="0"/>
        <w:autoSpaceDN w:val="0"/>
        <w:adjustRightInd w:val="0"/>
        <w:spacing w:after="0"/>
        <w:rPr>
          <w:rFonts w:eastAsia="Calibri"/>
          <w:szCs w:val="24"/>
        </w:rPr>
      </w:pPr>
      <w:r w:rsidRPr="008C7741">
        <w:rPr>
          <w:rFonts w:eastAsia="Calibri"/>
          <w:szCs w:val="24"/>
        </w:rPr>
        <w:t>If there is enough height, but no space for the free space on the vehicle board, the vehicle manufacturer can use the rotated variant. The decoder is plugged in</w:t>
      </w:r>
      <w:r w:rsidR="00D1241B">
        <w:rPr>
          <w:rFonts w:eastAsia="Calibri"/>
          <w:szCs w:val="24"/>
        </w:rPr>
        <w:t xml:space="preserve"> </w:t>
      </w:r>
      <w:r w:rsidRPr="008C7741">
        <w:rPr>
          <w:rFonts w:eastAsia="Calibri"/>
          <w:szCs w:val="24"/>
        </w:rPr>
        <w:t>with the socket facing downwards (towards the vehicle circuit board). The assignment of the connector on the vehicle circuit board must be mirrored in the</w:t>
      </w:r>
      <w:r w:rsidR="00D1241B">
        <w:rPr>
          <w:rFonts w:eastAsia="Calibri"/>
          <w:szCs w:val="24"/>
        </w:rPr>
        <w:t xml:space="preserve"> </w:t>
      </w:r>
      <w:r w:rsidRPr="008C7741">
        <w:rPr>
          <w:rFonts w:eastAsia="Calibri"/>
          <w:szCs w:val="24"/>
        </w:rPr>
        <w:t>axis of pin 6/17. The maximum assembly height on the circuit board in the vehicle in the area of the decoder is - apart from the pin header - 3.3 mm and must</w:t>
      </w:r>
    </w:p>
    <w:p w14:paraId="393366F8" w14:textId="7A09654F" w:rsidR="00463031" w:rsidRPr="008C7741" w:rsidRDefault="008C7741" w:rsidP="008C7741">
      <w:pPr>
        <w:spacing w:after="160" w:line="259" w:lineRule="auto"/>
        <w:rPr>
          <w:rFonts w:eastAsia="Calibri"/>
          <w:szCs w:val="24"/>
        </w:rPr>
      </w:pPr>
      <w:r w:rsidRPr="008C7741">
        <w:rPr>
          <w:rFonts w:eastAsia="Calibri"/>
          <w:szCs w:val="24"/>
        </w:rPr>
        <w:t>be electrically isolated from the decoder.</w:t>
      </w:r>
    </w:p>
    <w:tbl>
      <w:tblPr>
        <w:tblpPr w:leftFromText="141" w:rightFromText="141"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186"/>
        <w:gridCol w:w="4036"/>
        <w:gridCol w:w="88"/>
        <w:gridCol w:w="3389"/>
      </w:tblGrid>
      <w:tr w:rsidR="008C7741" w:rsidRPr="008C7741" w14:paraId="5AB3703E" w14:textId="77777777" w:rsidTr="004C0583">
        <w:trPr>
          <w:tblCellSpacing w:w="15" w:type="dxa"/>
        </w:trPr>
        <w:tc>
          <w:tcPr>
            <w:tcW w:w="4975" w:type="dxa"/>
            <w:gridSpan w:val="3"/>
            <w:vAlign w:val="center"/>
            <w:hideMark/>
          </w:tcPr>
          <w:p w14:paraId="1CD2A7DC" w14:textId="4A9C50C1" w:rsidR="008C7741" w:rsidRPr="008C7741" w:rsidRDefault="008C7741" w:rsidP="008C7741">
            <w:pPr>
              <w:spacing w:after="160" w:line="259" w:lineRule="auto"/>
              <w:jc w:val="both"/>
              <w:rPr>
                <w:rFonts w:ascii="Calibri" w:eastAsia="Calibri" w:hAnsi="Calibri"/>
                <w:sz w:val="18"/>
                <w:szCs w:val="18"/>
                <w:lang w:val="de-DE"/>
              </w:rPr>
            </w:pPr>
            <w:r w:rsidRPr="008C7741">
              <w:rPr>
                <w:rFonts w:ascii="Calibri" w:eastAsia="Calibri" w:hAnsi="Calibri"/>
                <w:noProof/>
                <w:sz w:val="18"/>
                <w:szCs w:val="18"/>
              </w:rPr>
              <w:drawing>
                <wp:inline distT="0" distB="0" distL="0" distR="0" wp14:anchorId="4F983268" wp14:editId="736A2863">
                  <wp:extent cx="3138805" cy="210121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8805" cy="2101215"/>
                          </a:xfrm>
                          <a:prstGeom prst="rect">
                            <a:avLst/>
                          </a:prstGeom>
                          <a:noFill/>
                          <a:ln>
                            <a:noFill/>
                          </a:ln>
                        </pic:spPr>
                      </pic:pic>
                    </a:graphicData>
                  </a:graphic>
                </wp:inline>
              </w:drawing>
            </w:r>
          </w:p>
        </w:tc>
        <w:tc>
          <w:tcPr>
            <w:tcW w:w="3344"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2038"/>
            </w:tblGrid>
            <w:tr w:rsidR="008C7741" w:rsidRPr="008C7741" w14:paraId="5B144380" w14:textId="77777777" w:rsidTr="004C0583">
              <w:trPr>
                <w:tblCellSpacing w:w="15" w:type="dxa"/>
              </w:trPr>
              <w:tc>
                <w:tcPr>
                  <w:tcW w:w="0" w:type="auto"/>
                  <w:hideMark/>
                </w:tcPr>
                <w:p w14:paraId="587E6D53" w14:textId="77777777" w:rsidR="008C7741" w:rsidRPr="008C7741" w:rsidRDefault="008C7741" w:rsidP="00187113">
                  <w:pPr>
                    <w:framePr w:hSpace="141" w:wrap="around" w:vAnchor="text" w:hAnchor="text" w:y="1"/>
                    <w:spacing w:after="160" w:line="259" w:lineRule="auto"/>
                    <w:suppressOverlap/>
                    <w:jc w:val="both"/>
                    <w:rPr>
                      <w:rFonts w:ascii="Calibri" w:eastAsia="Calibri" w:hAnsi="Calibri"/>
                      <w:sz w:val="18"/>
                      <w:szCs w:val="18"/>
                      <w:lang w:val="de-DE"/>
                    </w:rPr>
                  </w:pPr>
                  <w:r w:rsidRPr="008C7741">
                    <w:rPr>
                      <w:rFonts w:ascii="Calibri" w:eastAsia="Calibri" w:hAnsi="Calibri"/>
                      <w:sz w:val="18"/>
                      <w:szCs w:val="18"/>
                      <w:lang w:val="de-DE"/>
                    </w:rPr>
                    <w:t>A = </w:t>
                  </w:r>
                </w:p>
              </w:tc>
              <w:tc>
                <w:tcPr>
                  <w:tcW w:w="0" w:type="auto"/>
                  <w:hideMark/>
                </w:tcPr>
                <w:p w14:paraId="0534F128" w14:textId="504B8CE1" w:rsidR="008C7741" w:rsidRPr="008C7741" w:rsidRDefault="008C7741" w:rsidP="00187113">
                  <w:pPr>
                    <w:framePr w:hSpace="141" w:wrap="around" w:vAnchor="text" w:hAnchor="text" w:y="1"/>
                    <w:spacing w:after="160" w:line="259" w:lineRule="auto"/>
                    <w:suppressOverlap/>
                    <w:jc w:val="both"/>
                    <w:rPr>
                      <w:rFonts w:ascii="Calibri" w:eastAsia="Calibri" w:hAnsi="Calibri"/>
                      <w:sz w:val="18"/>
                      <w:szCs w:val="18"/>
                      <w:lang w:val="de-DE"/>
                    </w:rPr>
                  </w:pPr>
                  <w:r w:rsidRPr="008C7741">
                    <w:rPr>
                      <w:rFonts w:ascii="Calibri" w:eastAsia="Calibri" w:hAnsi="Calibri"/>
                      <w:sz w:val="18"/>
                      <w:szCs w:val="18"/>
                      <w:lang w:val="de-DE"/>
                    </w:rPr>
                    <w:t>Index</w:t>
                  </w:r>
                  <w:r>
                    <w:rPr>
                      <w:rFonts w:ascii="Calibri" w:eastAsia="Calibri" w:hAnsi="Calibri"/>
                      <w:sz w:val="18"/>
                      <w:szCs w:val="18"/>
                      <w:lang w:val="de-DE"/>
                    </w:rPr>
                    <w:t xml:space="preserve"> </w:t>
                  </w:r>
                  <w:r w:rsidRPr="008C7741">
                    <w:rPr>
                      <w:rFonts w:ascii="Calibri" w:eastAsia="Calibri" w:hAnsi="Calibri"/>
                      <w:sz w:val="18"/>
                      <w:szCs w:val="18"/>
                      <w:lang w:val="de-DE"/>
                    </w:rPr>
                    <w:t>position Pin 11</w:t>
                  </w:r>
                </w:p>
              </w:tc>
            </w:tr>
            <w:tr w:rsidR="008C7741" w:rsidRPr="008C7741" w14:paraId="3B54D2CE" w14:textId="77777777" w:rsidTr="004C0583">
              <w:trPr>
                <w:tblCellSpacing w:w="15" w:type="dxa"/>
              </w:trPr>
              <w:tc>
                <w:tcPr>
                  <w:tcW w:w="0" w:type="auto"/>
                  <w:hideMark/>
                </w:tcPr>
                <w:p w14:paraId="336E79A4" w14:textId="77777777" w:rsidR="008C7741" w:rsidRPr="008C7741" w:rsidRDefault="008C7741" w:rsidP="00187113">
                  <w:pPr>
                    <w:framePr w:hSpace="141" w:wrap="around" w:vAnchor="text" w:hAnchor="text" w:y="1"/>
                    <w:spacing w:after="160" w:line="259" w:lineRule="auto"/>
                    <w:suppressOverlap/>
                    <w:jc w:val="both"/>
                    <w:rPr>
                      <w:rFonts w:ascii="Calibri" w:eastAsia="Calibri" w:hAnsi="Calibri"/>
                      <w:sz w:val="18"/>
                      <w:szCs w:val="18"/>
                      <w:lang w:val="de-DE"/>
                    </w:rPr>
                  </w:pPr>
                  <w:r w:rsidRPr="008C7741">
                    <w:rPr>
                      <w:rFonts w:ascii="Calibri" w:eastAsia="Calibri" w:hAnsi="Calibri"/>
                      <w:sz w:val="18"/>
                      <w:szCs w:val="18"/>
                      <w:lang w:val="de-DE"/>
                    </w:rPr>
                    <w:t xml:space="preserve">B = </w:t>
                  </w:r>
                </w:p>
              </w:tc>
              <w:tc>
                <w:tcPr>
                  <w:tcW w:w="0" w:type="auto"/>
                  <w:hideMark/>
                </w:tcPr>
                <w:p w14:paraId="303D50E3" w14:textId="00AD4A1A" w:rsidR="008C7741" w:rsidRPr="008C7741" w:rsidRDefault="008C7741" w:rsidP="00187113">
                  <w:pPr>
                    <w:framePr w:hSpace="141" w:wrap="around" w:vAnchor="text" w:hAnchor="text" w:y="1"/>
                    <w:spacing w:after="160" w:line="259" w:lineRule="auto"/>
                    <w:suppressOverlap/>
                    <w:jc w:val="both"/>
                    <w:rPr>
                      <w:rFonts w:ascii="Calibri" w:eastAsia="Calibri" w:hAnsi="Calibri"/>
                      <w:sz w:val="18"/>
                      <w:szCs w:val="18"/>
                      <w:lang w:val="de-DE"/>
                    </w:rPr>
                  </w:pPr>
                  <w:r>
                    <w:rPr>
                      <w:rFonts w:ascii="Calibri" w:eastAsia="Calibri" w:hAnsi="Calibri"/>
                      <w:sz w:val="18"/>
                      <w:szCs w:val="18"/>
                      <w:lang w:val="de-DE"/>
                    </w:rPr>
                    <w:t>Circuit board in the vehicle</w:t>
                  </w:r>
                  <w:r w:rsidRPr="008C7741">
                    <w:rPr>
                      <w:rFonts w:ascii="Calibri" w:eastAsia="Calibri" w:hAnsi="Calibri"/>
                      <w:sz w:val="18"/>
                      <w:szCs w:val="18"/>
                      <w:lang w:val="de-DE"/>
                    </w:rPr>
                    <w:t xml:space="preserve"> </w:t>
                  </w:r>
                </w:p>
              </w:tc>
            </w:tr>
          </w:tbl>
          <w:p w14:paraId="40280778" w14:textId="77777777" w:rsidR="008C7741" w:rsidRPr="008C7741" w:rsidRDefault="008C7741" w:rsidP="008C7741">
            <w:pPr>
              <w:spacing w:after="160" w:line="259" w:lineRule="auto"/>
              <w:jc w:val="both"/>
              <w:rPr>
                <w:rFonts w:ascii="Calibri" w:eastAsia="Calibri" w:hAnsi="Calibri"/>
                <w:sz w:val="18"/>
                <w:szCs w:val="18"/>
                <w:lang w:val="de-DE"/>
              </w:rPr>
            </w:pPr>
          </w:p>
        </w:tc>
      </w:tr>
      <w:tr w:rsidR="008C7741" w:rsidRPr="008C7741" w14:paraId="2667F08E" w14:textId="77777777" w:rsidTr="004C0583">
        <w:trPr>
          <w:gridAfter w:val="2"/>
          <w:wAfter w:w="3432" w:type="dxa"/>
          <w:tblCellSpacing w:w="15" w:type="dxa"/>
        </w:trPr>
        <w:tc>
          <w:tcPr>
            <w:tcW w:w="851" w:type="dxa"/>
            <w:hideMark/>
          </w:tcPr>
          <w:p w14:paraId="30E5D8B6" w14:textId="7E5816A2" w:rsidR="008C7741" w:rsidRPr="008C7741" w:rsidRDefault="008C7741" w:rsidP="008C7741">
            <w:pPr>
              <w:autoSpaceDE w:val="0"/>
              <w:autoSpaceDN w:val="0"/>
              <w:adjustRightInd w:val="0"/>
              <w:spacing w:after="0"/>
              <w:rPr>
                <w:rFonts w:ascii="Calibri" w:eastAsia="Calibri" w:hAnsi="Calibri"/>
                <w:sz w:val="18"/>
                <w:szCs w:val="18"/>
                <w:lang w:val="de-DE"/>
              </w:rPr>
            </w:pPr>
            <w:r w:rsidRPr="006B3D20">
              <w:rPr>
                <w:rFonts w:ascii="Arial" w:eastAsia="Calibri" w:hAnsi="Arial" w:cs="Arial"/>
                <w:b/>
                <w:bCs/>
                <w:sz w:val="22"/>
                <w:szCs w:val="22"/>
              </w:rPr>
              <w:t>Figure 5:</w:t>
            </w:r>
            <w:r>
              <w:rPr>
                <w:rFonts w:ascii="Calibri" w:eastAsia="Calibri" w:hAnsi="Calibri"/>
                <w:b/>
                <w:bCs/>
                <w:sz w:val="18"/>
                <w:szCs w:val="18"/>
                <w:lang w:val="de-DE"/>
              </w:rPr>
              <w:t xml:space="preserve"> </w:t>
            </w:r>
            <w:r w:rsidRPr="008C7741">
              <w:rPr>
                <w:rFonts w:ascii="Calibri" w:eastAsia="Calibri" w:hAnsi="Calibri"/>
                <w:sz w:val="18"/>
                <w:szCs w:val="18"/>
                <w:lang w:val="de-DE"/>
              </w:rPr>
              <w:t> </w:t>
            </w:r>
          </w:p>
        </w:tc>
        <w:tc>
          <w:tcPr>
            <w:tcW w:w="4006" w:type="dxa"/>
            <w:hideMark/>
          </w:tcPr>
          <w:p w14:paraId="7CB77DF4" w14:textId="2E670C63" w:rsidR="008C7741" w:rsidRPr="00DD3B0B" w:rsidRDefault="008C7741" w:rsidP="00DD3B0B">
            <w:pPr>
              <w:autoSpaceDE w:val="0"/>
              <w:autoSpaceDN w:val="0"/>
              <w:adjustRightInd w:val="0"/>
              <w:spacing w:after="0"/>
              <w:rPr>
                <w:rFonts w:asciiTheme="majorHAnsi" w:hAnsiTheme="majorHAnsi"/>
              </w:rPr>
            </w:pPr>
            <w:r w:rsidRPr="006B3D20">
              <w:rPr>
                <w:rFonts w:ascii="Arial" w:eastAsia="Calibri" w:hAnsi="Arial" w:cs="Arial"/>
                <w:sz w:val="22"/>
                <w:szCs w:val="22"/>
              </w:rPr>
              <w:t>Installation in a rotated variant</w:t>
            </w:r>
          </w:p>
        </w:tc>
      </w:tr>
    </w:tbl>
    <w:p w14:paraId="04020CC4" w14:textId="77777777" w:rsidR="00463031" w:rsidRPr="00463031" w:rsidRDefault="00463031" w:rsidP="00463031">
      <w:pPr>
        <w:spacing w:after="160" w:line="259" w:lineRule="auto"/>
        <w:jc w:val="both"/>
        <w:rPr>
          <w:rFonts w:ascii="Calibri" w:eastAsia="Calibri" w:hAnsi="Calibri"/>
          <w:sz w:val="18"/>
          <w:szCs w:val="18"/>
        </w:rPr>
      </w:pPr>
    </w:p>
    <w:p w14:paraId="5DB0786B" w14:textId="197C5F90" w:rsidR="00463031" w:rsidRDefault="00463031" w:rsidP="00463031">
      <w:pPr>
        <w:spacing w:after="160" w:line="259" w:lineRule="auto"/>
        <w:ind w:left="3820" w:right="-20"/>
        <w:rPr>
          <w:rFonts w:ascii="Calibri" w:eastAsia="Calibri" w:hAnsi="Calibri"/>
          <w:sz w:val="22"/>
          <w:szCs w:val="22"/>
        </w:rPr>
      </w:pPr>
    </w:p>
    <w:p w14:paraId="536AC71E" w14:textId="3F0A2C63" w:rsidR="008C7741" w:rsidRDefault="008C7741" w:rsidP="00463031">
      <w:pPr>
        <w:spacing w:after="160" w:line="259" w:lineRule="auto"/>
        <w:ind w:left="3820" w:right="-20"/>
        <w:rPr>
          <w:rFonts w:ascii="Calibri" w:eastAsia="Calibri" w:hAnsi="Calibri"/>
          <w:sz w:val="22"/>
          <w:szCs w:val="22"/>
        </w:rPr>
      </w:pPr>
    </w:p>
    <w:p w14:paraId="0455B001" w14:textId="4654908B" w:rsidR="008C7741" w:rsidRDefault="008C7741" w:rsidP="00463031">
      <w:pPr>
        <w:spacing w:after="160" w:line="259" w:lineRule="auto"/>
        <w:ind w:left="3820" w:right="-20"/>
        <w:rPr>
          <w:rFonts w:ascii="Calibri" w:eastAsia="Calibri" w:hAnsi="Calibri"/>
          <w:sz w:val="22"/>
          <w:szCs w:val="22"/>
        </w:rPr>
      </w:pPr>
    </w:p>
    <w:p w14:paraId="3539ED7A" w14:textId="547E20B8" w:rsidR="008C7741" w:rsidRDefault="008C7741" w:rsidP="00463031">
      <w:pPr>
        <w:spacing w:after="160" w:line="259" w:lineRule="auto"/>
        <w:ind w:left="3820" w:right="-20"/>
        <w:rPr>
          <w:rFonts w:ascii="Calibri" w:eastAsia="Calibri" w:hAnsi="Calibri"/>
          <w:sz w:val="22"/>
          <w:szCs w:val="22"/>
        </w:rPr>
      </w:pPr>
    </w:p>
    <w:p w14:paraId="05BA23B1" w14:textId="69796144" w:rsidR="008C7741" w:rsidRDefault="008C7741" w:rsidP="00463031">
      <w:pPr>
        <w:spacing w:after="160" w:line="259" w:lineRule="auto"/>
        <w:ind w:left="3820" w:right="-20"/>
        <w:rPr>
          <w:rFonts w:ascii="Calibri" w:eastAsia="Calibri" w:hAnsi="Calibri"/>
          <w:sz w:val="22"/>
          <w:szCs w:val="22"/>
        </w:rPr>
      </w:pPr>
    </w:p>
    <w:p w14:paraId="709558D9" w14:textId="7A192FDD" w:rsidR="008C7741" w:rsidRDefault="008C7741" w:rsidP="00463031">
      <w:pPr>
        <w:spacing w:after="160" w:line="259" w:lineRule="auto"/>
        <w:ind w:left="3820" w:right="-20"/>
        <w:rPr>
          <w:rFonts w:ascii="Calibri" w:eastAsia="Calibri" w:hAnsi="Calibri"/>
          <w:sz w:val="22"/>
          <w:szCs w:val="22"/>
        </w:rPr>
      </w:pPr>
    </w:p>
    <w:p w14:paraId="334E3D07" w14:textId="77777777" w:rsidR="008C7741" w:rsidRPr="00463031" w:rsidRDefault="008C7741" w:rsidP="00463031">
      <w:pPr>
        <w:spacing w:after="160" w:line="259" w:lineRule="auto"/>
        <w:ind w:left="3820" w:right="-20"/>
        <w:rPr>
          <w:rFonts w:ascii="Calibri" w:eastAsia="Calibri" w:hAnsi="Calibri"/>
          <w:sz w:val="22"/>
          <w:szCs w:val="22"/>
        </w:rPr>
      </w:pPr>
    </w:p>
    <w:p w14:paraId="56088A12" w14:textId="77777777" w:rsidR="00463031" w:rsidRPr="00463031" w:rsidRDefault="00463031" w:rsidP="00463031">
      <w:pPr>
        <w:spacing w:after="160" w:line="200" w:lineRule="exact"/>
        <w:rPr>
          <w:rFonts w:ascii="Calibri" w:eastAsia="Calibri" w:hAnsi="Calibri"/>
          <w:sz w:val="18"/>
          <w:szCs w:val="18"/>
        </w:rPr>
      </w:pPr>
    </w:p>
    <w:p w14:paraId="20A5AF48" w14:textId="77777777" w:rsidR="00463031" w:rsidRPr="00463031" w:rsidRDefault="00463031" w:rsidP="00463031">
      <w:pPr>
        <w:spacing w:before="3" w:after="160" w:line="220" w:lineRule="exact"/>
        <w:rPr>
          <w:rFonts w:ascii="Calibri" w:eastAsia="Calibri" w:hAnsi="Calibri"/>
          <w:sz w:val="18"/>
          <w:szCs w:val="18"/>
        </w:rPr>
      </w:pPr>
    </w:p>
    <w:p w14:paraId="0F420F5D" w14:textId="77777777" w:rsidR="00463031" w:rsidRPr="00463031" w:rsidRDefault="00463031" w:rsidP="009A1853">
      <w:pPr>
        <w:pStyle w:val="Heading1"/>
        <w:rPr>
          <w:rFonts w:eastAsia="Arial"/>
        </w:rPr>
      </w:pPr>
      <w:r w:rsidRPr="00463031">
        <w:rPr>
          <w:rFonts w:eastAsia="Arial"/>
        </w:rPr>
        <w:t>Electrical Characteristics</w:t>
      </w:r>
    </w:p>
    <w:p w14:paraId="74540AB8" w14:textId="77777777" w:rsidR="00463031" w:rsidRPr="00463031" w:rsidRDefault="00463031" w:rsidP="00463031">
      <w:pPr>
        <w:spacing w:before="8" w:after="160" w:line="110" w:lineRule="exact"/>
        <w:rPr>
          <w:rFonts w:ascii="Calibri" w:eastAsia="Calibri" w:hAnsi="Calibri"/>
          <w:sz w:val="18"/>
          <w:szCs w:val="18"/>
        </w:rPr>
      </w:pPr>
    </w:p>
    <w:p w14:paraId="572C2DED" w14:textId="77777777" w:rsidR="00463031" w:rsidRPr="00463031" w:rsidRDefault="00463031" w:rsidP="00463031">
      <w:pPr>
        <w:spacing w:after="160" w:line="259" w:lineRule="auto"/>
        <w:ind w:right="88"/>
        <w:rPr>
          <w:rFonts w:eastAsia="Calibri"/>
          <w:szCs w:val="24"/>
        </w:rPr>
      </w:pPr>
      <w:r w:rsidRPr="00463031">
        <w:rPr>
          <w:rFonts w:eastAsia="Calibri"/>
          <w:szCs w:val="24"/>
        </w:rPr>
        <w:t>Manufacturer of this decoder must specify the maximum current allowed to be drawn for each output and input. In case the decoder utilizes a flat ribbon cable with a connector at the remote end, following the wire color specification is optional. For standalone extension cables and interface cables, with connectors at both ends, wire color coding is mandatory.</w:t>
      </w:r>
    </w:p>
    <w:p w14:paraId="54EACB51" w14:textId="77777777" w:rsidR="00463031" w:rsidRPr="00463031" w:rsidRDefault="00463031" w:rsidP="00463031">
      <w:pPr>
        <w:spacing w:after="160" w:line="259" w:lineRule="auto"/>
        <w:rPr>
          <w:rFonts w:ascii="Arial" w:eastAsia="Arial" w:hAnsi="Arial"/>
          <w:b/>
          <w:i/>
          <w:sz w:val="28"/>
          <w:szCs w:val="28"/>
        </w:rPr>
      </w:pPr>
      <w:r w:rsidRPr="00463031">
        <w:rPr>
          <w:rFonts w:ascii="Calibri" w:eastAsia="Arial" w:hAnsi="Calibri"/>
          <w:sz w:val="22"/>
          <w:szCs w:val="22"/>
        </w:rPr>
        <w:br w:type="page"/>
      </w:r>
    </w:p>
    <w:p w14:paraId="4E86C3AF" w14:textId="77777777" w:rsidR="00463031" w:rsidRPr="007F2EA6" w:rsidRDefault="00463031" w:rsidP="007F2EA6">
      <w:pPr>
        <w:pStyle w:val="Heading3"/>
        <w:ind w:left="720"/>
      </w:pPr>
      <w:r w:rsidRPr="007F2EA6">
        <w:lastRenderedPageBreak/>
        <w:t>Pin Assignments</w:t>
      </w:r>
    </w:p>
    <w:p w14:paraId="11507B42" w14:textId="11903DC8" w:rsidR="00F23ED2" w:rsidRPr="00F23ED2" w:rsidRDefault="00463031" w:rsidP="007F2EA6">
      <w:pPr>
        <w:tabs>
          <w:tab w:val="left" w:pos="9630"/>
        </w:tabs>
        <w:spacing w:after="160" w:line="252" w:lineRule="exact"/>
        <w:ind w:right="18"/>
        <w:rPr>
          <w:rFonts w:eastAsia="Calibri"/>
          <w:szCs w:val="24"/>
        </w:rPr>
      </w:pPr>
      <w:r w:rsidRPr="00463031">
        <w:rPr>
          <w:rFonts w:eastAsia="Calibri"/>
          <w:szCs w:val="24"/>
        </w:rPr>
        <w:t xml:space="preserve">The pin assignments for 21MTC are defined in Table </w:t>
      </w:r>
      <w:r w:rsidR="00297808">
        <w:rPr>
          <w:rFonts w:eastAsia="Calibri"/>
          <w:szCs w:val="24"/>
        </w:rPr>
        <w:t>2</w:t>
      </w:r>
      <w:r w:rsidR="00EF08AC">
        <w:rPr>
          <w:rFonts w:eastAsia="Calibri"/>
          <w:szCs w:val="24"/>
        </w:rPr>
        <w:t>:</w:t>
      </w:r>
    </w:p>
    <w:p w14:paraId="0CC6A7BF" w14:textId="77777777" w:rsidR="00463031" w:rsidRPr="00463031" w:rsidRDefault="00463031" w:rsidP="00463031">
      <w:pPr>
        <w:spacing w:before="2" w:after="160" w:line="60" w:lineRule="exact"/>
        <w:rPr>
          <w:rFonts w:ascii="Calibri" w:eastAsia="Calibri" w:hAnsi="Calibri"/>
          <w:sz w:val="6"/>
          <w:szCs w:val="6"/>
        </w:rPr>
      </w:pPr>
    </w:p>
    <w:tbl>
      <w:tblPr>
        <w:tblW w:w="0" w:type="auto"/>
        <w:jc w:val="center"/>
        <w:tblLayout w:type="fixed"/>
        <w:tblCellMar>
          <w:left w:w="0" w:type="dxa"/>
          <w:right w:w="0" w:type="dxa"/>
        </w:tblCellMar>
        <w:tblLook w:val="01E0" w:firstRow="1" w:lastRow="1" w:firstColumn="1" w:lastColumn="1" w:noHBand="0" w:noVBand="0"/>
      </w:tblPr>
      <w:tblGrid>
        <w:gridCol w:w="703"/>
        <w:gridCol w:w="1320"/>
        <w:gridCol w:w="4574"/>
        <w:gridCol w:w="630"/>
      </w:tblGrid>
      <w:tr w:rsidR="00463031" w:rsidRPr="00463031" w14:paraId="519CB518" w14:textId="77777777" w:rsidTr="00BC7A11">
        <w:trPr>
          <w:trHeight w:hRule="exact" w:val="334"/>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C1E0FB2" w14:textId="77777777" w:rsidR="00463031" w:rsidRPr="00463031" w:rsidRDefault="00463031" w:rsidP="00463031">
            <w:pPr>
              <w:spacing w:after="160" w:line="259" w:lineRule="auto"/>
              <w:ind w:left="119" w:right="-20"/>
              <w:jc w:val="center"/>
              <w:rPr>
                <w:rFonts w:ascii="Calibri" w:eastAsia="Arial" w:hAnsi="Calibri"/>
                <w:b/>
                <w:sz w:val="18"/>
                <w:szCs w:val="18"/>
              </w:rPr>
            </w:pPr>
            <w:r w:rsidRPr="00463031">
              <w:rPr>
                <w:rFonts w:ascii="Calibri" w:eastAsia="Arial" w:hAnsi="Calibri"/>
                <w:b/>
                <w:sz w:val="18"/>
                <w:szCs w:val="18"/>
              </w:rPr>
              <w:t>Pin</w:t>
            </w:r>
          </w:p>
        </w:tc>
        <w:tc>
          <w:tcPr>
            <w:tcW w:w="13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84CFA2D" w14:textId="77777777" w:rsidR="00463031" w:rsidRPr="00463031" w:rsidRDefault="00463031" w:rsidP="00463031">
            <w:pPr>
              <w:spacing w:after="160" w:line="259" w:lineRule="auto"/>
              <w:ind w:left="65" w:right="-20"/>
              <w:jc w:val="center"/>
              <w:rPr>
                <w:rFonts w:ascii="Calibri" w:eastAsia="Arial" w:hAnsi="Calibri"/>
                <w:b/>
                <w:sz w:val="18"/>
                <w:szCs w:val="18"/>
              </w:rPr>
            </w:pPr>
            <w:r w:rsidRPr="00463031">
              <w:rPr>
                <w:rFonts w:ascii="Calibri" w:eastAsia="Arial" w:hAnsi="Calibri"/>
                <w:b/>
                <w:sz w:val="18"/>
                <w:szCs w:val="18"/>
              </w:rPr>
              <w:t>Name</w:t>
            </w:r>
          </w:p>
        </w:tc>
        <w:tc>
          <w:tcPr>
            <w:tcW w:w="457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267A5E" w14:textId="77777777" w:rsidR="00463031" w:rsidRPr="00463031" w:rsidRDefault="00463031" w:rsidP="00463031">
            <w:pPr>
              <w:spacing w:after="160" w:line="259" w:lineRule="auto"/>
              <w:ind w:left="64" w:right="-20"/>
              <w:jc w:val="center"/>
              <w:rPr>
                <w:rFonts w:ascii="Calibri" w:eastAsia="Arial" w:hAnsi="Calibri"/>
                <w:b/>
                <w:sz w:val="18"/>
                <w:szCs w:val="18"/>
              </w:rPr>
            </w:pPr>
            <w:r w:rsidRPr="00463031">
              <w:rPr>
                <w:rFonts w:ascii="Calibri" w:eastAsia="Arial" w:hAnsi="Calibri"/>
                <w:b/>
                <w:sz w:val="18"/>
                <w:szCs w:val="18"/>
              </w:rPr>
              <w:t>D</w:t>
            </w:r>
            <w:r w:rsidRPr="00463031">
              <w:rPr>
                <w:rFonts w:ascii="Calibri" w:eastAsia="Arial" w:hAnsi="Calibri"/>
                <w:b/>
                <w:spacing w:val="-1"/>
                <w:sz w:val="18"/>
                <w:szCs w:val="18"/>
              </w:rPr>
              <w:t>e</w:t>
            </w:r>
            <w:r w:rsidRPr="00463031">
              <w:rPr>
                <w:rFonts w:ascii="Calibri" w:eastAsia="Arial" w:hAnsi="Calibri"/>
                <w:b/>
                <w:sz w:val="18"/>
                <w:szCs w:val="18"/>
              </w:rPr>
              <w:t>scription</w:t>
            </w:r>
          </w:p>
        </w:tc>
        <w:tc>
          <w:tcPr>
            <w:tcW w:w="6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B31692D" w14:textId="77777777" w:rsidR="00463031" w:rsidRPr="00463031" w:rsidRDefault="00463031" w:rsidP="00463031">
            <w:pPr>
              <w:spacing w:after="160" w:line="259" w:lineRule="auto"/>
              <w:ind w:left="65" w:right="-20"/>
              <w:jc w:val="center"/>
              <w:rPr>
                <w:rFonts w:ascii="Calibri" w:eastAsia="Arial" w:hAnsi="Calibri"/>
                <w:b/>
                <w:sz w:val="18"/>
                <w:szCs w:val="18"/>
              </w:rPr>
            </w:pPr>
            <w:r w:rsidRPr="00463031">
              <w:rPr>
                <w:rFonts w:ascii="Calibri" w:eastAsia="Arial" w:hAnsi="Calibri"/>
                <w:b/>
                <w:sz w:val="18"/>
                <w:szCs w:val="18"/>
              </w:rPr>
              <w:t>Gro</w:t>
            </w:r>
            <w:r w:rsidRPr="00463031">
              <w:rPr>
                <w:rFonts w:ascii="Calibri" w:eastAsia="Arial" w:hAnsi="Calibri"/>
                <w:b/>
                <w:spacing w:val="-1"/>
                <w:sz w:val="18"/>
                <w:szCs w:val="18"/>
              </w:rPr>
              <w:t>u</w:t>
            </w:r>
            <w:r w:rsidRPr="00463031">
              <w:rPr>
                <w:rFonts w:ascii="Calibri" w:eastAsia="Arial" w:hAnsi="Calibri"/>
                <w:b/>
                <w:sz w:val="18"/>
                <w:szCs w:val="18"/>
              </w:rPr>
              <w:t>p</w:t>
            </w:r>
          </w:p>
        </w:tc>
      </w:tr>
      <w:tr w:rsidR="00463031" w:rsidRPr="00463031" w14:paraId="41E2208C"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03DC3A15"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w:t>
            </w:r>
          </w:p>
        </w:tc>
        <w:tc>
          <w:tcPr>
            <w:tcW w:w="1320" w:type="dxa"/>
            <w:tcBorders>
              <w:top w:val="single" w:sz="4" w:space="0" w:color="000000"/>
              <w:left w:val="single" w:sz="4" w:space="0" w:color="000000"/>
              <w:bottom w:val="single" w:sz="4" w:space="0" w:color="000000"/>
              <w:right w:val="single" w:sz="4" w:space="0" w:color="000000"/>
            </w:tcBorders>
          </w:tcPr>
          <w:p w14:paraId="32ACDB5F"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Input1</w:t>
            </w:r>
          </w:p>
        </w:tc>
        <w:tc>
          <w:tcPr>
            <w:tcW w:w="4574" w:type="dxa"/>
            <w:tcBorders>
              <w:top w:val="single" w:sz="4" w:space="0" w:color="000000"/>
              <w:left w:val="single" w:sz="4" w:space="0" w:color="000000"/>
              <w:bottom w:val="single" w:sz="4" w:space="0" w:color="000000"/>
              <w:right w:val="single" w:sz="4" w:space="0" w:color="000000"/>
            </w:tcBorders>
          </w:tcPr>
          <w:p w14:paraId="2C6897A4"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Sens</w:t>
            </w:r>
            <w:r w:rsidRPr="00463031">
              <w:rPr>
                <w:rFonts w:ascii="Calibri" w:eastAsia="Arial" w:hAnsi="Calibri"/>
                <w:spacing w:val="-1"/>
                <w:sz w:val="18"/>
                <w:szCs w:val="18"/>
              </w:rPr>
              <w:t>o</w:t>
            </w:r>
            <w:r w:rsidRPr="00463031">
              <w:rPr>
                <w:rFonts w:ascii="Calibri" w:eastAsia="Arial" w:hAnsi="Calibri"/>
                <w:sz w:val="18"/>
                <w:szCs w:val="18"/>
              </w:rPr>
              <w:t>r-I</w:t>
            </w:r>
            <w:r w:rsidRPr="00463031">
              <w:rPr>
                <w:rFonts w:ascii="Calibri" w:eastAsia="Arial" w:hAnsi="Calibri"/>
                <w:spacing w:val="-1"/>
                <w:sz w:val="18"/>
                <w:szCs w:val="18"/>
              </w:rPr>
              <w:t>n</w:t>
            </w:r>
            <w:r w:rsidRPr="00463031">
              <w:rPr>
                <w:rFonts w:ascii="Calibri" w:eastAsia="Arial" w:hAnsi="Calibri"/>
                <w:sz w:val="18"/>
                <w:szCs w:val="18"/>
              </w:rPr>
              <w:t>put 1, alternate AUX7</w:t>
            </w:r>
          </w:p>
        </w:tc>
        <w:tc>
          <w:tcPr>
            <w:tcW w:w="630" w:type="dxa"/>
            <w:tcBorders>
              <w:top w:val="single" w:sz="4" w:space="0" w:color="000000"/>
              <w:left w:val="single" w:sz="4" w:space="0" w:color="000000"/>
              <w:bottom w:val="single" w:sz="4" w:space="0" w:color="000000"/>
              <w:right w:val="single" w:sz="4" w:space="0" w:color="000000"/>
            </w:tcBorders>
          </w:tcPr>
          <w:p w14:paraId="438E3709"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4</w:t>
            </w:r>
          </w:p>
        </w:tc>
      </w:tr>
      <w:tr w:rsidR="00463031" w:rsidRPr="00463031" w14:paraId="3857E6DD"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B077141"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w:t>
            </w:r>
          </w:p>
        </w:tc>
        <w:tc>
          <w:tcPr>
            <w:tcW w:w="1320" w:type="dxa"/>
            <w:tcBorders>
              <w:top w:val="single" w:sz="4" w:space="0" w:color="000000"/>
              <w:left w:val="single" w:sz="4" w:space="0" w:color="000000"/>
              <w:bottom w:val="single" w:sz="4" w:space="0" w:color="000000"/>
              <w:right w:val="single" w:sz="4" w:space="0" w:color="000000"/>
            </w:tcBorders>
          </w:tcPr>
          <w:p w14:paraId="07908EA7"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Input2</w:t>
            </w:r>
          </w:p>
        </w:tc>
        <w:tc>
          <w:tcPr>
            <w:tcW w:w="4574" w:type="dxa"/>
            <w:tcBorders>
              <w:top w:val="single" w:sz="4" w:space="0" w:color="000000"/>
              <w:left w:val="single" w:sz="4" w:space="0" w:color="000000"/>
              <w:bottom w:val="single" w:sz="4" w:space="0" w:color="000000"/>
              <w:right w:val="single" w:sz="4" w:space="0" w:color="000000"/>
            </w:tcBorders>
          </w:tcPr>
          <w:p w14:paraId="4FBD4D72"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Sens</w:t>
            </w:r>
            <w:r w:rsidRPr="00463031">
              <w:rPr>
                <w:rFonts w:ascii="Calibri" w:eastAsia="Arial" w:hAnsi="Calibri"/>
                <w:spacing w:val="-1"/>
                <w:sz w:val="18"/>
                <w:szCs w:val="18"/>
              </w:rPr>
              <w:t>o</w:t>
            </w:r>
            <w:r w:rsidRPr="00463031">
              <w:rPr>
                <w:rFonts w:ascii="Calibri" w:eastAsia="Arial" w:hAnsi="Calibri"/>
                <w:sz w:val="18"/>
                <w:szCs w:val="18"/>
              </w:rPr>
              <w:t>r-I</w:t>
            </w:r>
            <w:r w:rsidRPr="00463031">
              <w:rPr>
                <w:rFonts w:ascii="Calibri" w:eastAsia="Arial" w:hAnsi="Calibri"/>
                <w:spacing w:val="-1"/>
                <w:sz w:val="18"/>
                <w:szCs w:val="18"/>
              </w:rPr>
              <w:t>n</w:t>
            </w:r>
            <w:r w:rsidRPr="00463031">
              <w:rPr>
                <w:rFonts w:ascii="Calibri" w:eastAsia="Arial" w:hAnsi="Calibri"/>
                <w:sz w:val="18"/>
                <w:szCs w:val="18"/>
              </w:rPr>
              <w:t>put 2, alternate AUX8</w:t>
            </w:r>
          </w:p>
        </w:tc>
        <w:tc>
          <w:tcPr>
            <w:tcW w:w="630" w:type="dxa"/>
            <w:tcBorders>
              <w:top w:val="single" w:sz="4" w:space="0" w:color="000000"/>
              <w:left w:val="single" w:sz="4" w:space="0" w:color="000000"/>
              <w:bottom w:val="single" w:sz="4" w:space="0" w:color="000000"/>
              <w:right w:val="single" w:sz="4" w:space="0" w:color="000000"/>
            </w:tcBorders>
          </w:tcPr>
          <w:p w14:paraId="2C50F1C5"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4</w:t>
            </w:r>
          </w:p>
        </w:tc>
      </w:tr>
      <w:tr w:rsidR="00463031" w:rsidRPr="00463031" w14:paraId="417EDA36" w14:textId="77777777" w:rsidTr="00BC7A11">
        <w:trPr>
          <w:trHeight w:hRule="exact" w:val="250"/>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F406D07" w14:textId="77777777" w:rsidR="00463031" w:rsidRPr="00463031" w:rsidRDefault="00463031" w:rsidP="00463031">
            <w:pPr>
              <w:tabs>
                <w:tab w:val="decimal" w:pos="442"/>
              </w:tabs>
              <w:spacing w:before="1" w:after="160" w:line="259" w:lineRule="auto"/>
              <w:ind w:left="64" w:right="-20"/>
              <w:rPr>
                <w:rFonts w:ascii="Calibri" w:eastAsia="Arial" w:hAnsi="Calibri"/>
                <w:b/>
                <w:sz w:val="18"/>
                <w:szCs w:val="18"/>
              </w:rPr>
            </w:pPr>
            <w:r w:rsidRPr="00463031">
              <w:rPr>
                <w:rFonts w:ascii="Calibri" w:eastAsia="Arial" w:hAnsi="Calibri"/>
                <w:b/>
                <w:sz w:val="18"/>
                <w:szCs w:val="18"/>
              </w:rPr>
              <w:t>3</w:t>
            </w:r>
          </w:p>
        </w:tc>
        <w:tc>
          <w:tcPr>
            <w:tcW w:w="1320" w:type="dxa"/>
            <w:tcBorders>
              <w:top w:val="single" w:sz="4" w:space="0" w:color="000000"/>
              <w:left w:val="single" w:sz="4" w:space="0" w:color="000000"/>
              <w:bottom w:val="single" w:sz="4" w:space="0" w:color="000000"/>
              <w:right w:val="single" w:sz="4" w:space="0" w:color="000000"/>
            </w:tcBorders>
          </w:tcPr>
          <w:p w14:paraId="05A356A0" w14:textId="77777777" w:rsidR="00463031" w:rsidRPr="00463031" w:rsidRDefault="00463031" w:rsidP="00463031">
            <w:pPr>
              <w:spacing w:before="1" w:after="160" w:line="259" w:lineRule="auto"/>
              <w:ind w:left="64" w:right="-20"/>
              <w:rPr>
                <w:rFonts w:ascii="Calibri" w:eastAsia="Arial" w:hAnsi="Calibri"/>
                <w:sz w:val="18"/>
                <w:szCs w:val="18"/>
              </w:rPr>
            </w:pPr>
            <w:r w:rsidRPr="00463031">
              <w:rPr>
                <w:rFonts w:ascii="Calibri" w:eastAsia="Arial" w:hAnsi="Calibri"/>
                <w:sz w:val="18"/>
                <w:szCs w:val="18"/>
              </w:rPr>
              <w:t>AUX6</w:t>
            </w:r>
          </w:p>
        </w:tc>
        <w:tc>
          <w:tcPr>
            <w:tcW w:w="4574" w:type="dxa"/>
            <w:tcBorders>
              <w:top w:val="single" w:sz="4" w:space="0" w:color="000000"/>
              <w:left w:val="single" w:sz="4" w:space="0" w:color="000000"/>
              <w:bottom w:val="single" w:sz="4" w:space="0" w:color="000000"/>
              <w:right w:val="single" w:sz="4" w:space="0" w:color="000000"/>
            </w:tcBorders>
          </w:tcPr>
          <w:p w14:paraId="663EEAA0" w14:textId="77777777" w:rsidR="00463031" w:rsidRPr="00463031" w:rsidRDefault="00463031" w:rsidP="00463031">
            <w:pPr>
              <w:spacing w:before="1" w:after="160" w:line="259" w:lineRule="auto"/>
              <w:ind w:left="64" w:right="-20"/>
              <w:rPr>
                <w:rFonts w:ascii="Calibri" w:eastAsia="Arial" w:hAnsi="Calibri"/>
                <w:sz w:val="18"/>
                <w:szCs w:val="18"/>
              </w:rPr>
            </w:pPr>
            <w:r w:rsidRPr="00463031">
              <w:rPr>
                <w:rFonts w:ascii="Calibri" w:eastAsia="Arial" w:hAnsi="Calibri"/>
                <w:sz w:val="18"/>
                <w:szCs w:val="18"/>
              </w:rPr>
              <w:t>Output 6</w:t>
            </w:r>
          </w:p>
        </w:tc>
        <w:tc>
          <w:tcPr>
            <w:tcW w:w="630" w:type="dxa"/>
            <w:tcBorders>
              <w:top w:val="single" w:sz="4" w:space="0" w:color="000000"/>
              <w:left w:val="single" w:sz="4" w:space="0" w:color="000000"/>
              <w:bottom w:val="single" w:sz="4" w:space="0" w:color="000000"/>
              <w:right w:val="single" w:sz="4" w:space="0" w:color="000000"/>
            </w:tcBorders>
          </w:tcPr>
          <w:p w14:paraId="16BBE64D" w14:textId="77777777" w:rsidR="00463031" w:rsidRPr="00463031" w:rsidRDefault="00463031" w:rsidP="00463031">
            <w:pPr>
              <w:tabs>
                <w:tab w:val="decimal" w:pos="342"/>
              </w:tabs>
              <w:spacing w:before="1"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14:paraId="4F023F0A" w14:textId="77777777" w:rsidTr="00BC7A11">
        <w:trPr>
          <w:trHeight w:hRule="exact" w:val="269"/>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3A8612F9" w14:textId="77777777" w:rsidR="00463031" w:rsidRPr="00463031" w:rsidRDefault="00463031" w:rsidP="00463031">
            <w:pPr>
              <w:tabs>
                <w:tab w:val="decimal" w:pos="442"/>
              </w:tabs>
              <w:spacing w:before="10" w:after="160" w:line="259" w:lineRule="auto"/>
              <w:ind w:left="64" w:right="-20"/>
              <w:rPr>
                <w:rFonts w:ascii="Calibri" w:eastAsia="Arial" w:hAnsi="Calibri"/>
                <w:b/>
                <w:sz w:val="18"/>
                <w:szCs w:val="18"/>
              </w:rPr>
            </w:pPr>
            <w:r w:rsidRPr="00463031">
              <w:rPr>
                <w:rFonts w:ascii="Calibri" w:eastAsia="Arial" w:hAnsi="Calibri"/>
                <w:b/>
                <w:sz w:val="18"/>
                <w:szCs w:val="18"/>
              </w:rPr>
              <w:t>4</w:t>
            </w:r>
          </w:p>
        </w:tc>
        <w:tc>
          <w:tcPr>
            <w:tcW w:w="1320" w:type="dxa"/>
            <w:tcBorders>
              <w:top w:val="single" w:sz="4" w:space="0" w:color="000000"/>
              <w:left w:val="single" w:sz="4" w:space="0" w:color="000000"/>
              <w:bottom w:val="single" w:sz="4" w:space="0" w:color="000000"/>
              <w:right w:val="single" w:sz="4" w:space="0" w:color="000000"/>
            </w:tcBorders>
          </w:tcPr>
          <w:p w14:paraId="4492ADA1" w14:textId="77777777" w:rsidR="00463031" w:rsidRPr="00463031" w:rsidRDefault="00463031" w:rsidP="00463031">
            <w:pPr>
              <w:spacing w:before="10" w:after="160" w:line="259" w:lineRule="auto"/>
              <w:ind w:left="64" w:right="-20"/>
              <w:rPr>
                <w:rFonts w:ascii="Calibri" w:eastAsia="Arial" w:hAnsi="Calibri"/>
                <w:sz w:val="18"/>
                <w:szCs w:val="18"/>
              </w:rPr>
            </w:pPr>
            <w:r w:rsidRPr="00463031">
              <w:rPr>
                <w:rFonts w:ascii="Calibri" w:eastAsia="Arial" w:hAnsi="Calibri"/>
                <w:sz w:val="18"/>
                <w:szCs w:val="18"/>
              </w:rPr>
              <w:t>AUX4</w:t>
            </w:r>
          </w:p>
        </w:tc>
        <w:tc>
          <w:tcPr>
            <w:tcW w:w="4574" w:type="dxa"/>
            <w:tcBorders>
              <w:top w:val="single" w:sz="4" w:space="0" w:color="000000"/>
              <w:left w:val="single" w:sz="4" w:space="0" w:color="000000"/>
              <w:bottom w:val="single" w:sz="4" w:space="0" w:color="000000"/>
              <w:right w:val="single" w:sz="4" w:space="0" w:color="000000"/>
            </w:tcBorders>
          </w:tcPr>
          <w:p w14:paraId="4A1BC4CA" w14:textId="77777777" w:rsidR="00463031" w:rsidRPr="00463031" w:rsidRDefault="00463031" w:rsidP="00463031">
            <w:pPr>
              <w:spacing w:before="10" w:after="160" w:line="259" w:lineRule="auto"/>
              <w:ind w:left="64" w:right="-20"/>
              <w:rPr>
                <w:rFonts w:ascii="Calibri" w:eastAsia="Arial" w:hAnsi="Calibri"/>
                <w:sz w:val="18"/>
                <w:szCs w:val="18"/>
              </w:rPr>
            </w:pPr>
            <w:r w:rsidRPr="00463031">
              <w:rPr>
                <w:rFonts w:ascii="Calibri" w:eastAsia="Arial" w:hAnsi="Calibri"/>
                <w:sz w:val="18"/>
                <w:szCs w:val="18"/>
              </w:rPr>
              <w:t>Output 4</w:t>
            </w:r>
          </w:p>
        </w:tc>
        <w:tc>
          <w:tcPr>
            <w:tcW w:w="630" w:type="dxa"/>
            <w:tcBorders>
              <w:top w:val="single" w:sz="4" w:space="0" w:color="000000"/>
              <w:left w:val="single" w:sz="4" w:space="0" w:color="000000"/>
              <w:bottom w:val="single" w:sz="4" w:space="0" w:color="000000"/>
              <w:right w:val="single" w:sz="4" w:space="0" w:color="000000"/>
            </w:tcBorders>
          </w:tcPr>
          <w:p w14:paraId="26596847" w14:textId="77777777" w:rsidR="00463031" w:rsidRPr="00463031" w:rsidRDefault="00463031" w:rsidP="00463031">
            <w:pPr>
              <w:tabs>
                <w:tab w:val="decimal" w:pos="342"/>
              </w:tabs>
              <w:spacing w:before="10"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14:paraId="408E6438" w14:textId="77777777" w:rsidTr="00BC7A11">
        <w:trPr>
          <w:trHeight w:hRule="exact" w:val="27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243934E8" w14:textId="77777777" w:rsidR="00463031" w:rsidRPr="00463031" w:rsidRDefault="00463031" w:rsidP="00463031">
            <w:pPr>
              <w:tabs>
                <w:tab w:val="decimal" w:pos="442"/>
              </w:tabs>
              <w:spacing w:before="13" w:after="160" w:line="259" w:lineRule="auto"/>
              <w:ind w:left="64" w:right="-20"/>
              <w:rPr>
                <w:rFonts w:ascii="Calibri" w:eastAsia="Arial" w:hAnsi="Calibri"/>
                <w:b/>
                <w:sz w:val="18"/>
                <w:szCs w:val="18"/>
              </w:rPr>
            </w:pPr>
            <w:r w:rsidRPr="00463031">
              <w:rPr>
                <w:rFonts w:ascii="Calibri" w:eastAsia="Arial" w:hAnsi="Calibri"/>
                <w:b/>
                <w:sz w:val="18"/>
                <w:szCs w:val="18"/>
              </w:rPr>
              <w:t>5</w:t>
            </w:r>
          </w:p>
        </w:tc>
        <w:tc>
          <w:tcPr>
            <w:tcW w:w="1320" w:type="dxa"/>
            <w:tcBorders>
              <w:top w:val="single" w:sz="4" w:space="0" w:color="000000"/>
              <w:left w:val="single" w:sz="4" w:space="0" w:color="000000"/>
              <w:bottom w:val="single" w:sz="4" w:space="0" w:color="000000"/>
              <w:right w:val="single" w:sz="4" w:space="0" w:color="000000"/>
            </w:tcBorders>
          </w:tcPr>
          <w:p w14:paraId="41AF6CB1" w14:textId="77777777" w:rsidR="00463031" w:rsidRPr="00463031" w:rsidRDefault="00463031" w:rsidP="00463031">
            <w:pPr>
              <w:spacing w:before="13" w:after="160" w:line="259" w:lineRule="auto"/>
              <w:ind w:left="64" w:right="-20"/>
              <w:rPr>
                <w:rFonts w:ascii="Calibri" w:eastAsia="Arial" w:hAnsi="Calibri"/>
                <w:sz w:val="18"/>
                <w:szCs w:val="18"/>
              </w:rPr>
            </w:pPr>
            <w:r w:rsidRPr="00463031">
              <w:rPr>
                <w:rFonts w:ascii="Calibri" w:eastAsia="Arial" w:hAnsi="Calibri"/>
                <w:sz w:val="18"/>
                <w:szCs w:val="18"/>
              </w:rPr>
              <w:t>ZBCLK</w:t>
            </w:r>
          </w:p>
        </w:tc>
        <w:tc>
          <w:tcPr>
            <w:tcW w:w="4574" w:type="dxa"/>
            <w:tcBorders>
              <w:top w:val="single" w:sz="4" w:space="0" w:color="000000"/>
              <w:left w:val="single" w:sz="4" w:space="0" w:color="000000"/>
              <w:bottom w:val="single" w:sz="4" w:space="0" w:color="000000"/>
              <w:right w:val="single" w:sz="4" w:space="0" w:color="000000"/>
            </w:tcBorders>
          </w:tcPr>
          <w:p w14:paraId="01E995ED" w14:textId="77777777" w:rsidR="00463031" w:rsidRPr="00463031" w:rsidRDefault="00463031" w:rsidP="00463031">
            <w:pPr>
              <w:spacing w:before="13" w:after="160" w:line="259" w:lineRule="auto"/>
              <w:ind w:left="65" w:right="-20"/>
              <w:rPr>
                <w:rFonts w:ascii="Calibri" w:eastAsia="Arial" w:hAnsi="Calibri"/>
                <w:sz w:val="18"/>
                <w:szCs w:val="18"/>
              </w:rPr>
            </w:pPr>
            <w:r w:rsidRPr="00463031">
              <w:rPr>
                <w:rFonts w:ascii="Calibri" w:eastAsia="Arial" w:hAnsi="Calibri"/>
                <w:sz w:val="18"/>
                <w:szCs w:val="18"/>
              </w:rPr>
              <w:t>Train B</w:t>
            </w:r>
            <w:r w:rsidRPr="00463031">
              <w:rPr>
                <w:rFonts w:ascii="Calibri" w:eastAsia="Arial" w:hAnsi="Calibri"/>
                <w:spacing w:val="-1"/>
                <w:sz w:val="18"/>
                <w:szCs w:val="18"/>
              </w:rPr>
              <w:t>u</w:t>
            </w:r>
            <w:r w:rsidRPr="00463031">
              <w:rPr>
                <w:rFonts w:ascii="Calibri" w:eastAsia="Arial" w:hAnsi="Calibri"/>
                <w:sz w:val="18"/>
                <w:szCs w:val="18"/>
              </w:rPr>
              <w:t>s Cl</w:t>
            </w:r>
            <w:r w:rsidRPr="00463031">
              <w:rPr>
                <w:rFonts w:ascii="Calibri" w:eastAsia="Arial" w:hAnsi="Calibri"/>
                <w:spacing w:val="-1"/>
                <w:sz w:val="18"/>
                <w:szCs w:val="18"/>
              </w:rPr>
              <w:t>o</w:t>
            </w:r>
            <w:r w:rsidRPr="00463031">
              <w:rPr>
                <w:rFonts w:ascii="Calibri" w:eastAsia="Arial" w:hAnsi="Calibri"/>
                <w:sz w:val="18"/>
                <w:szCs w:val="18"/>
              </w:rPr>
              <w:t>ck, alternate AUX9</w:t>
            </w:r>
          </w:p>
        </w:tc>
        <w:tc>
          <w:tcPr>
            <w:tcW w:w="630" w:type="dxa"/>
            <w:tcBorders>
              <w:top w:val="single" w:sz="4" w:space="0" w:color="000000"/>
              <w:left w:val="single" w:sz="4" w:space="0" w:color="000000"/>
              <w:bottom w:val="single" w:sz="4" w:space="0" w:color="000000"/>
              <w:right w:val="single" w:sz="4" w:space="0" w:color="000000"/>
            </w:tcBorders>
          </w:tcPr>
          <w:p w14:paraId="79294D7B" w14:textId="77777777" w:rsidR="00463031" w:rsidRPr="00463031" w:rsidRDefault="00463031" w:rsidP="00463031">
            <w:pPr>
              <w:tabs>
                <w:tab w:val="decimal" w:pos="342"/>
              </w:tabs>
              <w:spacing w:before="13" w:after="160" w:line="259" w:lineRule="auto"/>
              <w:ind w:left="65" w:right="-20"/>
              <w:rPr>
                <w:rFonts w:ascii="Calibri" w:eastAsia="Arial" w:hAnsi="Calibri"/>
                <w:sz w:val="18"/>
                <w:szCs w:val="18"/>
              </w:rPr>
            </w:pPr>
            <w:r w:rsidRPr="00463031">
              <w:rPr>
                <w:rFonts w:ascii="Calibri" w:eastAsia="Arial" w:hAnsi="Calibri"/>
                <w:sz w:val="18"/>
                <w:szCs w:val="18"/>
              </w:rPr>
              <w:t>7</w:t>
            </w:r>
          </w:p>
        </w:tc>
      </w:tr>
      <w:tr w:rsidR="00463031" w:rsidRPr="00463031" w14:paraId="12B73C66" w14:textId="77777777" w:rsidTr="00BC7A11">
        <w:trPr>
          <w:trHeight w:hRule="exact" w:val="240"/>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31A77E8E" w14:textId="77777777" w:rsidR="00463031" w:rsidRPr="00463031" w:rsidRDefault="00463031" w:rsidP="00463031">
            <w:pPr>
              <w:tabs>
                <w:tab w:val="decimal" w:pos="442"/>
              </w:tabs>
              <w:spacing w:after="160" w:line="226" w:lineRule="exact"/>
              <w:ind w:left="64" w:right="-20"/>
              <w:rPr>
                <w:rFonts w:ascii="Calibri" w:eastAsia="Arial" w:hAnsi="Calibri"/>
                <w:b/>
                <w:sz w:val="18"/>
                <w:szCs w:val="18"/>
              </w:rPr>
            </w:pPr>
            <w:r w:rsidRPr="00463031">
              <w:rPr>
                <w:rFonts w:ascii="Calibri" w:eastAsia="Arial" w:hAnsi="Calibri"/>
                <w:b/>
                <w:sz w:val="18"/>
                <w:szCs w:val="18"/>
              </w:rPr>
              <w:t>6</w:t>
            </w:r>
          </w:p>
        </w:tc>
        <w:tc>
          <w:tcPr>
            <w:tcW w:w="1320" w:type="dxa"/>
            <w:tcBorders>
              <w:top w:val="single" w:sz="4" w:space="0" w:color="000000"/>
              <w:left w:val="single" w:sz="4" w:space="0" w:color="000000"/>
              <w:bottom w:val="single" w:sz="4" w:space="0" w:color="000000"/>
              <w:right w:val="single" w:sz="4" w:space="0" w:color="000000"/>
            </w:tcBorders>
          </w:tcPr>
          <w:p w14:paraId="01AEC8A2" w14:textId="77777777"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ZBDTA</w:t>
            </w:r>
          </w:p>
        </w:tc>
        <w:tc>
          <w:tcPr>
            <w:tcW w:w="4574" w:type="dxa"/>
            <w:tcBorders>
              <w:top w:val="single" w:sz="4" w:space="0" w:color="000000"/>
              <w:left w:val="single" w:sz="4" w:space="0" w:color="000000"/>
              <w:bottom w:val="single" w:sz="4" w:space="0" w:color="000000"/>
              <w:right w:val="single" w:sz="4" w:space="0" w:color="000000"/>
            </w:tcBorders>
          </w:tcPr>
          <w:p w14:paraId="2953A76D" w14:textId="77777777"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Train B</w:t>
            </w:r>
            <w:r w:rsidRPr="00463031">
              <w:rPr>
                <w:rFonts w:ascii="Calibri" w:eastAsia="Arial" w:hAnsi="Calibri"/>
                <w:spacing w:val="-1"/>
                <w:sz w:val="18"/>
                <w:szCs w:val="18"/>
              </w:rPr>
              <w:t>u</w:t>
            </w:r>
            <w:r w:rsidRPr="00463031">
              <w:rPr>
                <w:rFonts w:ascii="Calibri" w:eastAsia="Arial" w:hAnsi="Calibri"/>
                <w:sz w:val="18"/>
                <w:szCs w:val="18"/>
              </w:rPr>
              <w:t>s Da</w:t>
            </w:r>
            <w:r w:rsidRPr="00463031">
              <w:rPr>
                <w:rFonts w:ascii="Calibri" w:eastAsia="Arial" w:hAnsi="Calibri"/>
                <w:spacing w:val="-2"/>
                <w:sz w:val="18"/>
                <w:szCs w:val="18"/>
              </w:rPr>
              <w:t>t</w:t>
            </w:r>
            <w:r w:rsidRPr="00463031">
              <w:rPr>
                <w:rFonts w:ascii="Calibri" w:eastAsia="Arial" w:hAnsi="Calibri"/>
                <w:sz w:val="18"/>
                <w:szCs w:val="18"/>
              </w:rPr>
              <w:t>a (TxD, RxD), alternate AUX 10</w:t>
            </w:r>
          </w:p>
        </w:tc>
        <w:tc>
          <w:tcPr>
            <w:tcW w:w="630" w:type="dxa"/>
            <w:tcBorders>
              <w:top w:val="single" w:sz="4" w:space="0" w:color="000000"/>
              <w:left w:val="single" w:sz="4" w:space="0" w:color="000000"/>
              <w:bottom w:val="single" w:sz="4" w:space="0" w:color="000000"/>
              <w:right w:val="single" w:sz="4" w:space="0" w:color="000000"/>
            </w:tcBorders>
          </w:tcPr>
          <w:p w14:paraId="094AB966" w14:textId="77777777" w:rsidR="00463031" w:rsidRPr="00463031" w:rsidRDefault="00463031" w:rsidP="00463031">
            <w:pPr>
              <w:tabs>
                <w:tab w:val="decimal" w:pos="342"/>
              </w:tabs>
              <w:spacing w:after="160" w:line="226" w:lineRule="exact"/>
              <w:ind w:left="65" w:right="-20"/>
              <w:rPr>
                <w:rFonts w:ascii="Calibri" w:eastAsia="Arial" w:hAnsi="Calibri"/>
                <w:sz w:val="18"/>
                <w:szCs w:val="18"/>
              </w:rPr>
            </w:pPr>
            <w:r w:rsidRPr="00463031">
              <w:rPr>
                <w:rFonts w:ascii="Calibri" w:eastAsia="Arial" w:hAnsi="Calibri"/>
                <w:sz w:val="18"/>
                <w:szCs w:val="18"/>
              </w:rPr>
              <w:t>7</w:t>
            </w:r>
          </w:p>
        </w:tc>
      </w:tr>
      <w:tr w:rsidR="00463031" w:rsidRPr="00463031" w14:paraId="6DB09558"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A94CD54"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7</w:t>
            </w:r>
          </w:p>
        </w:tc>
        <w:tc>
          <w:tcPr>
            <w:tcW w:w="1320" w:type="dxa"/>
            <w:tcBorders>
              <w:top w:val="single" w:sz="4" w:space="0" w:color="000000"/>
              <w:left w:val="single" w:sz="4" w:space="0" w:color="000000"/>
              <w:bottom w:val="single" w:sz="4" w:space="0" w:color="000000"/>
              <w:right w:val="single" w:sz="4" w:space="0" w:color="000000"/>
            </w:tcBorders>
          </w:tcPr>
          <w:p w14:paraId="5995D2CD"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F0r</w:t>
            </w:r>
          </w:p>
        </w:tc>
        <w:tc>
          <w:tcPr>
            <w:tcW w:w="4574" w:type="dxa"/>
            <w:tcBorders>
              <w:top w:val="single" w:sz="4" w:space="0" w:color="000000"/>
              <w:left w:val="single" w:sz="4" w:space="0" w:color="000000"/>
              <w:bottom w:val="single" w:sz="4" w:space="0" w:color="000000"/>
              <w:right w:val="single" w:sz="4" w:space="0" w:color="000000"/>
            </w:tcBorders>
          </w:tcPr>
          <w:p w14:paraId="63C4E0A8"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Light dir</w:t>
            </w:r>
            <w:r w:rsidRPr="00463031">
              <w:rPr>
                <w:rFonts w:ascii="Calibri" w:eastAsia="Arial" w:hAnsi="Calibri"/>
                <w:spacing w:val="-1"/>
                <w:sz w:val="18"/>
                <w:szCs w:val="18"/>
              </w:rPr>
              <w:t>e</w:t>
            </w:r>
            <w:r w:rsidRPr="00463031">
              <w:rPr>
                <w:rFonts w:ascii="Calibri" w:eastAsia="Arial" w:hAnsi="Calibri"/>
                <w:sz w:val="18"/>
                <w:szCs w:val="18"/>
              </w:rPr>
              <w:t>cti</w:t>
            </w:r>
            <w:r w:rsidRPr="00463031">
              <w:rPr>
                <w:rFonts w:ascii="Calibri" w:eastAsia="Arial" w:hAnsi="Calibri"/>
                <w:spacing w:val="-1"/>
                <w:sz w:val="18"/>
                <w:szCs w:val="18"/>
              </w:rPr>
              <w:t>o</w:t>
            </w:r>
            <w:r w:rsidRPr="00463031">
              <w:rPr>
                <w:rFonts w:ascii="Calibri" w:eastAsia="Arial" w:hAnsi="Calibri"/>
                <w:sz w:val="18"/>
                <w:szCs w:val="18"/>
              </w:rPr>
              <w:t>n re</w:t>
            </w:r>
            <w:r w:rsidRPr="00463031">
              <w:rPr>
                <w:rFonts w:ascii="Calibri" w:eastAsia="Arial" w:hAnsi="Calibri"/>
                <w:spacing w:val="-1"/>
                <w:sz w:val="18"/>
                <w:szCs w:val="18"/>
              </w:rPr>
              <w:t>a</w:t>
            </w:r>
            <w:r w:rsidRPr="00463031">
              <w:rPr>
                <w:rFonts w:ascii="Calibri" w:eastAsia="Arial" w:hAnsi="Calibri"/>
                <w:sz w:val="18"/>
                <w:szCs w:val="18"/>
              </w:rPr>
              <w:t>r</w:t>
            </w:r>
          </w:p>
        </w:tc>
        <w:tc>
          <w:tcPr>
            <w:tcW w:w="630" w:type="dxa"/>
            <w:tcBorders>
              <w:top w:val="single" w:sz="4" w:space="0" w:color="000000"/>
              <w:left w:val="single" w:sz="4" w:space="0" w:color="000000"/>
              <w:bottom w:val="single" w:sz="4" w:space="0" w:color="000000"/>
              <w:right w:val="single" w:sz="4" w:space="0" w:color="000000"/>
            </w:tcBorders>
          </w:tcPr>
          <w:p w14:paraId="12EB733D"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14:paraId="493E7DA8"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2A5E34ED"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8</w:t>
            </w:r>
          </w:p>
        </w:tc>
        <w:tc>
          <w:tcPr>
            <w:tcW w:w="1320" w:type="dxa"/>
            <w:tcBorders>
              <w:top w:val="single" w:sz="4" w:space="0" w:color="000000"/>
              <w:left w:val="single" w:sz="4" w:space="0" w:color="000000"/>
              <w:bottom w:val="single" w:sz="4" w:space="0" w:color="000000"/>
              <w:right w:val="single" w:sz="4" w:space="0" w:color="000000"/>
            </w:tcBorders>
          </w:tcPr>
          <w:p w14:paraId="7B21278F"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F0f</w:t>
            </w:r>
          </w:p>
        </w:tc>
        <w:tc>
          <w:tcPr>
            <w:tcW w:w="4574" w:type="dxa"/>
            <w:tcBorders>
              <w:top w:val="single" w:sz="4" w:space="0" w:color="000000"/>
              <w:left w:val="single" w:sz="4" w:space="0" w:color="000000"/>
              <w:bottom w:val="single" w:sz="4" w:space="0" w:color="000000"/>
              <w:right w:val="single" w:sz="4" w:space="0" w:color="000000"/>
            </w:tcBorders>
          </w:tcPr>
          <w:p w14:paraId="41F79362"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Light dir</w:t>
            </w:r>
            <w:r w:rsidRPr="00463031">
              <w:rPr>
                <w:rFonts w:ascii="Calibri" w:eastAsia="Arial" w:hAnsi="Calibri"/>
                <w:spacing w:val="-1"/>
                <w:sz w:val="18"/>
                <w:szCs w:val="18"/>
              </w:rPr>
              <w:t>e</w:t>
            </w:r>
            <w:r w:rsidRPr="00463031">
              <w:rPr>
                <w:rFonts w:ascii="Calibri" w:eastAsia="Arial" w:hAnsi="Calibri"/>
                <w:sz w:val="18"/>
                <w:szCs w:val="18"/>
              </w:rPr>
              <w:t>cti</w:t>
            </w:r>
            <w:r w:rsidRPr="00463031">
              <w:rPr>
                <w:rFonts w:ascii="Calibri" w:eastAsia="Arial" w:hAnsi="Calibri"/>
                <w:spacing w:val="-1"/>
                <w:sz w:val="18"/>
                <w:szCs w:val="18"/>
              </w:rPr>
              <w:t>o</w:t>
            </w:r>
            <w:r w:rsidRPr="00463031">
              <w:rPr>
                <w:rFonts w:ascii="Calibri" w:eastAsia="Arial" w:hAnsi="Calibri"/>
                <w:sz w:val="18"/>
                <w:szCs w:val="18"/>
              </w:rPr>
              <w:t>n forw</w:t>
            </w:r>
            <w:r w:rsidRPr="00463031">
              <w:rPr>
                <w:rFonts w:ascii="Calibri" w:eastAsia="Arial" w:hAnsi="Calibri"/>
                <w:spacing w:val="-1"/>
                <w:sz w:val="18"/>
                <w:szCs w:val="18"/>
              </w:rPr>
              <w:t>a</w:t>
            </w:r>
            <w:r w:rsidRPr="00463031">
              <w:rPr>
                <w:rFonts w:ascii="Calibri" w:eastAsia="Arial" w:hAnsi="Calibri"/>
                <w:sz w:val="18"/>
                <w:szCs w:val="18"/>
              </w:rPr>
              <w:t>rd</w:t>
            </w:r>
          </w:p>
        </w:tc>
        <w:tc>
          <w:tcPr>
            <w:tcW w:w="630" w:type="dxa"/>
            <w:tcBorders>
              <w:top w:val="single" w:sz="4" w:space="0" w:color="000000"/>
              <w:left w:val="single" w:sz="4" w:space="0" w:color="000000"/>
              <w:bottom w:val="single" w:sz="4" w:space="0" w:color="000000"/>
              <w:right w:val="single" w:sz="4" w:space="0" w:color="000000"/>
            </w:tcBorders>
          </w:tcPr>
          <w:p w14:paraId="51DDE8F2"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14:paraId="60755AD4" w14:textId="77777777" w:rsidTr="00BC7A11">
        <w:trPr>
          <w:trHeight w:hRule="exact" w:val="277"/>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7D676587" w14:textId="77777777" w:rsidR="00463031" w:rsidRPr="00463031" w:rsidRDefault="00463031" w:rsidP="00463031">
            <w:pPr>
              <w:tabs>
                <w:tab w:val="decimal" w:pos="442"/>
              </w:tabs>
              <w:spacing w:before="14" w:after="160" w:line="259" w:lineRule="auto"/>
              <w:ind w:left="64" w:right="-20"/>
              <w:rPr>
                <w:rFonts w:ascii="Calibri" w:eastAsia="Arial" w:hAnsi="Calibri"/>
                <w:b/>
                <w:sz w:val="18"/>
                <w:szCs w:val="18"/>
              </w:rPr>
            </w:pPr>
            <w:r w:rsidRPr="00463031">
              <w:rPr>
                <w:rFonts w:ascii="Calibri" w:eastAsia="Arial" w:hAnsi="Calibri"/>
                <w:b/>
                <w:sz w:val="18"/>
                <w:szCs w:val="18"/>
              </w:rPr>
              <w:t>9</w:t>
            </w:r>
          </w:p>
        </w:tc>
        <w:tc>
          <w:tcPr>
            <w:tcW w:w="1320" w:type="dxa"/>
            <w:tcBorders>
              <w:top w:val="single" w:sz="4" w:space="0" w:color="000000"/>
              <w:left w:val="single" w:sz="4" w:space="0" w:color="000000"/>
              <w:bottom w:val="single" w:sz="4" w:space="0" w:color="000000"/>
              <w:right w:val="single" w:sz="4" w:space="0" w:color="000000"/>
            </w:tcBorders>
          </w:tcPr>
          <w:p w14:paraId="02AEE189" w14:textId="77777777" w:rsidR="00463031" w:rsidRPr="00463031" w:rsidRDefault="00463031" w:rsidP="00463031">
            <w:pPr>
              <w:spacing w:before="14" w:after="160" w:line="259" w:lineRule="auto"/>
              <w:ind w:left="64" w:right="-20"/>
              <w:rPr>
                <w:rFonts w:ascii="Calibri" w:eastAsia="Arial" w:hAnsi="Calibri"/>
                <w:sz w:val="18"/>
                <w:szCs w:val="18"/>
              </w:rPr>
            </w:pPr>
            <w:r w:rsidRPr="00463031">
              <w:rPr>
                <w:rFonts w:ascii="Calibri" w:eastAsia="Arial" w:hAnsi="Calibri"/>
                <w:sz w:val="18"/>
                <w:szCs w:val="18"/>
              </w:rPr>
              <w:t>LS/A</w:t>
            </w:r>
          </w:p>
        </w:tc>
        <w:tc>
          <w:tcPr>
            <w:tcW w:w="4574" w:type="dxa"/>
            <w:tcBorders>
              <w:top w:val="single" w:sz="4" w:space="0" w:color="000000"/>
              <w:left w:val="single" w:sz="4" w:space="0" w:color="000000"/>
              <w:bottom w:val="single" w:sz="4" w:space="0" w:color="000000"/>
              <w:right w:val="single" w:sz="4" w:space="0" w:color="000000"/>
            </w:tcBorders>
          </w:tcPr>
          <w:p w14:paraId="0A0EF10E" w14:textId="77777777" w:rsidR="00463031" w:rsidRPr="00463031" w:rsidRDefault="00463031" w:rsidP="00463031">
            <w:pPr>
              <w:spacing w:before="14" w:after="160" w:line="259" w:lineRule="auto"/>
              <w:ind w:left="64" w:right="-20"/>
              <w:rPr>
                <w:rFonts w:ascii="Calibri" w:eastAsia="Arial" w:hAnsi="Calibri"/>
                <w:sz w:val="18"/>
                <w:szCs w:val="18"/>
              </w:rPr>
            </w:pPr>
            <w:r w:rsidRPr="00463031">
              <w:rPr>
                <w:rFonts w:ascii="Calibri" w:eastAsia="Arial" w:hAnsi="Calibri"/>
                <w:sz w:val="18"/>
                <w:szCs w:val="18"/>
              </w:rPr>
              <w:t>Speaker</w:t>
            </w:r>
            <w:r w:rsidRPr="00463031">
              <w:rPr>
                <w:rFonts w:ascii="Calibri" w:eastAsia="Arial" w:hAnsi="Calibri"/>
                <w:spacing w:val="-2"/>
                <w:sz w:val="18"/>
                <w:szCs w:val="18"/>
              </w:rPr>
              <w:t xml:space="preserve"> </w:t>
            </w:r>
            <w:r w:rsidRPr="00463031">
              <w:rPr>
                <w:rFonts w:ascii="Calibri" w:eastAsia="Arial" w:hAnsi="Calibri"/>
                <w:sz w:val="18"/>
                <w:szCs w:val="18"/>
              </w:rPr>
              <w:t>Co</w:t>
            </w:r>
            <w:r w:rsidRPr="00463031">
              <w:rPr>
                <w:rFonts w:ascii="Calibri" w:eastAsia="Arial" w:hAnsi="Calibri"/>
                <w:spacing w:val="-1"/>
                <w:sz w:val="18"/>
                <w:szCs w:val="18"/>
              </w:rPr>
              <w:t>n</w:t>
            </w:r>
            <w:r w:rsidRPr="00463031">
              <w:rPr>
                <w:rFonts w:ascii="Calibri" w:eastAsia="Arial" w:hAnsi="Calibri"/>
                <w:sz w:val="18"/>
                <w:szCs w:val="18"/>
              </w:rPr>
              <w:t>necti</w:t>
            </w:r>
            <w:r w:rsidRPr="00463031">
              <w:rPr>
                <w:rFonts w:ascii="Calibri" w:eastAsia="Arial" w:hAnsi="Calibri"/>
                <w:spacing w:val="-1"/>
                <w:sz w:val="18"/>
                <w:szCs w:val="18"/>
              </w:rPr>
              <w:t>o</w:t>
            </w:r>
            <w:r w:rsidRPr="00463031">
              <w:rPr>
                <w:rFonts w:ascii="Calibri" w:eastAsia="Arial" w:hAnsi="Calibri"/>
                <w:sz w:val="18"/>
                <w:szCs w:val="18"/>
              </w:rPr>
              <w:t>n A</w:t>
            </w:r>
          </w:p>
        </w:tc>
        <w:tc>
          <w:tcPr>
            <w:tcW w:w="630" w:type="dxa"/>
            <w:tcBorders>
              <w:top w:val="single" w:sz="4" w:space="0" w:color="000000"/>
              <w:left w:val="single" w:sz="4" w:space="0" w:color="000000"/>
              <w:bottom w:val="single" w:sz="4" w:space="0" w:color="000000"/>
              <w:right w:val="single" w:sz="4" w:space="0" w:color="000000"/>
            </w:tcBorders>
          </w:tcPr>
          <w:p w14:paraId="7A4266F9" w14:textId="77777777" w:rsidR="00463031" w:rsidRPr="00463031" w:rsidRDefault="00463031" w:rsidP="00463031">
            <w:pPr>
              <w:tabs>
                <w:tab w:val="decimal" w:pos="342"/>
              </w:tabs>
              <w:spacing w:before="14" w:after="160" w:line="259" w:lineRule="auto"/>
              <w:ind w:left="64" w:right="-20"/>
              <w:rPr>
                <w:rFonts w:ascii="Calibri" w:eastAsia="Arial" w:hAnsi="Calibri"/>
                <w:sz w:val="18"/>
                <w:szCs w:val="18"/>
              </w:rPr>
            </w:pPr>
            <w:r w:rsidRPr="00463031">
              <w:rPr>
                <w:rFonts w:ascii="Calibri" w:eastAsia="Arial" w:hAnsi="Calibri"/>
                <w:sz w:val="18"/>
                <w:szCs w:val="18"/>
              </w:rPr>
              <w:t>6</w:t>
            </w:r>
          </w:p>
        </w:tc>
      </w:tr>
      <w:tr w:rsidR="00463031" w:rsidRPr="00463031" w14:paraId="70BFF4D8"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12A55CE"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10</w:t>
            </w:r>
          </w:p>
        </w:tc>
        <w:tc>
          <w:tcPr>
            <w:tcW w:w="1320" w:type="dxa"/>
            <w:tcBorders>
              <w:top w:val="single" w:sz="4" w:space="0" w:color="000000"/>
              <w:left w:val="single" w:sz="4" w:space="0" w:color="000000"/>
              <w:bottom w:val="single" w:sz="4" w:space="0" w:color="000000"/>
              <w:right w:val="single" w:sz="4" w:space="0" w:color="000000"/>
            </w:tcBorders>
          </w:tcPr>
          <w:p w14:paraId="202A6AB2"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LS/B</w:t>
            </w:r>
          </w:p>
        </w:tc>
        <w:tc>
          <w:tcPr>
            <w:tcW w:w="4574" w:type="dxa"/>
            <w:tcBorders>
              <w:top w:val="single" w:sz="4" w:space="0" w:color="000000"/>
              <w:left w:val="single" w:sz="4" w:space="0" w:color="000000"/>
              <w:bottom w:val="single" w:sz="4" w:space="0" w:color="000000"/>
              <w:right w:val="single" w:sz="4" w:space="0" w:color="000000"/>
            </w:tcBorders>
          </w:tcPr>
          <w:p w14:paraId="164C049C"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Speaker</w:t>
            </w:r>
            <w:r w:rsidRPr="00463031">
              <w:rPr>
                <w:rFonts w:ascii="Calibri" w:eastAsia="Arial" w:hAnsi="Calibri"/>
                <w:spacing w:val="-2"/>
                <w:sz w:val="18"/>
                <w:szCs w:val="18"/>
              </w:rPr>
              <w:t xml:space="preserve"> </w:t>
            </w:r>
            <w:r w:rsidRPr="00463031">
              <w:rPr>
                <w:rFonts w:ascii="Calibri" w:eastAsia="Arial" w:hAnsi="Calibri"/>
                <w:sz w:val="18"/>
                <w:szCs w:val="18"/>
              </w:rPr>
              <w:t>Co</w:t>
            </w:r>
            <w:r w:rsidRPr="00463031">
              <w:rPr>
                <w:rFonts w:ascii="Calibri" w:eastAsia="Arial" w:hAnsi="Calibri"/>
                <w:spacing w:val="-1"/>
                <w:sz w:val="18"/>
                <w:szCs w:val="18"/>
              </w:rPr>
              <w:t>n</w:t>
            </w:r>
            <w:r w:rsidRPr="00463031">
              <w:rPr>
                <w:rFonts w:ascii="Calibri" w:eastAsia="Arial" w:hAnsi="Calibri"/>
                <w:sz w:val="18"/>
                <w:szCs w:val="18"/>
              </w:rPr>
              <w:t>necti</w:t>
            </w:r>
            <w:r w:rsidRPr="00463031">
              <w:rPr>
                <w:rFonts w:ascii="Calibri" w:eastAsia="Arial" w:hAnsi="Calibri"/>
                <w:spacing w:val="-1"/>
                <w:sz w:val="18"/>
                <w:szCs w:val="18"/>
              </w:rPr>
              <w:t>o</w:t>
            </w:r>
            <w:r w:rsidRPr="00463031">
              <w:rPr>
                <w:rFonts w:ascii="Calibri" w:eastAsia="Arial" w:hAnsi="Calibri"/>
                <w:sz w:val="18"/>
                <w:szCs w:val="18"/>
              </w:rPr>
              <w:t>n B</w:t>
            </w:r>
          </w:p>
        </w:tc>
        <w:tc>
          <w:tcPr>
            <w:tcW w:w="630" w:type="dxa"/>
            <w:tcBorders>
              <w:top w:val="single" w:sz="4" w:space="0" w:color="000000"/>
              <w:left w:val="single" w:sz="4" w:space="0" w:color="000000"/>
              <w:bottom w:val="single" w:sz="4" w:space="0" w:color="000000"/>
              <w:right w:val="single" w:sz="4" w:space="0" w:color="000000"/>
            </w:tcBorders>
          </w:tcPr>
          <w:p w14:paraId="7D599542" w14:textId="77777777" w:rsidR="00463031" w:rsidRPr="00463031" w:rsidRDefault="00463031" w:rsidP="00463031">
            <w:pPr>
              <w:tabs>
                <w:tab w:val="decimal" w:pos="342"/>
              </w:tabs>
              <w:spacing w:before="8" w:after="160" w:line="259" w:lineRule="auto"/>
              <w:ind w:left="64" w:right="-20"/>
              <w:rPr>
                <w:rFonts w:ascii="Calibri" w:eastAsia="Arial" w:hAnsi="Calibri"/>
                <w:sz w:val="18"/>
                <w:szCs w:val="18"/>
              </w:rPr>
            </w:pPr>
            <w:r w:rsidRPr="00463031">
              <w:rPr>
                <w:rFonts w:ascii="Calibri" w:eastAsia="Arial" w:hAnsi="Calibri"/>
                <w:sz w:val="18"/>
                <w:szCs w:val="18"/>
              </w:rPr>
              <w:t>6</w:t>
            </w:r>
          </w:p>
        </w:tc>
      </w:tr>
      <w:tr w:rsidR="00463031" w:rsidRPr="00463031" w14:paraId="590AB68F"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0F20E3A7"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11</w:t>
            </w:r>
          </w:p>
        </w:tc>
        <w:tc>
          <w:tcPr>
            <w:tcW w:w="1320" w:type="dxa"/>
            <w:tcBorders>
              <w:top w:val="single" w:sz="4" w:space="0" w:color="000000"/>
              <w:left w:val="single" w:sz="4" w:space="0" w:color="000000"/>
              <w:bottom w:val="single" w:sz="4" w:space="0" w:color="000000"/>
              <w:right w:val="single" w:sz="4" w:space="0" w:color="000000"/>
            </w:tcBorders>
          </w:tcPr>
          <w:p w14:paraId="7BCA47C5"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Index</w:t>
            </w:r>
          </w:p>
        </w:tc>
        <w:tc>
          <w:tcPr>
            <w:tcW w:w="4574" w:type="dxa"/>
            <w:tcBorders>
              <w:top w:val="single" w:sz="4" w:space="0" w:color="000000"/>
              <w:left w:val="single" w:sz="4" w:space="0" w:color="000000"/>
              <w:bottom w:val="single" w:sz="4" w:space="0" w:color="000000"/>
              <w:right w:val="single" w:sz="4" w:space="0" w:color="000000"/>
            </w:tcBorders>
          </w:tcPr>
          <w:p w14:paraId="1A30430F"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Not used, Or</w:t>
            </w:r>
            <w:r w:rsidRPr="00463031">
              <w:rPr>
                <w:rFonts w:ascii="Calibri" w:eastAsia="Arial" w:hAnsi="Calibri"/>
                <w:spacing w:val="-1"/>
                <w:sz w:val="18"/>
                <w:szCs w:val="18"/>
              </w:rPr>
              <w:t>i</w:t>
            </w:r>
            <w:r w:rsidRPr="00463031">
              <w:rPr>
                <w:rFonts w:ascii="Calibri" w:eastAsia="Arial" w:hAnsi="Calibri"/>
                <w:sz w:val="18"/>
                <w:szCs w:val="18"/>
              </w:rPr>
              <w:t>entation</w:t>
            </w:r>
          </w:p>
        </w:tc>
        <w:tc>
          <w:tcPr>
            <w:tcW w:w="630" w:type="dxa"/>
            <w:tcBorders>
              <w:top w:val="single" w:sz="4" w:space="0" w:color="000000"/>
              <w:left w:val="single" w:sz="4" w:space="0" w:color="000000"/>
              <w:bottom w:val="single" w:sz="4" w:space="0" w:color="000000"/>
              <w:right w:val="single" w:sz="4" w:space="0" w:color="000000"/>
            </w:tcBorders>
          </w:tcPr>
          <w:p w14:paraId="48895EE8" w14:textId="77777777" w:rsidR="00463031" w:rsidRPr="00463031" w:rsidRDefault="00463031" w:rsidP="00463031">
            <w:pPr>
              <w:tabs>
                <w:tab w:val="decimal" w:pos="342"/>
              </w:tabs>
              <w:spacing w:after="160" w:line="259" w:lineRule="auto"/>
              <w:rPr>
                <w:rFonts w:ascii="Calibri" w:eastAsia="Calibri" w:hAnsi="Calibri"/>
                <w:sz w:val="18"/>
                <w:szCs w:val="18"/>
              </w:rPr>
            </w:pPr>
          </w:p>
        </w:tc>
      </w:tr>
      <w:tr w:rsidR="00463031" w:rsidRPr="00463031" w14:paraId="301EFBA4" w14:textId="77777777" w:rsidTr="00BC7A11">
        <w:trPr>
          <w:trHeight w:hRule="exact" w:val="226"/>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0B0A6258" w14:textId="77777777"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12</w:t>
            </w:r>
          </w:p>
        </w:tc>
        <w:tc>
          <w:tcPr>
            <w:tcW w:w="1320" w:type="dxa"/>
            <w:tcBorders>
              <w:top w:val="single" w:sz="4" w:space="0" w:color="000000"/>
              <w:left w:val="single" w:sz="4" w:space="0" w:color="000000"/>
              <w:bottom w:val="single" w:sz="4" w:space="0" w:color="000000"/>
              <w:right w:val="single" w:sz="4" w:space="0" w:color="000000"/>
            </w:tcBorders>
          </w:tcPr>
          <w:p w14:paraId="286B8E01" w14:textId="77777777"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Vcc</w:t>
            </w:r>
          </w:p>
        </w:tc>
        <w:tc>
          <w:tcPr>
            <w:tcW w:w="4574" w:type="dxa"/>
            <w:tcBorders>
              <w:top w:val="single" w:sz="4" w:space="0" w:color="000000"/>
              <w:left w:val="single" w:sz="4" w:space="0" w:color="000000"/>
              <w:bottom w:val="single" w:sz="4" w:space="0" w:color="000000"/>
              <w:right w:val="single" w:sz="4" w:space="0" w:color="000000"/>
            </w:tcBorders>
          </w:tcPr>
          <w:p w14:paraId="41339381" w14:textId="77777777"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Internal Dec</w:t>
            </w:r>
            <w:r w:rsidRPr="00463031">
              <w:rPr>
                <w:rFonts w:ascii="Calibri" w:eastAsia="Arial" w:hAnsi="Calibri"/>
                <w:spacing w:val="-1"/>
                <w:sz w:val="18"/>
                <w:szCs w:val="18"/>
              </w:rPr>
              <w:t>o</w:t>
            </w:r>
            <w:r w:rsidRPr="00463031">
              <w:rPr>
                <w:rFonts w:ascii="Calibri" w:eastAsia="Arial" w:hAnsi="Calibri"/>
                <w:sz w:val="18"/>
                <w:szCs w:val="18"/>
              </w:rPr>
              <w:t xml:space="preserve">der-Voltage </w:t>
            </w:r>
            <w:r w:rsidRPr="00463031">
              <w:rPr>
                <w:rFonts w:ascii="Calibri" w:eastAsia="Arial" w:hAnsi="Calibri"/>
                <w:spacing w:val="-1"/>
                <w:sz w:val="18"/>
                <w:szCs w:val="18"/>
              </w:rPr>
              <w:t>1.</w:t>
            </w:r>
            <w:r w:rsidRPr="00463031">
              <w:rPr>
                <w:rFonts w:ascii="Calibri" w:eastAsia="Arial" w:hAnsi="Calibri"/>
                <w:sz w:val="18"/>
                <w:szCs w:val="18"/>
              </w:rPr>
              <w:t>8 – 5.7 Volt</w:t>
            </w:r>
          </w:p>
        </w:tc>
        <w:tc>
          <w:tcPr>
            <w:tcW w:w="630" w:type="dxa"/>
            <w:tcBorders>
              <w:top w:val="single" w:sz="4" w:space="0" w:color="000000"/>
              <w:left w:val="single" w:sz="4" w:space="0" w:color="000000"/>
              <w:bottom w:val="single" w:sz="4" w:space="0" w:color="000000"/>
              <w:right w:val="single" w:sz="4" w:space="0" w:color="000000"/>
            </w:tcBorders>
          </w:tcPr>
          <w:p w14:paraId="72AE9F37" w14:textId="77777777"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2</w:t>
            </w:r>
          </w:p>
        </w:tc>
      </w:tr>
      <w:tr w:rsidR="00463031" w:rsidRPr="00463031" w14:paraId="04F4F1AF"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2FA88364"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13</w:t>
            </w:r>
          </w:p>
        </w:tc>
        <w:tc>
          <w:tcPr>
            <w:tcW w:w="1320" w:type="dxa"/>
            <w:tcBorders>
              <w:top w:val="single" w:sz="4" w:space="0" w:color="000000"/>
              <w:left w:val="single" w:sz="4" w:space="0" w:color="000000"/>
              <w:bottom w:val="single" w:sz="4" w:space="0" w:color="000000"/>
              <w:right w:val="single" w:sz="4" w:space="0" w:color="000000"/>
            </w:tcBorders>
          </w:tcPr>
          <w:p w14:paraId="6EC571BC"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AUX3</w:t>
            </w:r>
          </w:p>
        </w:tc>
        <w:tc>
          <w:tcPr>
            <w:tcW w:w="4574" w:type="dxa"/>
            <w:tcBorders>
              <w:top w:val="single" w:sz="4" w:space="0" w:color="000000"/>
              <w:left w:val="single" w:sz="4" w:space="0" w:color="000000"/>
              <w:bottom w:val="single" w:sz="4" w:space="0" w:color="000000"/>
              <w:right w:val="single" w:sz="4" w:space="0" w:color="000000"/>
            </w:tcBorders>
          </w:tcPr>
          <w:p w14:paraId="27A93468"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Output 3</w:t>
            </w:r>
          </w:p>
        </w:tc>
        <w:tc>
          <w:tcPr>
            <w:tcW w:w="630" w:type="dxa"/>
            <w:tcBorders>
              <w:top w:val="single" w:sz="4" w:space="0" w:color="000000"/>
              <w:left w:val="single" w:sz="4" w:space="0" w:color="000000"/>
              <w:bottom w:val="single" w:sz="4" w:space="0" w:color="000000"/>
              <w:right w:val="single" w:sz="4" w:space="0" w:color="000000"/>
            </w:tcBorders>
          </w:tcPr>
          <w:p w14:paraId="214C3E0B"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14:paraId="1E7B364B" w14:textId="77777777" w:rsidTr="00BC7A11">
        <w:trPr>
          <w:trHeight w:hRule="exact" w:val="271"/>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43E87734" w14:textId="77777777" w:rsidR="00463031" w:rsidRPr="00463031" w:rsidRDefault="00463031" w:rsidP="00463031">
            <w:pPr>
              <w:tabs>
                <w:tab w:val="decimal" w:pos="442"/>
              </w:tabs>
              <w:spacing w:before="11" w:after="160" w:line="259" w:lineRule="auto"/>
              <w:ind w:left="64" w:right="-20"/>
              <w:rPr>
                <w:rFonts w:ascii="Calibri" w:eastAsia="Arial" w:hAnsi="Calibri"/>
                <w:b/>
                <w:sz w:val="18"/>
                <w:szCs w:val="18"/>
              </w:rPr>
            </w:pPr>
            <w:r w:rsidRPr="00463031">
              <w:rPr>
                <w:rFonts w:ascii="Calibri" w:eastAsia="Arial" w:hAnsi="Calibri"/>
                <w:b/>
                <w:sz w:val="18"/>
                <w:szCs w:val="18"/>
              </w:rPr>
              <w:t>14</w:t>
            </w:r>
          </w:p>
        </w:tc>
        <w:tc>
          <w:tcPr>
            <w:tcW w:w="1320" w:type="dxa"/>
            <w:tcBorders>
              <w:top w:val="single" w:sz="4" w:space="0" w:color="000000"/>
              <w:left w:val="single" w:sz="4" w:space="0" w:color="000000"/>
              <w:bottom w:val="single" w:sz="4" w:space="0" w:color="000000"/>
              <w:right w:val="single" w:sz="4" w:space="0" w:color="000000"/>
            </w:tcBorders>
          </w:tcPr>
          <w:p w14:paraId="4831DB4F" w14:textId="77777777" w:rsidR="00463031" w:rsidRPr="00463031" w:rsidRDefault="00463031" w:rsidP="00463031">
            <w:pPr>
              <w:spacing w:before="11" w:after="160" w:line="259" w:lineRule="auto"/>
              <w:ind w:left="63" w:right="-20"/>
              <w:rPr>
                <w:rFonts w:ascii="Calibri" w:eastAsia="Arial" w:hAnsi="Calibri"/>
                <w:sz w:val="18"/>
                <w:szCs w:val="18"/>
              </w:rPr>
            </w:pPr>
            <w:r w:rsidRPr="00463031">
              <w:rPr>
                <w:rFonts w:ascii="Calibri" w:eastAsia="Arial" w:hAnsi="Calibri"/>
                <w:sz w:val="18"/>
                <w:szCs w:val="18"/>
              </w:rPr>
              <w:t>AUX2</w:t>
            </w:r>
          </w:p>
        </w:tc>
        <w:tc>
          <w:tcPr>
            <w:tcW w:w="4574" w:type="dxa"/>
            <w:tcBorders>
              <w:top w:val="single" w:sz="4" w:space="0" w:color="000000"/>
              <w:left w:val="single" w:sz="4" w:space="0" w:color="000000"/>
              <w:bottom w:val="single" w:sz="4" w:space="0" w:color="000000"/>
              <w:right w:val="single" w:sz="4" w:space="0" w:color="000000"/>
            </w:tcBorders>
          </w:tcPr>
          <w:p w14:paraId="3BB7423C" w14:textId="77777777" w:rsidR="00463031" w:rsidRPr="00463031" w:rsidRDefault="00463031" w:rsidP="00463031">
            <w:pPr>
              <w:spacing w:before="11" w:after="160" w:line="259" w:lineRule="auto"/>
              <w:ind w:left="64" w:right="-20"/>
              <w:rPr>
                <w:rFonts w:ascii="Calibri" w:eastAsia="Arial" w:hAnsi="Calibri"/>
                <w:sz w:val="18"/>
                <w:szCs w:val="18"/>
              </w:rPr>
            </w:pPr>
            <w:r w:rsidRPr="00463031">
              <w:rPr>
                <w:rFonts w:ascii="Calibri" w:eastAsia="Arial" w:hAnsi="Calibri"/>
                <w:sz w:val="18"/>
                <w:szCs w:val="18"/>
              </w:rPr>
              <w:t>Output 2</w:t>
            </w:r>
          </w:p>
        </w:tc>
        <w:tc>
          <w:tcPr>
            <w:tcW w:w="630" w:type="dxa"/>
            <w:tcBorders>
              <w:top w:val="single" w:sz="4" w:space="0" w:color="000000"/>
              <w:left w:val="single" w:sz="4" w:space="0" w:color="000000"/>
              <w:bottom w:val="single" w:sz="4" w:space="0" w:color="000000"/>
              <w:right w:val="single" w:sz="4" w:space="0" w:color="000000"/>
            </w:tcBorders>
          </w:tcPr>
          <w:p w14:paraId="0074DE27" w14:textId="77777777" w:rsidR="00463031" w:rsidRPr="00463031" w:rsidRDefault="00463031" w:rsidP="00463031">
            <w:pPr>
              <w:tabs>
                <w:tab w:val="decimal" w:pos="342"/>
              </w:tabs>
              <w:spacing w:before="11"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14:paraId="197400EC"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77DE9098"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15</w:t>
            </w:r>
          </w:p>
        </w:tc>
        <w:tc>
          <w:tcPr>
            <w:tcW w:w="1320" w:type="dxa"/>
            <w:tcBorders>
              <w:top w:val="single" w:sz="4" w:space="0" w:color="000000"/>
              <w:left w:val="single" w:sz="4" w:space="0" w:color="000000"/>
              <w:bottom w:val="single" w:sz="4" w:space="0" w:color="000000"/>
              <w:right w:val="single" w:sz="4" w:space="0" w:color="000000"/>
            </w:tcBorders>
          </w:tcPr>
          <w:p w14:paraId="305E0926"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AUX1</w:t>
            </w:r>
          </w:p>
        </w:tc>
        <w:tc>
          <w:tcPr>
            <w:tcW w:w="4574" w:type="dxa"/>
            <w:tcBorders>
              <w:top w:val="single" w:sz="4" w:space="0" w:color="000000"/>
              <w:left w:val="single" w:sz="4" w:space="0" w:color="000000"/>
              <w:bottom w:val="single" w:sz="4" w:space="0" w:color="000000"/>
              <w:right w:val="single" w:sz="4" w:space="0" w:color="000000"/>
            </w:tcBorders>
          </w:tcPr>
          <w:p w14:paraId="2291C4A8"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Output 1</w:t>
            </w:r>
          </w:p>
        </w:tc>
        <w:tc>
          <w:tcPr>
            <w:tcW w:w="630" w:type="dxa"/>
            <w:tcBorders>
              <w:top w:val="single" w:sz="4" w:space="0" w:color="000000"/>
              <w:left w:val="single" w:sz="4" w:space="0" w:color="000000"/>
              <w:bottom w:val="single" w:sz="4" w:space="0" w:color="000000"/>
              <w:right w:val="single" w:sz="4" w:space="0" w:color="000000"/>
            </w:tcBorders>
          </w:tcPr>
          <w:p w14:paraId="4D32304E"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14:paraId="04FD2240" w14:textId="77777777" w:rsidTr="00BC7A11">
        <w:trPr>
          <w:trHeight w:hRule="exact" w:val="262"/>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2541662" w14:textId="77777777"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16</w:t>
            </w:r>
          </w:p>
        </w:tc>
        <w:tc>
          <w:tcPr>
            <w:tcW w:w="1320" w:type="dxa"/>
            <w:tcBorders>
              <w:top w:val="single" w:sz="4" w:space="0" w:color="000000"/>
              <w:left w:val="single" w:sz="4" w:space="0" w:color="000000"/>
              <w:bottom w:val="single" w:sz="4" w:space="0" w:color="000000"/>
              <w:right w:val="single" w:sz="4" w:space="0" w:color="000000"/>
            </w:tcBorders>
          </w:tcPr>
          <w:p w14:paraId="3EEB6D5E" w14:textId="77777777"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V+</w:t>
            </w:r>
          </w:p>
        </w:tc>
        <w:tc>
          <w:tcPr>
            <w:tcW w:w="4574" w:type="dxa"/>
            <w:tcBorders>
              <w:top w:val="single" w:sz="4" w:space="0" w:color="000000"/>
              <w:left w:val="single" w:sz="4" w:space="0" w:color="000000"/>
              <w:bottom w:val="single" w:sz="4" w:space="0" w:color="000000"/>
              <w:right w:val="single" w:sz="4" w:space="0" w:color="000000"/>
            </w:tcBorders>
          </w:tcPr>
          <w:p w14:paraId="68CF78BA" w14:textId="77777777" w:rsidR="00463031" w:rsidRPr="00463031" w:rsidRDefault="00463031" w:rsidP="00463031">
            <w:pPr>
              <w:spacing w:after="160" w:line="230" w:lineRule="exact"/>
              <w:ind w:left="58"/>
              <w:rPr>
                <w:rFonts w:ascii="Calibri" w:eastAsia="Arial" w:hAnsi="Calibri"/>
                <w:sz w:val="18"/>
                <w:szCs w:val="18"/>
              </w:rPr>
            </w:pPr>
            <w:r w:rsidRPr="00463031">
              <w:rPr>
                <w:rFonts w:ascii="Calibri" w:eastAsia="Arial" w:hAnsi="Calibri"/>
                <w:sz w:val="18"/>
                <w:szCs w:val="18"/>
              </w:rPr>
              <w:t>D</w:t>
            </w:r>
            <w:r w:rsidRPr="00463031">
              <w:rPr>
                <w:rFonts w:ascii="Calibri" w:eastAsia="Arial" w:hAnsi="Calibri"/>
                <w:spacing w:val="-1"/>
                <w:sz w:val="18"/>
                <w:szCs w:val="18"/>
              </w:rPr>
              <w:t>e</w:t>
            </w:r>
            <w:r w:rsidRPr="00463031">
              <w:rPr>
                <w:rFonts w:ascii="Calibri" w:eastAsia="Arial" w:hAnsi="Calibri"/>
                <w:sz w:val="18"/>
                <w:szCs w:val="18"/>
              </w:rPr>
              <w:t>co</w:t>
            </w:r>
            <w:r w:rsidRPr="00463031">
              <w:rPr>
                <w:rFonts w:ascii="Calibri" w:eastAsia="Arial" w:hAnsi="Calibri"/>
                <w:spacing w:val="-1"/>
                <w:sz w:val="18"/>
                <w:szCs w:val="18"/>
              </w:rPr>
              <w:t>d</w:t>
            </w:r>
            <w:r w:rsidRPr="00463031">
              <w:rPr>
                <w:rFonts w:ascii="Calibri" w:eastAsia="Arial" w:hAnsi="Calibri"/>
                <w:sz w:val="18"/>
                <w:szCs w:val="18"/>
              </w:rPr>
              <w:t>er Pl</w:t>
            </w:r>
            <w:r w:rsidRPr="00463031">
              <w:rPr>
                <w:rFonts w:ascii="Calibri" w:eastAsia="Arial" w:hAnsi="Calibri"/>
                <w:spacing w:val="-1"/>
                <w:sz w:val="18"/>
                <w:szCs w:val="18"/>
              </w:rPr>
              <w:t>us</w:t>
            </w:r>
            <w:r w:rsidRPr="00463031">
              <w:rPr>
                <w:rFonts w:ascii="Calibri" w:eastAsia="Arial" w:hAnsi="Calibri"/>
                <w:sz w:val="18"/>
                <w:szCs w:val="18"/>
              </w:rPr>
              <w:t>, refere</w:t>
            </w:r>
            <w:r w:rsidRPr="00463031">
              <w:rPr>
                <w:rFonts w:ascii="Calibri" w:eastAsia="Arial" w:hAnsi="Calibri"/>
                <w:spacing w:val="-1"/>
                <w:sz w:val="18"/>
                <w:szCs w:val="18"/>
              </w:rPr>
              <w:t>n</w:t>
            </w:r>
            <w:r w:rsidRPr="00463031">
              <w:rPr>
                <w:rFonts w:ascii="Calibri" w:eastAsia="Arial" w:hAnsi="Calibri"/>
                <w:spacing w:val="1"/>
                <w:sz w:val="18"/>
                <w:szCs w:val="18"/>
              </w:rPr>
              <w:t>c</w:t>
            </w:r>
            <w:r w:rsidRPr="00463031">
              <w:rPr>
                <w:rFonts w:ascii="Calibri" w:eastAsia="Arial" w:hAnsi="Calibri"/>
                <w:spacing w:val="-1"/>
                <w:sz w:val="18"/>
                <w:szCs w:val="18"/>
              </w:rPr>
              <w:t>e</w:t>
            </w:r>
            <w:r w:rsidRPr="00463031">
              <w:rPr>
                <w:rFonts w:ascii="Calibri" w:eastAsia="Arial" w:hAnsi="Calibri"/>
                <w:sz w:val="18"/>
                <w:szCs w:val="18"/>
              </w:rPr>
              <w:t>d at rectifier, port storage capacitors</w:t>
            </w:r>
          </w:p>
        </w:tc>
        <w:tc>
          <w:tcPr>
            <w:tcW w:w="630" w:type="dxa"/>
            <w:tcBorders>
              <w:top w:val="single" w:sz="4" w:space="0" w:color="000000"/>
              <w:left w:val="single" w:sz="4" w:space="0" w:color="000000"/>
              <w:bottom w:val="single" w:sz="4" w:space="0" w:color="000000"/>
              <w:right w:val="single" w:sz="4" w:space="0" w:color="000000"/>
            </w:tcBorders>
          </w:tcPr>
          <w:p w14:paraId="7A575FA4" w14:textId="77777777"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2</w:t>
            </w:r>
          </w:p>
        </w:tc>
      </w:tr>
      <w:tr w:rsidR="00463031" w:rsidRPr="00463031" w14:paraId="3DFFBCA1"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7E17948A"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17</w:t>
            </w:r>
          </w:p>
        </w:tc>
        <w:tc>
          <w:tcPr>
            <w:tcW w:w="1320" w:type="dxa"/>
            <w:tcBorders>
              <w:top w:val="single" w:sz="4" w:space="0" w:color="000000"/>
              <w:left w:val="single" w:sz="4" w:space="0" w:color="000000"/>
              <w:bottom w:val="single" w:sz="4" w:space="0" w:color="000000"/>
              <w:right w:val="single" w:sz="4" w:space="0" w:color="000000"/>
            </w:tcBorders>
          </w:tcPr>
          <w:p w14:paraId="69AA612D"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AUX5</w:t>
            </w:r>
          </w:p>
        </w:tc>
        <w:tc>
          <w:tcPr>
            <w:tcW w:w="4574" w:type="dxa"/>
            <w:tcBorders>
              <w:top w:val="single" w:sz="4" w:space="0" w:color="000000"/>
              <w:left w:val="single" w:sz="4" w:space="0" w:color="000000"/>
              <w:bottom w:val="single" w:sz="4" w:space="0" w:color="000000"/>
              <w:right w:val="single" w:sz="4" w:space="0" w:color="000000"/>
            </w:tcBorders>
          </w:tcPr>
          <w:p w14:paraId="485EDCAE"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Output 5</w:t>
            </w:r>
          </w:p>
        </w:tc>
        <w:tc>
          <w:tcPr>
            <w:tcW w:w="630" w:type="dxa"/>
            <w:tcBorders>
              <w:top w:val="single" w:sz="4" w:space="0" w:color="000000"/>
              <w:left w:val="single" w:sz="4" w:space="0" w:color="000000"/>
              <w:bottom w:val="single" w:sz="4" w:space="0" w:color="000000"/>
              <w:right w:val="single" w:sz="4" w:space="0" w:color="000000"/>
            </w:tcBorders>
          </w:tcPr>
          <w:p w14:paraId="7A44D72C"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14:paraId="2E41DE06" w14:textId="77777777" w:rsidTr="00BC7A11">
        <w:trPr>
          <w:trHeight w:hRule="exact" w:val="280"/>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6F439E4" w14:textId="77777777"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18</w:t>
            </w:r>
          </w:p>
        </w:tc>
        <w:tc>
          <w:tcPr>
            <w:tcW w:w="1320" w:type="dxa"/>
            <w:tcBorders>
              <w:top w:val="single" w:sz="4" w:space="0" w:color="000000"/>
              <w:left w:val="single" w:sz="4" w:space="0" w:color="000000"/>
              <w:bottom w:val="single" w:sz="4" w:space="0" w:color="000000"/>
              <w:right w:val="single" w:sz="4" w:space="0" w:color="000000"/>
            </w:tcBorders>
          </w:tcPr>
          <w:p w14:paraId="325DABA8" w14:textId="77777777"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Motor2</w:t>
            </w:r>
          </w:p>
        </w:tc>
        <w:tc>
          <w:tcPr>
            <w:tcW w:w="4574" w:type="dxa"/>
            <w:tcBorders>
              <w:top w:val="single" w:sz="4" w:space="0" w:color="000000"/>
              <w:left w:val="single" w:sz="4" w:space="0" w:color="000000"/>
              <w:bottom w:val="single" w:sz="4" w:space="0" w:color="000000"/>
              <w:right w:val="single" w:sz="4" w:space="0" w:color="000000"/>
            </w:tcBorders>
          </w:tcPr>
          <w:p w14:paraId="4E8F1EFA" w14:textId="77777777" w:rsidR="00463031" w:rsidRPr="00463031" w:rsidRDefault="00463031" w:rsidP="00463031">
            <w:pPr>
              <w:spacing w:after="160" w:line="230" w:lineRule="exact"/>
              <w:ind w:left="64" w:right="112"/>
              <w:rPr>
                <w:rFonts w:ascii="Calibri" w:eastAsia="Arial" w:hAnsi="Calibri"/>
                <w:sz w:val="18"/>
                <w:szCs w:val="18"/>
              </w:rPr>
            </w:pPr>
            <w:r w:rsidRPr="00463031">
              <w:rPr>
                <w:rFonts w:ascii="Calibri" w:eastAsia="Arial" w:hAnsi="Calibri"/>
                <w:sz w:val="18"/>
                <w:szCs w:val="18"/>
              </w:rPr>
              <w:t>Motor-c</w:t>
            </w:r>
            <w:r w:rsidRPr="00463031">
              <w:rPr>
                <w:rFonts w:ascii="Calibri" w:eastAsia="Arial" w:hAnsi="Calibri"/>
                <w:spacing w:val="-1"/>
                <w:sz w:val="18"/>
                <w:szCs w:val="18"/>
              </w:rPr>
              <w:t>o</w:t>
            </w:r>
            <w:r w:rsidRPr="00463031">
              <w:rPr>
                <w:rFonts w:ascii="Calibri" w:eastAsia="Arial" w:hAnsi="Calibri"/>
                <w:sz w:val="18"/>
                <w:szCs w:val="18"/>
              </w:rPr>
              <w:t>nn</w:t>
            </w:r>
            <w:r w:rsidRPr="00463031">
              <w:rPr>
                <w:rFonts w:ascii="Calibri" w:eastAsia="Arial" w:hAnsi="Calibri"/>
                <w:spacing w:val="-1"/>
                <w:sz w:val="18"/>
                <w:szCs w:val="18"/>
              </w:rPr>
              <w:t>e</w:t>
            </w:r>
            <w:r w:rsidRPr="00463031">
              <w:rPr>
                <w:rFonts w:ascii="Calibri" w:eastAsia="Arial" w:hAnsi="Calibri"/>
                <w:sz w:val="18"/>
                <w:szCs w:val="18"/>
              </w:rPr>
              <w:t>ction #2 min</w:t>
            </w:r>
            <w:r w:rsidRPr="00463031">
              <w:rPr>
                <w:rFonts w:ascii="Calibri" w:eastAsia="Arial" w:hAnsi="Calibri"/>
                <w:spacing w:val="-1"/>
                <w:sz w:val="18"/>
                <w:szCs w:val="18"/>
              </w:rPr>
              <w:t>u</w:t>
            </w:r>
            <w:r w:rsidRPr="00463031">
              <w:rPr>
                <w:rFonts w:ascii="Calibri" w:eastAsia="Arial" w:hAnsi="Calibri"/>
                <w:sz w:val="18"/>
                <w:szCs w:val="18"/>
              </w:rPr>
              <w:t>s / direction re</w:t>
            </w:r>
            <w:r w:rsidRPr="00463031">
              <w:rPr>
                <w:rFonts w:ascii="Calibri" w:eastAsia="Arial" w:hAnsi="Calibri"/>
                <w:spacing w:val="-1"/>
                <w:sz w:val="18"/>
                <w:szCs w:val="18"/>
              </w:rPr>
              <w:t>a</w:t>
            </w:r>
            <w:r w:rsidRPr="00463031">
              <w:rPr>
                <w:rFonts w:ascii="Calibri" w:eastAsia="Arial" w:hAnsi="Calibri"/>
                <w:sz w:val="18"/>
                <w:szCs w:val="18"/>
              </w:rPr>
              <w:t>r</w:t>
            </w:r>
          </w:p>
        </w:tc>
        <w:tc>
          <w:tcPr>
            <w:tcW w:w="630" w:type="dxa"/>
            <w:tcBorders>
              <w:top w:val="single" w:sz="4" w:space="0" w:color="000000"/>
              <w:left w:val="single" w:sz="4" w:space="0" w:color="000000"/>
              <w:bottom w:val="single" w:sz="4" w:space="0" w:color="000000"/>
              <w:right w:val="single" w:sz="4" w:space="0" w:color="000000"/>
            </w:tcBorders>
          </w:tcPr>
          <w:p w14:paraId="63A43994" w14:textId="77777777"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3</w:t>
            </w:r>
          </w:p>
        </w:tc>
      </w:tr>
      <w:tr w:rsidR="00463031" w:rsidRPr="00463031" w14:paraId="253BF4C6" w14:textId="77777777" w:rsidTr="00BC7A11">
        <w:trPr>
          <w:trHeight w:hRule="exact" w:val="262"/>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2FEF5E4D" w14:textId="77777777"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19</w:t>
            </w:r>
          </w:p>
        </w:tc>
        <w:tc>
          <w:tcPr>
            <w:tcW w:w="1320" w:type="dxa"/>
            <w:tcBorders>
              <w:top w:val="single" w:sz="4" w:space="0" w:color="000000"/>
              <w:left w:val="single" w:sz="4" w:space="0" w:color="000000"/>
              <w:bottom w:val="single" w:sz="4" w:space="0" w:color="000000"/>
              <w:right w:val="single" w:sz="4" w:space="0" w:color="000000"/>
            </w:tcBorders>
          </w:tcPr>
          <w:p w14:paraId="0D018CD0" w14:textId="77777777"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Motor1</w:t>
            </w:r>
          </w:p>
        </w:tc>
        <w:tc>
          <w:tcPr>
            <w:tcW w:w="4574" w:type="dxa"/>
            <w:tcBorders>
              <w:top w:val="single" w:sz="4" w:space="0" w:color="000000"/>
              <w:left w:val="single" w:sz="4" w:space="0" w:color="000000"/>
              <w:bottom w:val="single" w:sz="4" w:space="0" w:color="000000"/>
              <w:right w:val="single" w:sz="4" w:space="0" w:color="000000"/>
            </w:tcBorders>
          </w:tcPr>
          <w:p w14:paraId="0F83BD11" w14:textId="77777777"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Motor-c</w:t>
            </w:r>
            <w:r w:rsidRPr="00463031">
              <w:rPr>
                <w:rFonts w:ascii="Calibri" w:eastAsia="Arial" w:hAnsi="Calibri"/>
                <w:spacing w:val="-1"/>
                <w:sz w:val="18"/>
                <w:szCs w:val="18"/>
              </w:rPr>
              <w:t>o</w:t>
            </w:r>
            <w:r w:rsidRPr="00463031">
              <w:rPr>
                <w:rFonts w:ascii="Calibri" w:eastAsia="Arial" w:hAnsi="Calibri"/>
                <w:sz w:val="18"/>
                <w:szCs w:val="18"/>
              </w:rPr>
              <w:t>nn</w:t>
            </w:r>
            <w:r w:rsidRPr="00463031">
              <w:rPr>
                <w:rFonts w:ascii="Calibri" w:eastAsia="Arial" w:hAnsi="Calibri"/>
                <w:spacing w:val="-1"/>
                <w:sz w:val="18"/>
                <w:szCs w:val="18"/>
              </w:rPr>
              <w:t>e</w:t>
            </w:r>
            <w:r w:rsidRPr="00463031">
              <w:rPr>
                <w:rFonts w:ascii="Calibri" w:eastAsia="Arial" w:hAnsi="Calibri"/>
                <w:sz w:val="18"/>
                <w:szCs w:val="18"/>
              </w:rPr>
              <w:t>ction #1 pl</w:t>
            </w:r>
            <w:r w:rsidRPr="00463031">
              <w:rPr>
                <w:rFonts w:ascii="Calibri" w:eastAsia="Arial" w:hAnsi="Calibri"/>
                <w:spacing w:val="-1"/>
                <w:sz w:val="18"/>
                <w:szCs w:val="18"/>
              </w:rPr>
              <w:t>u</w:t>
            </w:r>
            <w:r w:rsidRPr="00463031">
              <w:rPr>
                <w:rFonts w:ascii="Calibri" w:eastAsia="Arial" w:hAnsi="Calibri"/>
                <w:sz w:val="18"/>
                <w:szCs w:val="18"/>
              </w:rPr>
              <w:t>s / dir</w:t>
            </w:r>
            <w:r w:rsidRPr="00463031">
              <w:rPr>
                <w:rFonts w:ascii="Calibri" w:eastAsia="Arial" w:hAnsi="Calibri"/>
                <w:spacing w:val="-1"/>
                <w:sz w:val="18"/>
                <w:szCs w:val="18"/>
              </w:rPr>
              <w:t>e</w:t>
            </w:r>
            <w:r w:rsidRPr="00463031">
              <w:rPr>
                <w:rFonts w:ascii="Calibri" w:eastAsia="Arial" w:hAnsi="Calibri"/>
                <w:sz w:val="18"/>
                <w:szCs w:val="18"/>
              </w:rPr>
              <w:t>ction forward</w:t>
            </w:r>
          </w:p>
        </w:tc>
        <w:tc>
          <w:tcPr>
            <w:tcW w:w="630" w:type="dxa"/>
            <w:tcBorders>
              <w:top w:val="single" w:sz="4" w:space="0" w:color="000000"/>
              <w:left w:val="single" w:sz="4" w:space="0" w:color="000000"/>
              <w:bottom w:val="single" w:sz="4" w:space="0" w:color="000000"/>
              <w:right w:val="single" w:sz="4" w:space="0" w:color="000000"/>
            </w:tcBorders>
          </w:tcPr>
          <w:p w14:paraId="4BF8DCD0" w14:textId="77777777"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3</w:t>
            </w:r>
          </w:p>
        </w:tc>
      </w:tr>
      <w:tr w:rsidR="00463031" w:rsidRPr="00463031" w14:paraId="501DD826"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082A2846"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20</w:t>
            </w:r>
          </w:p>
        </w:tc>
        <w:tc>
          <w:tcPr>
            <w:tcW w:w="1320" w:type="dxa"/>
            <w:tcBorders>
              <w:top w:val="single" w:sz="4" w:space="0" w:color="000000"/>
              <w:left w:val="single" w:sz="4" w:space="0" w:color="000000"/>
              <w:bottom w:val="single" w:sz="4" w:space="0" w:color="000000"/>
              <w:right w:val="single" w:sz="4" w:space="0" w:color="000000"/>
            </w:tcBorders>
          </w:tcPr>
          <w:p w14:paraId="5457BED3"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G</w:t>
            </w:r>
            <w:r w:rsidRPr="00463031">
              <w:rPr>
                <w:rFonts w:ascii="Calibri" w:eastAsia="Arial" w:hAnsi="Calibri"/>
                <w:spacing w:val="-1"/>
                <w:sz w:val="18"/>
                <w:szCs w:val="18"/>
              </w:rPr>
              <w:t>N</w:t>
            </w:r>
            <w:r w:rsidRPr="00463031">
              <w:rPr>
                <w:rFonts w:ascii="Calibri" w:eastAsia="Arial" w:hAnsi="Calibri"/>
                <w:sz w:val="18"/>
                <w:szCs w:val="18"/>
              </w:rPr>
              <w:t>D</w:t>
            </w:r>
          </w:p>
        </w:tc>
        <w:tc>
          <w:tcPr>
            <w:tcW w:w="4574" w:type="dxa"/>
            <w:tcBorders>
              <w:top w:val="single" w:sz="4" w:space="0" w:color="000000"/>
              <w:left w:val="single" w:sz="4" w:space="0" w:color="000000"/>
              <w:bottom w:val="single" w:sz="4" w:space="0" w:color="000000"/>
              <w:right w:val="single" w:sz="4" w:space="0" w:color="000000"/>
            </w:tcBorders>
          </w:tcPr>
          <w:p w14:paraId="454083BD"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D</w:t>
            </w:r>
            <w:r w:rsidRPr="00463031">
              <w:rPr>
                <w:rFonts w:ascii="Calibri" w:eastAsia="Arial" w:hAnsi="Calibri"/>
                <w:spacing w:val="-1"/>
                <w:sz w:val="18"/>
                <w:szCs w:val="18"/>
              </w:rPr>
              <w:t>e</w:t>
            </w:r>
            <w:r w:rsidRPr="00463031">
              <w:rPr>
                <w:rFonts w:ascii="Calibri" w:eastAsia="Arial" w:hAnsi="Calibri"/>
                <w:sz w:val="18"/>
                <w:szCs w:val="18"/>
              </w:rPr>
              <w:t>co</w:t>
            </w:r>
            <w:r w:rsidRPr="00463031">
              <w:rPr>
                <w:rFonts w:ascii="Calibri" w:eastAsia="Arial" w:hAnsi="Calibri"/>
                <w:spacing w:val="-1"/>
                <w:sz w:val="18"/>
                <w:szCs w:val="18"/>
              </w:rPr>
              <w:t>d</w:t>
            </w:r>
            <w:r w:rsidRPr="00463031">
              <w:rPr>
                <w:rFonts w:ascii="Calibri" w:eastAsia="Arial" w:hAnsi="Calibri"/>
                <w:sz w:val="18"/>
                <w:szCs w:val="18"/>
              </w:rPr>
              <w:t xml:space="preserve">er </w:t>
            </w:r>
            <w:r w:rsidRPr="00463031">
              <w:rPr>
                <w:rFonts w:ascii="Calibri" w:eastAsia="Arial" w:hAnsi="Calibri"/>
                <w:spacing w:val="-1"/>
                <w:sz w:val="18"/>
                <w:szCs w:val="18"/>
              </w:rPr>
              <w:t>GN</w:t>
            </w:r>
            <w:r w:rsidRPr="00463031">
              <w:rPr>
                <w:rFonts w:ascii="Calibri" w:eastAsia="Arial" w:hAnsi="Calibri"/>
                <w:sz w:val="18"/>
                <w:szCs w:val="18"/>
              </w:rPr>
              <w:t>D, Ref</w:t>
            </w:r>
            <w:r w:rsidRPr="00463031">
              <w:rPr>
                <w:rFonts w:ascii="Calibri" w:eastAsia="Arial" w:hAnsi="Calibri"/>
                <w:spacing w:val="-1"/>
                <w:sz w:val="18"/>
                <w:szCs w:val="18"/>
              </w:rPr>
              <w:t>e</w:t>
            </w:r>
            <w:r w:rsidRPr="00463031">
              <w:rPr>
                <w:rFonts w:ascii="Calibri" w:eastAsia="Arial" w:hAnsi="Calibri"/>
                <w:sz w:val="18"/>
                <w:szCs w:val="18"/>
              </w:rPr>
              <w:t>re</w:t>
            </w:r>
            <w:r w:rsidRPr="00463031">
              <w:rPr>
                <w:rFonts w:ascii="Calibri" w:eastAsia="Arial" w:hAnsi="Calibri"/>
                <w:spacing w:val="-1"/>
                <w:sz w:val="18"/>
                <w:szCs w:val="18"/>
              </w:rPr>
              <w:t>n</w:t>
            </w:r>
            <w:r w:rsidRPr="00463031">
              <w:rPr>
                <w:rFonts w:ascii="Calibri" w:eastAsia="Arial" w:hAnsi="Calibri"/>
                <w:spacing w:val="1"/>
                <w:sz w:val="18"/>
                <w:szCs w:val="18"/>
              </w:rPr>
              <w:t>c</w:t>
            </w:r>
            <w:r w:rsidRPr="00463031">
              <w:rPr>
                <w:rFonts w:ascii="Calibri" w:eastAsia="Arial" w:hAnsi="Calibri"/>
                <w:spacing w:val="-1"/>
                <w:sz w:val="18"/>
                <w:szCs w:val="18"/>
              </w:rPr>
              <w:t>e</w:t>
            </w:r>
            <w:r w:rsidRPr="00463031">
              <w:rPr>
                <w:rFonts w:ascii="Calibri" w:eastAsia="Arial" w:hAnsi="Calibri"/>
                <w:sz w:val="18"/>
                <w:szCs w:val="18"/>
              </w:rPr>
              <w:t>d at rectifier</w:t>
            </w:r>
          </w:p>
        </w:tc>
        <w:tc>
          <w:tcPr>
            <w:tcW w:w="630" w:type="dxa"/>
            <w:tcBorders>
              <w:top w:val="single" w:sz="4" w:space="0" w:color="000000"/>
              <w:left w:val="single" w:sz="4" w:space="0" w:color="000000"/>
              <w:bottom w:val="single" w:sz="4" w:space="0" w:color="000000"/>
              <w:right w:val="single" w:sz="4" w:space="0" w:color="000000"/>
            </w:tcBorders>
          </w:tcPr>
          <w:p w14:paraId="570AB064" w14:textId="77777777" w:rsidR="00463031" w:rsidRPr="00463031" w:rsidRDefault="00463031" w:rsidP="00463031">
            <w:pPr>
              <w:tabs>
                <w:tab w:val="decimal" w:pos="342"/>
              </w:tabs>
              <w:spacing w:before="8" w:after="160" w:line="259" w:lineRule="auto"/>
              <w:ind w:left="64" w:right="-20"/>
              <w:rPr>
                <w:rFonts w:ascii="Calibri" w:eastAsia="Arial" w:hAnsi="Calibri"/>
                <w:sz w:val="18"/>
                <w:szCs w:val="18"/>
              </w:rPr>
            </w:pPr>
            <w:r w:rsidRPr="00463031">
              <w:rPr>
                <w:rFonts w:ascii="Calibri" w:eastAsia="Arial" w:hAnsi="Calibri"/>
                <w:sz w:val="18"/>
                <w:szCs w:val="18"/>
              </w:rPr>
              <w:t>2</w:t>
            </w:r>
          </w:p>
        </w:tc>
      </w:tr>
      <w:tr w:rsidR="00463031" w:rsidRPr="00463031" w14:paraId="628CB85B"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23FA1242"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21</w:t>
            </w:r>
          </w:p>
        </w:tc>
        <w:tc>
          <w:tcPr>
            <w:tcW w:w="1320" w:type="dxa"/>
            <w:tcBorders>
              <w:top w:val="single" w:sz="4" w:space="0" w:color="000000"/>
              <w:left w:val="single" w:sz="4" w:space="0" w:color="000000"/>
              <w:bottom w:val="single" w:sz="4" w:space="0" w:color="000000"/>
              <w:right w:val="single" w:sz="4" w:space="0" w:color="000000"/>
            </w:tcBorders>
          </w:tcPr>
          <w:p w14:paraId="4B9B2965"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ck left</w:t>
            </w:r>
          </w:p>
        </w:tc>
        <w:tc>
          <w:tcPr>
            <w:tcW w:w="4574" w:type="dxa"/>
            <w:tcBorders>
              <w:top w:val="single" w:sz="4" w:space="0" w:color="000000"/>
              <w:left w:val="single" w:sz="4" w:space="0" w:color="000000"/>
              <w:bottom w:val="single" w:sz="4" w:space="0" w:color="000000"/>
              <w:right w:val="single" w:sz="4" w:space="0" w:color="000000"/>
            </w:tcBorders>
          </w:tcPr>
          <w:p w14:paraId="1A8FE31B"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 xml:space="preserve">ck left in </w:t>
            </w:r>
            <w:r w:rsidRPr="00463031">
              <w:rPr>
                <w:rFonts w:ascii="Calibri" w:eastAsia="Arial" w:hAnsi="Calibri"/>
                <w:spacing w:val="-1"/>
                <w:sz w:val="18"/>
                <w:szCs w:val="18"/>
              </w:rPr>
              <w:t>d</w:t>
            </w:r>
            <w:r w:rsidRPr="00463031">
              <w:rPr>
                <w:rFonts w:ascii="Calibri" w:eastAsia="Arial" w:hAnsi="Calibri"/>
                <w:sz w:val="18"/>
                <w:szCs w:val="18"/>
              </w:rPr>
              <w:t>irecti</w:t>
            </w:r>
            <w:r w:rsidRPr="00463031">
              <w:rPr>
                <w:rFonts w:ascii="Calibri" w:eastAsia="Arial" w:hAnsi="Calibri"/>
                <w:spacing w:val="-1"/>
                <w:sz w:val="18"/>
                <w:szCs w:val="18"/>
              </w:rPr>
              <w:t>o</w:t>
            </w:r>
            <w:r w:rsidRPr="00463031">
              <w:rPr>
                <w:rFonts w:ascii="Calibri" w:eastAsia="Arial" w:hAnsi="Calibri"/>
                <w:sz w:val="18"/>
                <w:szCs w:val="18"/>
              </w:rPr>
              <w:t>n forw</w:t>
            </w:r>
            <w:r w:rsidRPr="00463031">
              <w:rPr>
                <w:rFonts w:ascii="Calibri" w:eastAsia="Arial" w:hAnsi="Calibri"/>
                <w:spacing w:val="-1"/>
                <w:sz w:val="18"/>
                <w:szCs w:val="18"/>
              </w:rPr>
              <w:t>a</w:t>
            </w:r>
            <w:r w:rsidRPr="00463031">
              <w:rPr>
                <w:rFonts w:ascii="Calibri" w:eastAsia="Arial" w:hAnsi="Calibri"/>
                <w:sz w:val="18"/>
                <w:szCs w:val="18"/>
              </w:rPr>
              <w:t>rd</w:t>
            </w:r>
          </w:p>
        </w:tc>
        <w:tc>
          <w:tcPr>
            <w:tcW w:w="630" w:type="dxa"/>
            <w:tcBorders>
              <w:top w:val="single" w:sz="4" w:space="0" w:color="000000"/>
              <w:left w:val="single" w:sz="4" w:space="0" w:color="000000"/>
              <w:bottom w:val="single" w:sz="4" w:space="0" w:color="000000"/>
              <w:right w:val="single" w:sz="4" w:space="0" w:color="000000"/>
            </w:tcBorders>
          </w:tcPr>
          <w:p w14:paraId="1D084D5D"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1</w:t>
            </w:r>
          </w:p>
        </w:tc>
      </w:tr>
      <w:tr w:rsidR="00463031" w:rsidRPr="00463031" w14:paraId="22A2B4D2"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4B897784"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22</w:t>
            </w:r>
          </w:p>
        </w:tc>
        <w:tc>
          <w:tcPr>
            <w:tcW w:w="1320" w:type="dxa"/>
            <w:tcBorders>
              <w:top w:val="single" w:sz="4" w:space="0" w:color="000000"/>
              <w:left w:val="single" w:sz="4" w:space="0" w:color="000000"/>
              <w:bottom w:val="single" w:sz="4" w:space="0" w:color="000000"/>
              <w:right w:val="single" w:sz="4" w:space="0" w:color="000000"/>
            </w:tcBorders>
          </w:tcPr>
          <w:p w14:paraId="73BAD17A"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ck</w:t>
            </w:r>
            <w:r w:rsidRPr="00463031">
              <w:rPr>
                <w:rFonts w:ascii="Calibri" w:eastAsia="Arial" w:hAnsi="Calibri"/>
                <w:spacing w:val="-1"/>
                <w:sz w:val="18"/>
                <w:szCs w:val="18"/>
              </w:rPr>
              <w:t xml:space="preserve"> </w:t>
            </w:r>
            <w:r w:rsidRPr="00463031">
              <w:rPr>
                <w:rFonts w:ascii="Calibri" w:eastAsia="Arial" w:hAnsi="Calibri"/>
                <w:sz w:val="18"/>
                <w:szCs w:val="18"/>
              </w:rPr>
              <w:t>right</w:t>
            </w:r>
          </w:p>
        </w:tc>
        <w:tc>
          <w:tcPr>
            <w:tcW w:w="4574" w:type="dxa"/>
            <w:tcBorders>
              <w:top w:val="single" w:sz="4" w:space="0" w:color="000000"/>
              <w:left w:val="single" w:sz="4" w:space="0" w:color="000000"/>
              <w:bottom w:val="single" w:sz="4" w:space="0" w:color="000000"/>
              <w:right w:val="single" w:sz="4" w:space="0" w:color="000000"/>
            </w:tcBorders>
          </w:tcPr>
          <w:p w14:paraId="61031CF2"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ck</w:t>
            </w:r>
            <w:r w:rsidRPr="00463031">
              <w:rPr>
                <w:rFonts w:ascii="Calibri" w:eastAsia="Arial" w:hAnsi="Calibri"/>
                <w:spacing w:val="-1"/>
                <w:sz w:val="18"/>
                <w:szCs w:val="18"/>
              </w:rPr>
              <w:t xml:space="preserve"> </w:t>
            </w:r>
            <w:r w:rsidRPr="00463031">
              <w:rPr>
                <w:rFonts w:ascii="Calibri" w:eastAsia="Arial" w:hAnsi="Calibri"/>
                <w:sz w:val="18"/>
                <w:szCs w:val="18"/>
              </w:rPr>
              <w:t>right in</w:t>
            </w:r>
            <w:r w:rsidRPr="00463031">
              <w:rPr>
                <w:rFonts w:ascii="Calibri" w:eastAsia="Arial" w:hAnsi="Calibri"/>
                <w:spacing w:val="-1"/>
                <w:sz w:val="18"/>
                <w:szCs w:val="18"/>
              </w:rPr>
              <w:t xml:space="preserve"> </w:t>
            </w:r>
            <w:r w:rsidRPr="00463031">
              <w:rPr>
                <w:rFonts w:ascii="Calibri" w:eastAsia="Arial" w:hAnsi="Calibri"/>
                <w:sz w:val="18"/>
                <w:szCs w:val="18"/>
              </w:rPr>
              <w:t>dir</w:t>
            </w:r>
            <w:r w:rsidRPr="00463031">
              <w:rPr>
                <w:rFonts w:ascii="Calibri" w:eastAsia="Arial" w:hAnsi="Calibri"/>
                <w:spacing w:val="-1"/>
                <w:sz w:val="18"/>
                <w:szCs w:val="18"/>
              </w:rPr>
              <w:t>e</w:t>
            </w:r>
            <w:r w:rsidRPr="00463031">
              <w:rPr>
                <w:rFonts w:ascii="Calibri" w:eastAsia="Arial" w:hAnsi="Calibri"/>
                <w:sz w:val="18"/>
                <w:szCs w:val="18"/>
              </w:rPr>
              <w:t>ction forward</w:t>
            </w:r>
          </w:p>
        </w:tc>
        <w:tc>
          <w:tcPr>
            <w:tcW w:w="630" w:type="dxa"/>
            <w:tcBorders>
              <w:top w:val="single" w:sz="4" w:space="0" w:color="000000"/>
              <w:left w:val="single" w:sz="4" w:space="0" w:color="000000"/>
              <w:bottom w:val="single" w:sz="4" w:space="0" w:color="000000"/>
              <w:right w:val="single" w:sz="4" w:space="0" w:color="000000"/>
            </w:tcBorders>
          </w:tcPr>
          <w:p w14:paraId="4F7A51D8"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1</w:t>
            </w:r>
          </w:p>
        </w:tc>
      </w:tr>
    </w:tbl>
    <w:p w14:paraId="56FF9E99" w14:textId="37CF02EC" w:rsidR="00463031" w:rsidRDefault="00463031" w:rsidP="00463031">
      <w:pPr>
        <w:spacing w:before="7" w:after="160" w:line="110" w:lineRule="exact"/>
        <w:rPr>
          <w:rFonts w:ascii="Calibri" w:eastAsia="Calibri" w:hAnsi="Calibri"/>
          <w:sz w:val="18"/>
          <w:szCs w:val="18"/>
        </w:rPr>
      </w:pPr>
    </w:p>
    <w:p w14:paraId="71FE543B" w14:textId="0720B190" w:rsidR="00F23ED2" w:rsidRPr="0008697E" w:rsidRDefault="00DD3B0B" w:rsidP="0008697E">
      <w:pPr>
        <w:autoSpaceDE w:val="0"/>
        <w:autoSpaceDN w:val="0"/>
        <w:adjustRightInd w:val="0"/>
        <w:spacing w:after="0"/>
        <w:jc w:val="center"/>
        <w:rPr>
          <w:rFonts w:asciiTheme="majorHAnsi" w:hAnsiTheme="majorHAnsi" w:cstheme="majorHAnsi"/>
        </w:rPr>
      </w:pPr>
      <w:r w:rsidRPr="006B3D20">
        <w:rPr>
          <w:rFonts w:ascii="Arial" w:eastAsia="Calibri" w:hAnsi="Arial" w:cs="Arial"/>
          <w:b/>
          <w:bCs/>
          <w:sz w:val="22"/>
          <w:szCs w:val="22"/>
        </w:rPr>
        <w:t>Table 2:</w:t>
      </w:r>
      <w:r w:rsidRPr="0008697E">
        <w:rPr>
          <w:rFonts w:asciiTheme="majorHAnsi" w:hAnsiTheme="majorHAnsi" w:cstheme="majorHAnsi"/>
        </w:rPr>
        <w:t xml:space="preserve"> </w:t>
      </w:r>
      <w:r w:rsidR="00D377C1" w:rsidRPr="006B3D20">
        <w:rPr>
          <w:rFonts w:ascii="Arial" w:eastAsia="Calibri" w:hAnsi="Arial" w:cs="Arial"/>
          <w:sz w:val="22"/>
          <w:szCs w:val="22"/>
        </w:rPr>
        <w:t>Contact assignment and function descriptions</w:t>
      </w:r>
    </w:p>
    <w:p w14:paraId="27744A45" w14:textId="07D29ACA" w:rsidR="00463031" w:rsidRPr="007F2EA6" w:rsidRDefault="00463031" w:rsidP="007F2EA6">
      <w:pPr>
        <w:pStyle w:val="Heading3"/>
        <w:ind w:left="720"/>
      </w:pPr>
      <w:r w:rsidRPr="007F2EA6">
        <w:t>Description of Signals</w:t>
      </w:r>
    </w:p>
    <w:p w14:paraId="3352081E" w14:textId="77777777" w:rsidR="00463031" w:rsidRPr="001B1FC8" w:rsidRDefault="00463031" w:rsidP="00AB6C31">
      <w:pPr>
        <w:tabs>
          <w:tab w:val="left" w:pos="1350"/>
        </w:tabs>
        <w:spacing w:line="259" w:lineRule="auto"/>
        <w:ind w:left="1482" w:right="343" w:hanging="1122"/>
        <w:rPr>
          <w:rFonts w:ascii="LiberationSerif" w:eastAsia="Calibri" w:hAnsi="LiberationSerif" w:cs="LiberationSerif"/>
          <w:sz w:val="22"/>
          <w:szCs w:val="22"/>
        </w:rPr>
      </w:pPr>
      <w:r w:rsidRPr="001B1FC8">
        <w:rPr>
          <w:rFonts w:ascii="LiberationSerif" w:eastAsia="Calibri" w:hAnsi="LiberationSerif" w:cs="LiberationSerif"/>
          <w:b/>
          <w:sz w:val="22"/>
          <w:szCs w:val="22"/>
        </w:rPr>
        <w:t>Group 1:</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When supplied with AC-Motors Pin 21 is connected to the outer rails und Pin 22 to the middle rail.</w:t>
      </w:r>
    </w:p>
    <w:p w14:paraId="6D0E3293" w14:textId="55B7EAF3" w:rsidR="00463031" w:rsidRPr="001B1FC8" w:rsidRDefault="00463031" w:rsidP="00EF08AC">
      <w:pPr>
        <w:tabs>
          <w:tab w:val="left" w:pos="1260"/>
        </w:tabs>
        <w:spacing w:line="259" w:lineRule="auto"/>
        <w:ind w:left="1494" w:right="570" w:hanging="1134"/>
        <w:rPr>
          <w:rFonts w:eastAsia="Calibri"/>
          <w:sz w:val="22"/>
          <w:szCs w:val="22"/>
        </w:rPr>
      </w:pPr>
      <w:r w:rsidRPr="001B1FC8">
        <w:rPr>
          <w:rFonts w:ascii="LiberationSerif" w:eastAsia="Calibri" w:hAnsi="LiberationSerif" w:cs="LiberationSerif"/>
          <w:b/>
          <w:sz w:val="22"/>
          <w:szCs w:val="22"/>
        </w:rPr>
        <w:t>Group 2:</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 xml:space="preserve">Pin 12 is not mandatory. </w:t>
      </w:r>
      <w:r w:rsidR="008B58B7" w:rsidRPr="001B1FC8">
        <w:rPr>
          <w:rFonts w:eastAsia="Calibri"/>
          <w:sz w:val="22"/>
          <w:szCs w:val="22"/>
        </w:rPr>
        <w:t>It is recommended to use this connection only for the access bus interface.</w:t>
      </w:r>
    </w:p>
    <w:p w14:paraId="54B71CC6" w14:textId="77777777" w:rsidR="00463031" w:rsidRPr="001B1FC8" w:rsidRDefault="00463031" w:rsidP="00AB6C31">
      <w:pPr>
        <w:tabs>
          <w:tab w:val="left" w:pos="1260"/>
        </w:tabs>
        <w:spacing w:line="259" w:lineRule="auto"/>
        <w:ind w:left="360" w:right="-20"/>
        <w:rPr>
          <w:rFonts w:ascii="LiberationSerif" w:eastAsia="Calibri" w:hAnsi="LiberationSerif" w:cs="LiberationSerif"/>
          <w:sz w:val="22"/>
          <w:szCs w:val="22"/>
        </w:rPr>
      </w:pPr>
      <w:r w:rsidRPr="001B1FC8">
        <w:rPr>
          <w:rFonts w:ascii="LiberationSerif" w:eastAsia="Calibri" w:hAnsi="LiberationSerif" w:cs="LiberationSerif"/>
          <w:b/>
          <w:sz w:val="22"/>
          <w:szCs w:val="22"/>
        </w:rPr>
        <w:t>Group 3:</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Pin 19 is field coil A; Pin 18 is field coil B for AC-Motors.</w:t>
      </w:r>
    </w:p>
    <w:p w14:paraId="0FD7BD03" w14:textId="56DB2A35" w:rsidR="00463031" w:rsidRPr="001B1FC8" w:rsidRDefault="00463031" w:rsidP="008B58B7">
      <w:pPr>
        <w:tabs>
          <w:tab w:val="left" w:pos="1260"/>
        </w:tabs>
        <w:spacing w:line="259" w:lineRule="auto"/>
        <w:ind w:left="1494" w:right="365" w:hanging="1134"/>
        <w:rPr>
          <w:rFonts w:eastAsia="Calibri"/>
          <w:sz w:val="22"/>
          <w:szCs w:val="22"/>
        </w:rPr>
      </w:pPr>
      <w:r w:rsidRPr="001B1FC8">
        <w:rPr>
          <w:rFonts w:ascii="LiberationSerif" w:eastAsia="Calibri" w:hAnsi="LiberationSerif" w:cs="LiberationSerif"/>
          <w:b/>
          <w:sz w:val="22"/>
          <w:szCs w:val="22"/>
        </w:rPr>
        <w:t>Group 4:</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008B58B7" w:rsidRPr="001B1FC8">
        <w:rPr>
          <w:rFonts w:eastAsia="Calibri"/>
          <w:sz w:val="22"/>
          <w:szCs w:val="22"/>
        </w:rPr>
        <w:t>Pin 1 and 2 are open collector inputs and are switched to GND. The input resistance should be approx. 100</w:t>
      </w:r>
      <w:r w:rsidR="00412720">
        <w:rPr>
          <w:rFonts w:eastAsia="Calibri"/>
          <w:sz w:val="22"/>
          <w:szCs w:val="22"/>
        </w:rPr>
        <w:t xml:space="preserve"> </w:t>
      </w:r>
      <w:r w:rsidR="008B58B7" w:rsidRPr="001B1FC8">
        <w:rPr>
          <w:rFonts w:eastAsia="Calibri"/>
          <w:sz w:val="22"/>
          <w:szCs w:val="22"/>
        </w:rPr>
        <w:t>kΩ. Sensor input 1 should be used for wheel synchronization on steam locomotives. These connections can also be used as function outputs with logic level.</w:t>
      </w:r>
    </w:p>
    <w:p w14:paraId="1CAA9D27" w14:textId="7D90C6F9" w:rsidR="00463031" w:rsidRPr="001B1FC8" w:rsidRDefault="00463031" w:rsidP="0042679F">
      <w:pPr>
        <w:tabs>
          <w:tab w:val="left" w:pos="1260"/>
        </w:tabs>
        <w:spacing w:line="259" w:lineRule="auto"/>
        <w:ind w:left="1494" w:right="277" w:hanging="1134"/>
        <w:rPr>
          <w:rFonts w:eastAsia="Calibri"/>
          <w:sz w:val="22"/>
          <w:szCs w:val="22"/>
        </w:rPr>
      </w:pPr>
      <w:r w:rsidRPr="001B1FC8">
        <w:rPr>
          <w:rFonts w:ascii="LiberationSerif" w:eastAsia="Calibri" w:hAnsi="LiberationSerif" w:cs="LiberationSerif"/>
          <w:b/>
          <w:sz w:val="22"/>
          <w:szCs w:val="22"/>
        </w:rPr>
        <w:t>Group 5:</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0042679F" w:rsidRPr="001B1FC8">
        <w:rPr>
          <w:rFonts w:eastAsia="Calibri"/>
          <w:sz w:val="22"/>
          <w:szCs w:val="22"/>
        </w:rPr>
        <w:t xml:space="preserve">When switched on, these outputs are connected to GND on the decoder </w:t>
      </w:r>
      <w:r w:rsidR="009E37A8" w:rsidRPr="001B1FC8">
        <w:rPr>
          <w:rFonts w:eastAsia="Calibri"/>
          <w:sz w:val="22"/>
          <w:szCs w:val="22"/>
        </w:rPr>
        <w:t>side.</w:t>
      </w:r>
      <w:r w:rsidR="0042679F" w:rsidRPr="001B1FC8">
        <w:rPr>
          <w:rFonts w:eastAsia="Calibri"/>
          <w:sz w:val="22"/>
          <w:szCs w:val="22"/>
        </w:rPr>
        <w:t xml:space="preserve"> The voltage for the switched load results from the track voltage at V+. If the rear lights are connected separately from the headlights in the vehicle, the rear lights of </w:t>
      </w:r>
      <w:r w:rsidR="00414752" w:rsidRPr="001B1FC8">
        <w:rPr>
          <w:rFonts w:eastAsia="Calibri"/>
          <w:sz w:val="22"/>
          <w:szCs w:val="22"/>
        </w:rPr>
        <w:t>D</w:t>
      </w:r>
      <w:r w:rsidR="0042679F" w:rsidRPr="001B1FC8">
        <w:rPr>
          <w:rFonts w:eastAsia="Calibri"/>
          <w:sz w:val="22"/>
          <w:szCs w:val="22"/>
        </w:rPr>
        <w:t xml:space="preserve">river's </w:t>
      </w:r>
      <w:r w:rsidR="00414752" w:rsidRPr="001B1FC8">
        <w:rPr>
          <w:rFonts w:eastAsia="Calibri"/>
          <w:sz w:val="22"/>
          <w:szCs w:val="22"/>
        </w:rPr>
        <w:t>C</w:t>
      </w:r>
      <w:r w:rsidR="0042679F" w:rsidRPr="001B1FC8">
        <w:rPr>
          <w:rFonts w:eastAsia="Calibri"/>
          <w:sz w:val="22"/>
          <w:szCs w:val="22"/>
        </w:rPr>
        <w:t>ab 1 are switched with AUX1 (</w:t>
      </w:r>
      <w:r w:rsidR="00414752" w:rsidRPr="001B1FC8">
        <w:rPr>
          <w:rFonts w:eastAsia="Calibri"/>
          <w:sz w:val="22"/>
          <w:szCs w:val="22"/>
        </w:rPr>
        <w:t>P</w:t>
      </w:r>
      <w:r w:rsidR="0042679F" w:rsidRPr="001B1FC8">
        <w:rPr>
          <w:rFonts w:eastAsia="Calibri"/>
          <w:sz w:val="22"/>
          <w:szCs w:val="22"/>
        </w:rPr>
        <w:t xml:space="preserve">in 15) and those of </w:t>
      </w:r>
      <w:r w:rsidR="00414752" w:rsidRPr="001B1FC8">
        <w:rPr>
          <w:rFonts w:eastAsia="Calibri"/>
          <w:sz w:val="22"/>
          <w:szCs w:val="22"/>
        </w:rPr>
        <w:t>D</w:t>
      </w:r>
      <w:r w:rsidR="0042679F" w:rsidRPr="001B1FC8">
        <w:rPr>
          <w:rFonts w:eastAsia="Calibri"/>
          <w:sz w:val="22"/>
          <w:szCs w:val="22"/>
        </w:rPr>
        <w:t xml:space="preserve">river's </w:t>
      </w:r>
      <w:r w:rsidR="00414752" w:rsidRPr="001B1FC8">
        <w:rPr>
          <w:rFonts w:eastAsia="Calibri"/>
          <w:sz w:val="22"/>
          <w:szCs w:val="22"/>
        </w:rPr>
        <w:t>C</w:t>
      </w:r>
      <w:r w:rsidR="0042679F" w:rsidRPr="001B1FC8">
        <w:rPr>
          <w:rFonts w:eastAsia="Calibri"/>
          <w:sz w:val="22"/>
          <w:szCs w:val="22"/>
        </w:rPr>
        <w:t>ab 2 with AUX2 (</w:t>
      </w:r>
      <w:r w:rsidR="00414752" w:rsidRPr="001B1FC8">
        <w:rPr>
          <w:rFonts w:eastAsia="Calibri"/>
          <w:sz w:val="22"/>
          <w:szCs w:val="22"/>
        </w:rPr>
        <w:t>P</w:t>
      </w:r>
      <w:r w:rsidR="0042679F" w:rsidRPr="001B1FC8">
        <w:rPr>
          <w:rFonts w:eastAsia="Calibri"/>
          <w:sz w:val="22"/>
          <w:szCs w:val="22"/>
        </w:rPr>
        <w:t>in 14).</w:t>
      </w:r>
    </w:p>
    <w:p w14:paraId="585B9ADD" w14:textId="77777777" w:rsidR="00463031" w:rsidRPr="001B1FC8" w:rsidRDefault="00463031" w:rsidP="00EF08AC">
      <w:pPr>
        <w:tabs>
          <w:tab w:val="left" w:pos="1260"/>
        </w:tabs>
        <w:spacing w:line="259" w:lineRule="auto"/>
        <w:ind w:left="1482" w:right="-20" w:hanging="1122"/>
        <w:rPr>
          <w:rFonts w:ascii="LiberationSerif" w:eastAsia="Calibri" w:hAnsi="LiberationSerif" w:cs="LiberationSerif"/>
          <w:color w:val="0070C0"/>
          <w:sz w:val="22"/>
          <w:szCs w:val="22"/>
        </w:rPr>
      </w:pPr>
      <w:r w:rsidRPr="001B1FC8">
        <w:rPr>
          <w:rFonts w:ascii="LiberationSerif" w:eastAsia="Calibri" w:hAnsi="LiberationSerif" w:cs="LiberationSerif"/>
          <w:b/>
          <w:sz w:val="22"/>
          <w:szCs w:val="22"/>
        </w:rPr>
        <w:t>Group 6:</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 xml:space="preserve">The speaker impedance is determined by the manufacturer of the decoder and must be documented. </w:t>
      </w:r>
    </w:p>
    <w:p w14:paraId="4D50E4E1" w14:textId="42D9F95A" w:rsidR="00463031" w:rsidRPr="001B1FC8" w:rsidRDefault="00463031" w:rsidP="00390661">
      <w:pPr>
        <w:tabs>
          <w:tab w:val="left" w:pos="1260"/>
        </w:tabs>
        <w:spacing w:line="259" w:lineRule="auto"/>
        <w:ind w:left="1494" w:right="100" w:hanging="1134"/>
        <w:rPr>
          <w:rFonts w:eastAsia="Calibri"/>
          <w:sz w:val="22"/>
          <w:szCs w:val="22"/>
        </w:rPr>
      </w:pPr>
      <w:r w:rsidRPr="007F2EA6">
        <w:rPr>
          <w:rFonts w:ascii="LiberationSerif" w:eastAsia="Calibri" w:hAnsi="LiberationSerif" w:cs="LiberationSerif"/>
          <w:b/>
          <w:sz w:val="22"/>
          <w:szCs w:val="22"/>
        </w:rPr>
        <w:lastRenderedPageBreak/>
        <w:t>Group 7:</w:t>
      </w:r>
      <w:r w:rsidRPr="007F2EA6">
        <w:rPr>
          <w:rFonts w:ascii="LiberationSerif" w:eastAsia="Calibri" w:hAnsi="LiberationSerif" w:cs="LiberationSerif"/>
          <w:b/>
          <w:sz w:val="22"/>
          <w:szCs w:val="22"/>
        </w:rPr>
        <w:tab/>
      </w:r>
      <w:r w:rsidR="00AB6C31">
        <w:rPr>
          <w:rFonts w:ascii="LiberationSerif" w:eastAsia="Calibri" w:hAnsi="LiberationSerif" w:cs="LiberationSerif"/>
          <w:szCs w:val="24"/>
        </w:rPr>
        <w:t xml:space="preserve"> </w:t>
      </w:r>
      <w:r w:rsidR="00AB6C31">
        <w:rPr>
          <w:rFonts w:ascii="LiberationSerif" w:eastAsia="Calibri" w:hAnsi="LiberationSerif" w:cs="LiberationSerif"/>
          <w:szCs w:val="24"/>
        </w:rPr>
        <w:tab/>
      </w:r>
      <w:r w:rsidRPr="001B1FC8">
        <w:rPr>
          <w:rFonts w:eastAsia="Calibri"/>
          <w:sz w:val="22"/>
          <w:szCs w:val="22"/>
        </w:rPr>
        <w:t>The microcontroller-pins of the train bus are connected through a serial resistor with a maximum of 470 Ohm.</w:t>
      </w:r>
      <w:r w:rsidR="00390661" w:rsidRPr="001B1FC8">
        <w:rPr>
          <w:rFonts w:ascii="TimesNewRomanPSMT" w:hAnsi="TimesNewRomanPSMT" w:cs="TimesNewRomanPSMT"/>
          <w:sz w:val="22"/>
          <w:szCs w:val="22"/>
        </w:rPr>
        <w:t xml:space="preserve"> </w:t>
      </w:r>
      <w:r w:rsidR="00390661" w:rsidRPr="001B1FC8">
        <w:rPr>
          <w:rFonts w:eastAsia="Calibri"/>
          <w:sz w:val="22"/>
          <w:szCs w:val="22"/>
        </w:rPr>
        <w:t>The levels correspond to those of the logic level in Group 8 (Table 3). These connections can also be used as function outputs with logic level.</w:t>
      </w:r>
    </w:p>
    <w:p w14:paraId="3369685A" w14:textId="3FDC3DB5" w:rsidR="00463031" w:rsidRPr="001B1FC8" w:rsidRDefault="00463031" w:rsidP="00EF08AC">
      <w:pPr>
        <w:tabs>
          <w:tab w:val="left" w:pos="1260"/>
        </w:tabs>
        <w:spacing w:line="259" w:lineRule="auto"/>
        <w:ind w:left="1494" w:right="365" w:hanging="1134"/>
        <w:rPr>
          <w:rFonts w:ascii="LiberationSerif" w:eastAsia="Calibri" w:hAnsi="LiberationSerif" w:cs="LiberationSerif"/>
          <w:sz w:val="22"/>
          <w:szCs w:val="22"/>
        </w:rPr>
      </w:pPr>
      <w:r w:rsidRPr="001B1FC8">
        <w:rPr>
          <w:rFonts w:ascii="LiberationSerif" w:eastAsia="Calibri" w:hAnsi="LiberationSerif" w:cs="LiberationSerif"/>
          <w:b/>
          <w:sz w:val="22"/>
          <w:szCs w:val="22"/>
        </w:rPr>
        <w:t>Group 8:</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 xml:space="preserve">Outputs are defined as TTL/LVTTL logic-level according to Table </w:t>
      </w:r>
      <w:r w:rsidR="00297808" w:rsidRPr="001B1FC8">
        <w:rPr>
          <w:rFonts w:eastAsia="Calibri"/>
          <w:sz w:val="22"/>
          <w:szCs w:val="22"/>
        </w:rPr>
        <w:t>3</w:t>
      </w:r>
      <w:r w:rsidR="00A80FAA" w:rsidRPr="001B1FC8">
        <w:rPr>
          <w:rFonts w:eastAsia="Calibri"/>
          <w:sz w:val="22"/>
          <w:szCs w:val="22"/>
        </w:rPr>
        <w:t>, maximum load 0.5 mA</w:t>
      </w:r>
    </w:p>
    <w:p w14:paraId="5303A8EB" w14:textId="77777777" w:rsidR="00463031" w:rsidRPr="00463031" w:rsidRDefault="00463031" w:rsidP="00463031">
      <w:pPr>
        <w:spacing w:before="5" w:after="160" w:line="60" w:lineRule="exact"/>
        <w:rPr>
          <w:rFonts w:ascii="Calibri" w:eastAsia="Calibri" w:hAnsi="Calibri"/>
          <w:sz w:val="18"/>
          <w:szCs w:val="18"/>
        </w:rPr>
      </w:pPr>
    </w:p>
    <w:tbl>
      <w:tblPr>
        <w:tblW w:w="0" w:type="auto"/>
        <w:jc w:val="center"/>
        <w:tblLayout w:type="fixed"/>
        <w:tblCellMar>
          <w:left w:w="0" w:type="dxa"/>
          <w:right w:w="0" w:type="dxa"/>
        </w:tblCellMar>
        <w:tblLook w:val="01E0" w:firstRow="1" w:lastRow="1" w:firstColumn="1" w:lastColumn="1" w:noHBand="0" w:noVBand="0"/>
      </w:tblPr>
      <w:tblGrid>
        <w:gridCol w:w="1882"/>
        <w:gridCol w:w="2610"/>
        <w:gridCol w:w="2260"/>
      </w:tblGrid>
      <w:tr w:rsidR="00463031" w:rsidRPr="00463031" w14:paraId="03B642D7" w14:textId="77777777" w:rsidTr="00611DDE">
        <w:trPr>
          <w:cantSplit/>
          <w:trHeight w:hRule="exact" w:val="590"/>
          <w:jc w:val="center"/>
        </w:trPr>
        <w:tc>
          <w:tcPr>
            <w:tcW w:w="1882" w:type="dxa"/>
            <w:tcBorders>
              <w:top w:val="single" w:sz="4" w:space="0" w:color="000000"/>
              <w:left w:val="single" w:sz="4" w:space="0" w:color="000000"/>
              <w:bottom w:val="single" w:sz="4" w:space="0" w:color="000000"/>
              <w:right w:val="single" w:sz="4" w:space="0" w:color="000000"/>
            </w:tcBorders>
            <w:shd w:val="clear" w:color="auto" w:fill="D9D9D9"/>
          </w:tcPr>
          <w:p w14:paraId="4E742E57" w14:textId="77777777" w:rsidR="00463031" w:rsidRPr="00463031" w:rsidRDefault="00463031" w:rsidP="00463031">
            <w:pPr>
              <w:spacing w:after="160" w:line="259" w:lineRule="auto"/>
              <w:rPr>
                <w:rFonts w:ascii="Calibri" w:eastAsia="Calibri" w:hAnsi="Calibri"/>
                <w:sz w:val="18"/>
                <w:szCs w:val="18"/>
              </w:rPr>
            </w:pPr>
          </w:p>
        </w:tc>
        <w:tc>
          <w:tcPr>
            <w:tcW w:w="2610" w:type="dxa"/>
            <w:tcBorders>
              <w:top w:val="single" w:sz="4" w:space="0" w:color="000000"/>
              <w:left w:val="single" w:sz="4" w:space="0" w:color="000000"/>
              <w:bottom w:val="single" w:sz="4" w:space="0" w:color="000000"/>
              <w:right w:val="single" w:sz="4" w:space="0" w:color="000000"/>
            </w:tcBorders>
            <w:shd w:val="clear" w:color="auto" w:fill="D9D9D9"/>
          </w:tcPr>
          <w:p w14:paraId="5A2299D1" w14:textId="77777777" w:rsidR="00463031" w:rsidRPr="005137DF" w:rsidRDefault="00463031" w:rsidP="00463031">
            <w:pPr>
              <w:spacing w:before="56" w:after="160" w:line="259" w:lineRule="auto"/>
              <w:ind w:left="102" w:right="214"/>
              <w:rPr>
                <w:rFonts w:ascii="Calibri" w:eastAsia="Arial" w:hAnsi="Calibri"/>
                <w:b/>
                <w:bCs/>
                <w:sz w:val="18"/>
                <w:szCs w:val="18"/>
              </w:rPr>
            </w:pPr>
            <w:r w:rsidRPr="005137DF">
              <w:rPr>
                <w:rFonts w:ascii="Calibri" w:eastAsia="Arial" w:hAnsi="Calibri"/>
                <w:b/>
                <w:bCs/>
                <w:sz w:val="18"/>
                <w:szCs w:val="18"/>
              </w:rPr>
              <w:t>Voltage Level Decoder Output</w:t>
            </w:r>
          </w:p>
        </w:tc>
        <w:tc>
          <w:tcPr>
            <w:tcW w:w="2260" w:type="dxa"/>
            <w:tcBorders>
              <w:top w:val="single" w:sz="4" w:space="0" w:color="000000"/>
              <w:left w:val="single" w:sz="4" w:space="0" w:color="000000"/>
              <w:bottom w:val="single" w:sz="4" w:space="0" w:color="000000"/>
              <w:right w:val="single" w:sz="4" w:space="0" w:color="000000"/>
            </w:tcBorders>
            <w:shd w:val="clear" w:color="auto" w:fill="D9D9D9"/>
          </w:tcPr>
          <w:p w14:paraId="7C73DB70" w14:textId="700E7DC5" w:rsidR="00463031" w:rsidRPr="005137DF" w:rsidRDefault="00A80FAA" w:rsidP="00463031">
            <w:pPr>
              <w:spacing w:before="56" w:after="160" w:line="259" w:lineRule="auto"/>
              <w:ind w:left="102" w:right="214"/>
              <w:rPr>
                <w:rFonts w:ascii="Calibri" w:eastAsia="Arial" w:hAnsi="Calibri"/>
                <w:b/>
                <w:bCs/>
                <w:sz w:val="18"/>
                <w:szCs w:val="18"/>
              </w:rPr>
            </w:pPr>
            <w:r w:rsidRPr="005137DF">
              <w:rPr>
                <w:rFonts w:ascii="Calibri" w:eastAsia="Arial" w:hAnsi="Calibri"/>
                <w:b/>
                <w:bCs/>
                <w:sz w:val="18"/>
                <w:szCs w:val="18"/>
              </w:rPr>
              <w:t>Input Load Switch</w:t>
            </w:r>
          </w:p>
        </w:tc>
      </w:tr>
      <w:tr w:rsidR="00463031" w:rsidRPr="00463031" w14:paraId="141B1C90" w14:textId="77777777" w:rsidTr="00611DDE">
        <w:trPr>
          <w:cantSplit/>
          <w:trHeight w:hRule="exact" w:val="360"/>
          <w:jc w:val="center"/>
        </w:trPr>
        <w:tc>
          <w:tcPr>
            <w:tcW w:w="1882" w:type="dxa"/>
            <w:tcBorders>
              <w:top w:val="single" w:sz="4" w:space="0" w:color="000000"/>
              <w:left w:val="single" w:sz="4" w:space="0" w:color="000000"/>
              <w:bottom w:val="single" w:sz="4" w:space="0" w:color="000000"/>
              <w:right w:val="single" w:sz="4" w:space="0" w:color="000000"/>
            </w:tcBorders>
            <w:shd w:val="clear" w:color="auto" w:fill="D9D9D9"/>
          </w:tcPr>
          <w:p w14:paraId="022EDBFF" w14:textId="4CA5AADD" w:rsidR="00463031" w:rsidRPr="005137DF" w:rsidRDefault="00463031" w:rsidP="00463031">
            <w:pPr>
              <w:spacing w:before="56" w:after="160" w:line="259" w:lineRule="auto"/>
              <w:ind w:left="102" w:right="-20"/>
              <w:rPr>
                <w:rFonts w:ascii="Calibri" w:eastAsia="Arial" w:hAnsi="Calibri"/>
                <w:b/>
                <w:bCs/>
                <w:sz w:val="18"/>
                <w:szCs w:val="18"/>
              </w:rPr>
            </w:pPr>
            <w:r w:rsidRPr="005137DF">
              <w:rPr>
                <w:rFonts w:ascii="Calibri" w:eastAsia="Arial" w:hAnsi="Calibri"/>
                <w:b/>
                <w:bCs/>
                <w:sz w:val="18"/>
                <w:szCs w:val="18"/>
              </w:rPr>
              <w:t>Functi</w:t>
            </w:r>
            <w:r w:rsidRPr="005137DF">
              <w:rPr>
                <w:rFonts w:ascii="Calibri" w:eastAsia="Arial" w:hAnsi="Calibri"/>
                <w:b/>
                <w:bCs/>
                <w:spacing w:val="-1"/>
                <w:sz w:val="18"/>
                <w:szCs w:val="18"/>
              </w:rPr>
              <w:t>o</w:t>
            </w:r>
            <w:r w:rsidRPr="005137DF">
              <w:rPr>
                <w:rFonts w:ascii="Calibri" w:eastAsia="Arial" w:hAnsi="Calibri"/>
                <w:b/>
                <w:bCs/>
                <w:sz w:val="18"/>
                <w:szCs w:val="18"/>
              </w:rPr>
              <w:t xml:space="preserve">n </w:t>
            </w:r>
            <w:r w:rsidR="005137DF">
              <w:rPr>
                <w:rFonts w:ascii="Calibri" w:eastAsia="Arial" w:hAnsi="Calibri"/>
                <w:b/>
                <w:bCs/>
                <w:sz w:val="18"/>
                <w:szCs w:val="18"/>
              </w:rPr>
              <w:t>S</w:t>
            </w:r>
            <w:r w:rsidRPr="005137DF">
              <w:rPr>
                <w:rFonts w:ascii="Calibri" w:eastAsia="Arial" w:hAnsi="Calibri"/>
                <w:b/>
                <w:bCs/>
                <w:sz w:val="18"/>
                <w:szCs w:val="18"/>
              </w:rPr>
              <w:t>witch</w:t>
            </w:r>
            <w:r w:rsidRPr="005137DF">
              <w:rPr>
                <w:rFonts w:ascii="Calibri" w:eastAsia="Arial" w:hAnsi="Calibri"/>
                <w:b/>
                <w:bCs/>
                <w:spacing w:val="-1"/>
                <w:sz w:val="18"/>
                <w:szCs w:val="18"/>
              </w:rPr>
              <w:t>e</w:t>
            </w:r>
            <w:r w:rsidRPr="005137DF">
              <w:rPr>
                <w:rFonts w:ascii="Calibri" w:eastAsia="Arial" w:hAnsi="Calibri"/>
                <w:b/>
                <w:bCs/>
                <w:sz w:val="18"/>
                <w:szCs w:val="18"/>
              </w:rPr>
              <w:t xml:space="preserve">d </w:t>
            </w:r>
            <w:r w:rsidR="005137DF">
              <w:rPr>
                <w:rFonts w:ascii="Calibri" w:eastAsia="Arial" w:hAnsi="Calibri"/>
                <w:b/>
                <w:bCs/>
                <w:sz w:val="18"/>
                <w:szCs w:val="18"/>
              </w:rPr>
              <w:t>O</w:t>
            </w:r>
            <w:r w:rsidRPr="005137DF">
              <w:rPr>
                <w:rFonts w:ascii="Calibri" w:eastAsia="Arial" w:hAnsi="Calibri"/>
                <w:b/>
                <w:bCs/>
                <w:sz w:val="18"/>
                <w:szCs w:val="18"/>
              </w:rPr>
              <w:t>ff</w:t>
            </w:r>
          </w:p>
        </w:tc>
        <w:tc>
          <w:tcPr>
            <w:tcW w:w="2610" w:type="dxa"/>
            <w:tcBorders>
              <w:top w:val="single" w:sz="4" w:space="0" w:color="000000"/>
              <w:left w:val="single" w:sz="4" w:space="0" w:color="000000"/>
              <w:bottom w:val="single" w:sz="4" w:space="0" w:color="000000"/>
              <w:right w:val="single" w:sz="4" w:space="0" w:color="000000"/>
            </w:tcBorders>
          </w:tcPr>
          <w:p w14:paraId="5ABA675A" w14:textId="77777777"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&lt;= 0.4 Volt</w:t>
            </w:r>
          </w:p>
        </w:tc>
        <w:tc>
          <w:tcPr>
            <w:tcW w:w="2260" w:type="dxa"/>
            <w:tcBorders>
              <w:top w:val="single" w:sz="4" w:space="0" w:color="000000"/>
              <w:left w:val="single" w:sz="4" w:space="0" w:color="000000"/>
              <w:bottom w:val="single" w:sz="4" w:space="0" w:color="000000"/>
              <w:right w:val="single" w:sz="4" w:space="0" w:color="000000"/>
            </w:tcBorders>
          </w:tcPr>
          <w:p w14:paraId="3C1BDDDC" w14:textId="77777777"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&lt;= 0.8 Volt</w:t>
            </w:r>
          </w:p>
        </w:tc>
      </w:tr>
      <w:tr w:rsidR="00463031" w:rsidRPr="00463031" w14:paraId="1330ADA0" w14:textId="77777777" w:rsidTr="00611DDE">
        <w:trPr>
          <w:cantSplit/>
          <w:trHeight w:hRule="exact" w:val="360"/>
          <w:jc w:val="center"/>
        </w:trPr>
        <w:tc>
          <w:tcPr>
            <w:tcW w:w="1882" w:type="dxa"/>
            <w:tcBorders>
              <w:top w:val="single" w:sz="4" w:space="0" w:color="000000"/>
              <w:left w:val="single" w:sz="4" w:space="0" w:color="000000"/>
              <w:bottom w:val="single" w:sz="4" w:space="0" w:color="000000"/>
              <w:right w:val="single" w:sz="4" w:space="0" w:color="000000"/>
            </w:tcBorders>
            <w:shd w:val="clear" w:color="auto" w:fill="D9D9D9"/>
          </w:tcPr>
          <w:p w14:paraId="6F237968" w14:textId="4D6B265B" w:rsidR="00463031" w:rsidRPr="005137DF" w:rsidRDefault="00463031" w:rsidP="00463031">
            <w:pPr>
              <w:spacing w:before="56" w:after="160" w:line="259" w:lineRule="auto"/>
              <w:ind w:left="102" w:right="-20"/>
              <w:rPr>
                <w:rFonts w:ascii="Calibri" w:eastAsia="Arial" w:hAnsi="Calibri"/>
                <w:b/>
                <w:bCs/>
                <w:sz w:val="18"/>
                <w:szCs w:val="18"/>
              </w:rPr>
            </w:pPr>
            <w:r w:rsidRPr="005137DF">
              <w:rPr>
                <w:rFonts w:ascii="Calibri" w:eastAsia="Arial" w:hAnsi="Calibri"/>
                <w:b/>
                <w:bCs/>
                <w:sz w:val="18"/>
                <w:szCs w:val="18"/>
              </w:rPr>
              <w:t>Functi</w:t>
            </w:r>
            <w:r w:rsidRPr="005137DF">
              <w:rPr>
                <w:rFonts w:ascii="Calibri" w:eastAsia="Arial" w:hAnsi="Calibri"/>
                <w:b/>
                <w:bCs/>
                <w:spacing w:val="-1"/>
                <w:sz w:val="18"/>
                <w:szCs w:val="18"/>
              </w:rPr>
              <w:t>o</w:t>
            </w:r>
            <w:r w:rsidRPr="005137DF">
              <w:rPr>
                <w:rFonts w:ascii="Calibri" w:eastAsia="Arial" w:hAnsi="Calibri"/>
                <w:b/>
                <w:bCs/>
                <w:sz w:val="18"/>
                <w:szCs w:val="18"/>
              </w:rPr>
              <w:t xml:space="preserve">n </w:t>
            </w:r>
            <w:r w:rsidR="005137DF">
              <w:rPr>
                <w:rFonts w:ascii="Calibri" w:eastAsia="Arial" w:hAnsi="Calibri"/>
                <w:b/>
                <w:bCs/>
                <w:sz w:val="18"/>
                <w:szCs w:val="18"/>
              </w:rPr>
              <w:t>S</w:t>
            </w:r>
            <w:r w:rsidRPr="005137DF">
              <w:rPr>
                <w:rFonts w:ascii="Calibri" w:eastAsia="Arial" w:hAnsi="Calibri"/>
                <w:b/>
                <w:bCs/>
                <w:sz w:val="18"/>
                <w:szCs w:val="18"/>
              </w:rPr>
              <w:t>witch</w:t>
            </w:r>
            <w:r w:rsidRPr="005137DF">
              <w:rPr>
                <w:rFonts w:ascii="Calibri" w:eastAsia="Arial" w:hAnsi="Calibri"/>
                <w:b/>
                <w:bCs/>
                <w:spacing w:val="-1"/>
                <w:sz w:val="18"/>
                <w:szCs w:val="18"/>
              </w:rPr>
              <w:t>e</w:t>
            </w:r>
            <w:r w:rsidRPr="005137DF">
              <w:rPr>
                <w:rFonts w:ascii="Calibri" w:eastAsia="Arial" w:hAnsi="Calibri"/>
                <w:b/>
                <w:bCs/>
                <w:sz w:val="18"/>
                <w:szCs w:val="18"/>
              </w:rPr>
              <w:t xml:space="preserve">d </w:t>
            </w:r>
            <w:r w:rsidR="005137DF">
              <w:rPr>
                <w:rFonts w:ascii="Calibri" w:eastAsia="Arial" w:hAnsi="Calibri"/>
                <w:b/>
                <w:bCs/>
                <w:sz w:val="18"/>
                <w:szCs w:val="18"/>
              </w:rPr>
              <w:t>O</w:t>
            </w:r>
            <w:r w:rsidRPr="005137DF">
              <w:rPr>
                <w:rFonts w:ascii="Calibri" w:eastAsia="Arial" w:hAnsi="Calibri"/>
                <w:b/>
                <w:bCs/>
                <w:sz w:val="18"/>
                <w:szCs w:val="18"/>
              </w:rPr>
              <w:t>n</w:t>
            </w:r>
          </w:p>
        </w:tc>
        <w:tc>
          <w:tcPr>
            <w:tcW w:w="2610" w:type="dxa"/>
            <w:tcBorders>
              <w:top w:val="single" w:sz="4" w:space="0" w:color="000000"/>
              <w:left w:val="single" w:sz="4" w:space="0" w:color="000000"/>
              <w:bottom w:val="single" w:sz="4" w:space="0" w:color="000000"/>
              <w:right w:val="single" w:sz="4" w:space="0" w:color="000000"/>
            </w:tcBorders>
          </w:tcPr>
          <w:p w14:paraId="3EF5745B" w14:textId="77777777"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&gt;= 2.4 Volt</w:t>
            </w:r>
          </w:p>
        </w:tc>
        <w:tc>
          <w:tcPr>
            <w:tcW w:w="2260" w:type="dxa"/>
            <w:tcBorders>
              <w:top w:val="single" w:sz="4" w:space="0" w:color="000000"/>
              <w:left w:val="single" w:sz="4" w:space="0" w:color="000000"/>
              <w:bottom w:val="single" w:sz="4" w:space="0" w:color="000000"/>
              <w:right w:val="single" w:sz="4" w:space="0" w:color="000000"/>
            </w:tcBorders>
          </w:tcPr>
          <w:p w14:paraId="697D9E59" w14:textId="77777777"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&gt;= 2.0 Volt</w:t>
            </w:r>
          </w:p>
        </w:tc>
      </w:tr>
    </w:tbl>
    <w:p w14:paraId="2B2FB264" w14:textId="631C20A2" w:rsidR="00A80FAA" w:rsidRPr="000F1383" w:rsidRDefault="00832129" w:rsidP="00A80FAA">
      <w:pPr>
        <w:autoSpaceDE w:val="0"/>
        <w:autoSpaceDN w:val="0"/>
        <w:adjustRightInd w:val="0"/>
        <w:spacing w:after="0"/>
        <w:jc w:val="center"/>
        <w:rPr>
          <w:rFonts w:ascii="Arial" w:eastAsia="Calibri" w:hAnsi="Arial" w:cs="Arial"/>
          <w:sz w:val="22"/>
          <w:szCs w:val="22"/>
        </w:rPr>
      </w:pPr>
      <w:r>
        <w:rPr>
          <w:rFonts w:ascii="Arial" w:hAnsi="Arial" w:cs="Arial"/>
          <w:b/>
          <w:bCs/>
          <w:sz w:val="22"/>
          <w:szCs w:val="22"/>
        </w:rPr>
        <w:br/>
      </w:r>
      <w:r w:rsidR="00A80FAA" w:rsidRPr="006B3D20">
        <w:rPr>
          <w:rFonts w:ascii="Arial" w:eastAsia="Calibri" w:hAnsi="Arial" w:cs="Arial"/>
          <w:b/>
          <w:bCs/>
          <w:sz w:val="22"/>
          <w:szCs w:val="22"/>
        </w:rPr>
        <w:t>Table 3:</w:t>
      </w:r>
      <w:r w:rsidR="00A80FAA" w:rsidRPr="000F1383">
        <w:rPr>
          <w:rFonts w:ascii="Arial" w:eastAsia="Calibri" w:hAnsi="Arial" w:cs="Arial"/>
          <w:sz w:val="22"/>
          <w:szCs w:val="22"/>
        </w:rPr>
        <w:t xml:space="preserve"> Logic Level Values</w:t>
      </w:r>
    </w:p>
    <w:p w14:paraId="5111C29C" w14:textId="1CC0769C" w:rsidR="00A80FAA" w:rsidRPr="000F1383" w:rsidRDefault="00A80FAA" w:rsidP="00A80FAA">
      <w:pPr>
        <w:autoSpaceDE w:val="0"/>
        <w:autoSpaceDN w:val="0"/>
        <w:adjustRightInd w:val="0"/>
        <w:spacing w:after="0"/>
        <w:rPr>
          <w:rFonts w:ascii="Arial" w:eastAsia="Calibri" w:hAnsi="Arial" w:cs="Arial"/>
          <w:sz w:val="22"/>
          <w:szCs w:val="22"/>
        </w:rPr>
      </w:pPr>
    </w:p>
    <w:p w14:paraId="1E931165" w14:textId="0EF1FC9A" w:rsidR="00A80FAA" w:rsidRPr="000F1383" w:rsidRDefault="00A80FAA" w:rsidP="007F2EA6">
      <w:pPr>
        <w:autoSpaceDE w:val="0"/>
        <w:autoSpaceDN w:val="0"/>
        <w:adjustRightInd w:val="0"/>
        <w:spacing w:after="0"/>
        <w:rPr>
          <w:rFonts w:eastAsia="Calibri"/>
          <w:szCs w:val="24"/>
        </w:rPr>
      </w:pPr>
      <w:r w:rsidRPr="000F1383">
        <w:rPr>
          <w:rFonts w:eastAsia="Calibri"/>
          <w:szCs w:val="24"/>
        </w:rPr>
        <w:t>It should be noted that when the decoder processor is started, uncontrolled states including a high-resistance state at the outputs with logic level can occur for a short time. Critical hardware on the locomotive board must be secured accordingly.</w:t>
      </w:r>
    </w:p>
    <w:p w14:paraId="41AE8488" w14:textId="58DE4D2B" w:rsidR="00A80FAA" w:rsidRPr="00463031" w:rsidRDefault="00A80FAA" w:rsidP="00463031">
      <w:pPr>
        <w:spacing w:after="160" w:line="259" w:lineRule="auto"/>
        <w:ind w:left="119" w:right="-20"/>
        <w:jc w:val="center"/>
        <w:rPr>
          <w:rFonts w:ascii="Calibri" w:eastAsia="Arial" w:hAnsi="Calibri"/>
          <w:b/>
          <w:sz w:val="18"/>
          <w:szCs w:val="18"/>
        </w:rPr>
      </w:pPr>
    </w:p>
    <w:p w14:paraId="5D06647B" w14:textId="77777777" w:rsidR="00463031" w:rsidRPr="00463031" w:rsidRDefault="00463031" w:rsidP="00C924FC">
      <w:pPr>
        <w:pStyle w:val="Heading1"/>
        <w:rPr>
          <w:rFonts w:eastAsia="Arial"/>
        </w:rPr>
      </w:pPr>
      <w:r w:rsidRPr="00463031">
        <w:rPr>
          <w:rFonts w:eastAsia="Arial"/>
        </w:rPr>
        <w:t>Oper</w:t>
      </w:r>
      <w:r w:rsidRPr="00463031">
        <w:rPr>
          <w:rFonts w:eastAsia="Arial"/>
          <w:spacing w:val="-5"/>
        </w:rPr>
        <w:t>a</w:t>
      </w:r>
      <w:r w:rsidRPr="00463031">
        <w:rPr>
          <w:rFonts w:eastAsia="Arial"/>
        </w:rPr>
        <w:t>tion</w:t>
      </w:r>
      <w:r w:rsidRPr="00463031">
        <w:rPr>
          <w:rFonts w:eastAsia="Arial"/>
          <w:spacing w:val="-9"/>
        </w:rPr>
        <w:t xml:space="preserve"> </w:t>
      </w:r>
      <w:r w:rsidRPr="00463031">
        <w:rPr>
          <w:rFonts w:eastAsia="Arial"/>
          <w:spacing w:val="-2"/>
        </w:rPr>
        <w:t>w</w:t>
      </w:r>
      <w:r w:rsidRPr="00463031">
        <w:rPr>
          <w:rFonts w:eastAsia="Arial"/>
        </w:rPr>
        <w:t>ithout</w:t>
      </w:r>
      <w:r w:rsidRPr="00463031">
        <w:rPr>
          <w:rFonts w:eastAsia="Arial"/>
          <w:spacing w:val="-8"/>
        </w:rPr>
        <w:t xml:space="preserve"> </w:t>
      </w:r>
      <w:r w:rsidRPr="00463031">
        <w:rPr>
          <w:rFonts w:eastAsia="Arial"/>
        </w:rPr>
        <w:t>Decoder</w:t>
      </w:r>
    </w:p>
    <w:p w14:paraId="10A3BE8D" w14:textId="5E34259B" w:rsidR="00414752" w:rsidRPr="00414752" w:rsidRDefault="00414752" w:rsidP="007F2EA6">
      <w:pPr>
        <w:autoSpaceDE w:val="0"/>
        <w:autoSpaceDN w:val="0"/>
        <w:adjustRightInd w:val="0"/>
        <w:spacing w:after="0"/>
        <w:rPr>
          <w:rFonts w:eastAsia="Calibri"/>
          <w:szCs w:val="24"/>
        </w:rPr>
      </w:pPr>
      <w:r w:rsidRPr="00414752">
        <w:rPr>
          <w:rFonts w:eastAsia="Calibri"/>
          <w:szCs w:val="24"/>
        </w:rPr>
        <w:t xml:space="preserve">When operating without a decoder, a jumper plug must be used, which connects at least the connections of </w:t>
      </w:r>
      <w:r>
        <w:rPr>
          <w:rFonts w:eastAsia="Calibri"/>
          <w:szCs w:val="24"/>
        </w:rPr>
        <w:t>T</w:t>
      </w:r>
      <w:r w:rsidRPr="00414752">
        <w:rPr>
          <w:rFonts w:eastAsia="Calibri"/>
          <w:szCs w:val="24"/>
        </w:rPr>
        <w:t>rack 1 (</w:t>
      </w:r>
      <w:r>
        <w:rPr>
          <w:rFonts w:eastAsia="Calibri"/>
          <w:szCs w:val="24"/>
        </w:rPr>
        <w:t>Pin</w:t>
      </w:r>
      <w:r w:rsidRPr="00414752">
        <w:rPr>
          <w:rFonts w:eastAsia="Calibri"/>
          <w:szCs w:val="24"/>
        </w:rPr>
        <w:t xml:space="preserve"> 22) with </w:t>
      </w:r>
      <w:r>
        <w:rPr>
          <w:rFonts w:eastAsia="Calibri"/>
          <w:szCs w:val="24"/>
        </w:rPr>
        <w:t>M</w:t>
      </w:r>
      <w:r w:rsidRPr="00414752">
        <w:rPr>
          <w:rFonts w:eastAsia="Calibri"/>
          <w:szCs w:val="24"/>
        </w:rPr>
        <w:t>otor 1 (</w:t>
      </w:r>
      <w:r>
        <w:rPr>
          <w:rFonts w:eastAsia="Calibri"/>
          <w:szCs w:val="24"/>
        </w:rPr>
        <w:t>Pin</w:t>
      </w:r>
      <w:r w:rsidRPr="00414752">
        <w:rPr>
          <w:rFonts w:eastAsia="Calibri"/>
          <w:szCs w:val="24"/>
        </w:rPr>
        <w:t xml:space="preserve"> 19) and </w:t>
      </w:r>
      <w:r>
        <w:rPr>
          <w:rFonts w:eastAsia="Calibri"/>
          <w:szCs w:val="24"/>
        </w:rPr>
        <w:t>T</w:t>
      </w:r>
      <w:r w:rsidRPr="00414752">
        <w:rPr>
          <w:rFonts w:eastAsia="Calibri"/>
          <w:szCs w:val="24"/>
        </w:rPr>
        <w:t>rack 2</w:t>
      </w:r>
      <w:r>
        <w:rPr>
          <w:rFonts w:eastAsia="Calibri"/>
          <w:szCs w:val="24"/>
        </w:rPr>
        <w:t xml:space="preserve"> </w:t>
      </w:r>
      <w:r w:rsidRPr="00414752">
        <w:rPr>
          <w:rFonts w:eastAsia="Calibri"/>
          <w:szCs w:val="24"/>
        </w:rPr>
        <w:t>(</w:t>
      </w:r>
      <w:r>
        <w:rPr>
          <w:rFonts w:eastAsia="Calibri"/>
          <w:szCs w:val="24"/>
        </w:rPr>
        <w:t>Pin</w:t>
      </w:r>
      <w:r w:rsidRPr="00414752">
        <w:rPr>
          <w:rFonts w:eastAsia="Calibri"/>
          <w:szCs w:val="24"/>
        </w:rPr>
        <w:t xml:space="preserve"> 21) with </w:t>
      </w:r>
      <w:r>
        <w:rPr>
          <w:rFonts w:eastAsia="Calibri"/>
          <w:szCs w:val="24"/>
        </w:rPr>
        <w:t>M</w:t>
      </w:r>
      <w:r w:rsidRPr="00414752">
        <w:rPr>
          <w:rFonts w:eastAsia="Calibri"/>
          <w:szCs w:val="24"/>
        </w:rPr>
        <w:t>otor 2 (</w:t>
      </w:r>
      <w:r>
        <w:rPr>
          <w:rFonts w:eastAsia="Calibri"/>
          <w:szCs w:val="24"/>
        </w:rPr>
        <w:t>Pin</w:t>
      </w:r>
      <w:r w:rsidRPr="00414752">
        <w:rPr>
          <w:rFonts w:eastAsia="Calibri"/>
          <w:szCs w:val="24"/>
        </w:rPr>
        <w:t xml:space="preserve"> 18).</w:t>
      </w:r>
    </w:p>
    <w:p w14:paraId="5949BADE" w14:textId="1F1910BB" w:rsidR="00463031" w:rsidRPr="00463031" w:rsidRDefault="00414752" w:rsidP="007F2EA6">
      <w:pPr>
        <w:autoSpaceDE w:val="0"/>
        <w:autoSpaceDN w:val="0"/>
        <w:adjustRightInd w:val="0"/>
        <w:spacing w:after="0"/>
        <w:rPr>
          <w:rFonts w:eastAsia="Calibri"/>
          <w:szCs w:val="24"/>
        </w:rPr>
      </w:pPr>
      <w:r w:rsidRPr="00414752">
        <w:rPr>
          <w:rFonts w:eastAsia="Calibri"/>
          <w:szCs w:val="24"/>
        </w:rPr>
        <w:t>If the vehicle lighting is available, F0f (</w:t>
      </w:r>
      <w:r>
        <w:rPr>
          <w:rFonts w:eastAsia="Calibri"/>
          <w:szCs w:val="24"/>
        </w:rPr>
        <w:t>Pin</w:t>
      </w:r>
      <w:r w:rsidRPr="00414752">
        <w:rPr>
          <w:rFonts w:eastAsia="Calibri"/>
          <w:szCs w:val="24"/>
        </w:rPr>
        <w:t xml:space="preserve"> 8) must also be connected to </w:t>
      </w:r>
      <w:r>
        <w:rPr>
          <w:rFonts w:eastAsia="Calibri"/>
          <w:szCs w:val="24"/>
        </w:rPr>
        <w:t>T</w:t>
      </w:r>
      <w:r w:rsidRPr="00414752">
        <w:rPr>
          <w:rFonts w:eastAsia="Calibri"/>
          <w:szCs w:val="24"/>
        </w:rPr>
        <w:t>rack 2 (</w:t>
      </w:r>
      <w:r>
        <w:rPr>
          <w:rFonts w:eastAsia="Calibri"/>
          <w:szCs w:val="24"/>
        </w:rPr>
        <w:t>Pin</w:t>
      </w:r>
      <w:r w:rsidRPr="00414752">
        <w:rPr>
          <w:rFonts w:eastAsia="Calibri"/>
          <w:szCs w:val="24"/>
        </w:rPr>
        <w:t xml:space="preserve"> 21) and F0r (</w:t>
      </w:r>
      <w:r>
        <w:rPr>
          <w:rFonts w:eastAsia="Calibri"/>
          <w:szCs w:val="24"/>
        </w:rPr>
        <w:t>Pin</w:t>
      </w:r>
      <w:r w:rsidRPr="00414752">
        <w:rPr>
          <w:rFonts w:eastAsia="Calibri"/>
          <w:szCs w:val="24"/>
        </w:rPr>
        <w:t xml:space="preserve"> 7) to </w:t>
      </w:r>
      <w:r>
        <w:rPr>
          <w:rFonts w:eastAsia="Calibri"/>
          <w:szCs w:val="24"/>
        </w:rPr>
        <w:t>T</w:t>
      </w:r>
      <w:r w:rsidRPr="00414752">
        <w:rPr>
          <w:rFonts w:eastAsia="Calibri"/>
          <w:szCs w:val="24"/>
        </w:rPr>
        <w:t>rack 1 (</w:t>
      </w:r>
      <w:r>
        <w:rPr>
          <w:rFonts w:eastAsia="Calibri"/>
          <w:szCs w:val="24"/>
        </w:rPr>
        <w:t>Pin</w:t>
      </w:r>
      <w:r w:rsidRPr="00414752">
        <w:rPr>
          <w:rFonts w:eastAsia="Calibri"/>
          <w:szCs w:val="24"/>
        </w:rPr>
        <w:t xml:space="preserve"> 22). The connection V + (</w:t>
      </w:r>
      <w:r>
        <w:rPr>
          <w:rFonts w:eastAsia="Calibri"/>
          <w:szCs w:val="24"/>
        </w:rPr>
        <w:t>P</w:t>
      </w:r>
      <w:r w:rsidRPr="00414752">
        <w:rPr>
          <w:rFonts w:eastAsia="Calibri"/>
          <w:szCs w:val="24"/>
        </w:rPr>
        <w:t>in 16) is to</w:t>
      </w:r>
      <w:r>
        <w:rPr>
          <w:rFonts w:eastAsia="Calibri"/>
          <w:szCs w:val="24"/>
        </w:rPr>
        <w:t xml:space="preserve"> </w:t>
      </w:r>
      <w:r w:rsidRPr="00414752">
        <w:rPr>
          <w:rFonts w:eastAsia="Calibri"/>
          <w:szCs w:val="24"/>
        </w:rPr>
        <w:t>be supplied via two diodes from the track connections.</w:t>
      </w:r>
      <w:r>
        <w:rPr>
          <w:rFonts w:eastAsia="Calibri"/>
          <w:szCs w:val="24"/>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4"/>
        <w:gridCol w:w="3217"/>
        <w:gridCol w:w="3217"/>
      </w:tblGrid>
      <w:tr w:rsidR="00414752" w14:paraId="3C2374B4" w14:textId="77777777" w:rsidTr="008E6436">
        <w:trPr>
          <w:trHeight w:val="477"/>
        </w:trPr>
        <w:tc>
          <w:tcPr>
            <w:tcW w:w="3288" w:type="dxa"/>
          </w:tcPr>
          <w:p w14:paraId="426960D8" w14:textId="5392E6E3" w:rsidR="00414752" w:rsidRDefault="005137DF" w:rsidP="00463031">
            <w:pPr>
              <w:spacing w:before="100" w:beforeAutospacing="1" w:after="160" w:line="259" w:lineRule="auto"/>
              <w:jc w:val="center"/>
              <w:rPr>
                <w:rFonts w:ascii="Calibri" w:eastAsia="Calibri" w:hAnsi="Calibri"/>
                <w:sz w:val="18"/>
                <w:szCs w:val="18"/>
              </w:rPr>
            </w:pPr>
            <w:r w:rsidRPr="005137DF">
              <w:rPr>
                <w:rFonts w:ascii="Calibri" w:eastAsia="Calibri" w:hAnsi="Calibri"/>
                <w:sz w:val="18"/>
                <w:szCs w:val="18"/>
              </w:rPr>
              <w:t xml:space="preserve">Minimal </w:t>
            </w:r>
            <w:r w:rsidR="00652198">
              <w:rPr>
                <w:rFonts w:ascii="Calibri" w:eastAsia="Calibri" w:hAnsi="Calibri"/>
                <w:sz w:val="18"/>
                <w:szCs w:val="18"/>
              </w:rPr>
              <w:t>Jumper Plug</w:t>
            </w:r>
          </w:p>
        </w:tc>
        <w:tc>
          <w:tcPr>
            <w:tcW w:w="3288" w:type="dxa"/>
          </w:tcPr>
          <w:p w14:paraId="5FB522B9" w14:textId="7727E50F" w:rsidR="00414752" w:rsidRDefault="00652198" w:rsidP="00652198">
            <w:pPr>
              <w:spacing w:before="100" w:beforeAutospacing="1" w:after="160" w:line="259" w:lineRule="auto"/>
              <w:jc w:val="center"/>
              <w:rPr>
                <w:rFonts w:ascii="Calibri" w:eastAsia="Calibri" w:hAnsi="Calibri"/>
                <w:sz w:val="18"/>
                <w:szCs w:val="18"/>
              </w:rPr>
            </w:pPr>
            <w:r w:rsidRPr="00652198">
              <w:rPr>
                <w:rFonts w:ascii="Calibri" w:eastAsia="Calibri" w:hAnsi="Calibri"/>
                <w:sz w:val="18"/>
                <w:szCs w:val="18"/>
              </w:rPr>
              <w:t xml:space="preserve">Bridge </w:t>
            </w:r>
            <w:r>
              <w:rPr>
                <w:rFonts w:ascii="Calibri" w:eastAsia="Calibri" w:hAnsi="Calibri"/>
                <w:sz w:val="18"/>
                <w:szCs w:val="18"/>
              </w:rPr>
              <w:t>P</w:t>
            </w:r>
            <w:r w:rsidRPr="00652198">
              <w:rPr>
                <w:rFonts w:ascii="Calibri" w:eastAsia="Calibri" w:hAnsi="Calibri"/>
                <w:sz w:val="18"/>
                <w:szCs w:val="18"/>
              </w:rPr>
              <w:t xml:space="preserve">lug with </w:t>
            </w:r>
            <w:r>
              <w:rPr>
                <w:rFonts w:ascii="Calibri" w:eastAsia="Calibri" w:hAnsi="Calibri"/>
                <w:sz w:val="18"/>
                <w:szCs w:val="18"/>
              </w:rPr>
              <w:t>F</w:t>
            </w:r>
            <w:r w:rsidRPr="00652198">
              <w:rPr>
                <w:rFonts w:ascii="Calibri" w:eastAsia="Calibri" w:hAnsi="Calibri"/>
                <w:sz w:val="18"/>
                <w:szCs w:val="18"/>
              </w:rPr>
              <w:t>unctions F0f and F0r</w:t>
            </w:r>
          </w:p>
        </w:tc>
        <w:tc>
          <w:tcPr>
            <w:tcW w:w="3288" w:type="dxa"/>
          </w:tcPr>
          <w:p w14:paraId="4301EE65" w14:textId="28F28513" w:rsidR="00414752" w:rsidRDefault="00365F61" w:rsidP="00463031">
            <w:pPr>
              <w:spacing w:before="100" w:beforeAutospacing="1" w:after="160" w:line="259" w:lineRule="auto"/>
              <w:jc w:val="center"/>
              <w:rPr>
                <w:rFonts w:ascii="Calibri" w:eastAsia="Calibri" w:hAnsi="Calibri"/>
                <w:sz w:val="18"/>
                <w:szCs w:val="18"/>
              </w:rPr>
            </w:pPr>
            <w:r w:rsidRPr="00365F61">
              <w:rPr>
                <w:rFonts w:ascii="Calibri" w:eastAsia="Calibri" w:hAnsi="Calibri"/>
                <w:sz w:val="18"/>
                <w:szCs w:val="18"/>
              </w:rPr>
              <w:t>Bridge Plug with Functions F0f and F0r</w:t>
            </w:r>
            <w:r>
              <w:rPr>
                <w:rFonts w:ascii="Calibri" w:eastAsia="Calibri" w:hAnsi="Calibri"/>
                <w:sz w:val="18"/>
                <w:szCs w:val="18"/>
              </w:rPr>
              <w:t>, AUX 1 and AUX 2</w:t>
            </w:r>
          </w:p>
        </w:tc>
      </w:tr>
      <w:tr w:rsidR="00414752" w14:paraId="1191ED6F" w14:textId="77777777" w:rsidTr="00365F61">
        <w:trPr>
          <w:trHeight w:val="3357"/>
        </w:trPr>
        <w:tc>
          <w:tcPr>
            <w:tcW w:w="3288" w:type="dxa"/>
          </w:tcPr>
          <w:p w14:paraId="3740F954" w14:textId="43093ADA" w:rsidR="00414752" w:rsidRDefault="00365F61" w:rsidP="00463031">
            <w:pPr>
              <w:spacing w:before="100" w:beforeAutospacing="1" w:after="160" w:line="259" w:lineRule="auto"/>
              <w:jc w:val="center"/>
              <w:rPr>
                <w:rFonts w:ascii="Calibri" w:eastAsia="Calibri" w:hAnsi="Calibri"/>
                <w:sz w:val="18"/>
                <w:szCs w:val="18"/>
              </w:rPr>
            </w:pPr>
            <w:r>
              <w:rPr>
                <w:rFonts w:ascii="Calibri" w:eastAsia="Calibri" w:hAnsi="Calibri"/>
                <w:noProof/>
                <w:sz w:val="18"/>
                <w:szCs w:val="18"/>
              </w:rPr>
              <mc:AlternateContent>
                <mc:Choice Requires="wpg">
                  <w:drawing>
                    <wp:anchor distT="0" distB="0" distL="114300" distR="114300" simplePos="0" relativeHeight="251659264" behindDoc="0" locked="0" layoutInCell="1" allowOverlap="1" wp14:anchorId="619F1FE4" wp14:editId="2854FB77">
                      <wp:simplePos x="0" y="0"/>
                      <wp:positionH relativeFrom="column">
                        <wp:posOffset>268605</wp:posOffset>
                      </wp:positionH>
                      <wp:positionV relativeFrom="paragraph">
                        <wp:posOffset>96520</wp:posOffset>
                      </wp:positionV>
                      <wp:extent cx="1142999" cy="1838262"/>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2999" cy="1838262"/>
                                <a:chOff x="94962" y="58914"/>
                                <a:chExt cx="1584595" cy="2363321"/>
                              </a:xfrm>
                            </wpg:grpSpPr>
                            <wpg:grpSp>
                              <wpg:cNvPr id="47" name="Group 818"/>
                              <wpg:cNvGrpSpPr>
                                <a:grpSpLocks/>
                              </wpg:cNvGrpSpPr>
                              <wpg:grpSpPr bwMode="auto">
                                <a:xfrm>
                                  <a:off x="737776" y="143976"/>
                                  <a:ext cx="323850" cy="1943100"/>
                                  <a:chOff x="737776" y="143976"/>
                                  <a:chExt cx="102" cy="612"/>
                                </a:xfrm>
                              </wpg:grpSpPr>
                              <wps:wsp>
                                <wps:cNvPr id="48" name="Rectangle 819"/>
                                <wps:cNvSpPr>
                                  <a:spLocks noChangeArrowheads="1"/>
                                </wps:cNvSpPr>
                                <wps:spPr bwMode="auto">
                                  <a:xfrm>
                                    <a:off x="737787" y="14398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49" name="Rectangle 820"/>
                                <wps:cNvSpPr>
                                  <a:spLocks noChangeArrowheads="1"/>
                                </wps:cNvSpPr>
                                <wps:spPr bwMode="auto">
                                  <a:xfrm>
                                    <a:off x="737787" y="144270"/>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0" name="Rectangle 821"/>
                                <wps:cNvSpPr>
                                  <a:spLocks noChangeArrowheads="1"/>
                                </wps:cNvSpPr>
                                <wps:spPr bwMode="auto">
                                  <a:xfrm>
                                    <a:off x="737787" y="14404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1" name="Rectangle 822"/>
                                <wps:cNvSpPr>
                                  <a:spLocks noChangeArrowheads="1"/>
                                </wps:cNvSpPr>
                                <wps:spPr bwMode="auto">
                                  <a:xfrm>
                                    <a:off x="737844" y="14404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2" name="Rectangle 823"/>
                                <wps:cNvSpPr>
                                  <a:spLocks noChangeArrowheads="1"/>
                                </wps:cNvSpPr>
                                <wps:spPr bwMode="auto">
                                  <a:xfrm>
                                    <a:off x="737787" y="14410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3" name="Rectangle 824"/>
                                <wps:cNvSpPr>
                                  <a:spLocks noChangeArrowheads="1"/>
                                </wps:cNvSpPr>
                                <wps:spPr bwMode="auto">
                                  <a:xfrm>
                                    <a:off x="737844" y="14410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4" name="Rectangle 825"/>
                                <wps:cNvSpPr>
                                  <a:spLocks noChangeArrowheads="1"/>
                                </wps:cNvSpPr>
                                <wps:spPr bwMode="auto">
                                  <a:xfrm>
                                    <a:off x="737787" y="14415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5" name="Rectangle 826"/>
                                <wps:cNvSpPr>
                                  <a:spLocks noChangeArrowheads="1"/>
                                </wps:cNvSpPr>
                                <wps:spPr bwMode="auto">
                                  <a:xfrm>
                                    <a:off x="737844" y="14415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6" name="Rectangle 827"/>
                                <wps:cNvSpPr>
                                  <a:spLocks noChangeArrowheads="1"/>
                                </wps:cNvSpPr>
                                <wps:spPr bwMode="auto">
                                  <a:xfrm>
                                    <a:off x="737787" y="14421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7" name="Rectangle 828"/>
                                <wps:cNvSpPr>
                                  <a:spLocks noChangeArrowheads="1"/>
                                </wps:cNvSpPr>
                                <wps:spPr bwMode="auto">
                                  <a:xfrm>
                                    <a:off x="737844" y="14421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8" name="Rectangle 829"/>
                                <wps:cNvSpPr>
                                  <a:spLocks noChangeArrowheads="1"/>
                                </wps:cNvSpPr>
                                <wps:spPr bwMode="auto">
                                  <a:xfrm>
                                    <a:off x="737844" y="14427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9" name="Rectangle 830"/>
                                <wps:cNvSpPr>
                                  <a:spLocks noChangeArrowheads="1"/>
                                </wps:cNvSpPr>
                                <wps:spPr bwMode="auto">
                                  <a:xfrm>
                                    <a:off x="737787" y="14432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0" name="Rectangle 831"/>
                                <wps:cNvSpPr>
                                  <a:spLocks noChangeArrowheads="1"/>
                                </wps:cNvSpPr>
                                <wps:spPr bwMode="auto">
                                  <a:xfrm>
                                    <a:off x="737844" y="14432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1" name="Rectangle 832"/>
                                <wps:cNvSpPr>
                                  <a:spLocks noChangeArrowheads="1"/>
                                </wps:cNvSpPr>
                                <wps:spPr bwMode="auto">
                                  <a:xfrm>
                                    <a:off x="737787" y="14438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2" name="Rectangle 833"/>
                                <wps:cNvSpPr>
                                  <a:spLocks noChangeArrowheads="1"/>
                                </wps:cNvSpPr>
                                <wps:spPr bwMode="auto">
                                  <a:xfrm>
                                    <a:off x="737844" y="14438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3" name="Rectangle 834"/>
                                <wps:cNvSpPr>
                                  <a:spLocks noChangeArrowheads="1"/>
                                </wps:cNvSpPr>
                                <wps:spPr bwMode="auto">
                                  <a:xfrm>
                                    <a:off x="737787" y="14444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4" name="Rectangle 835"/>
                                <wps:cNvSpPr>
                                  <a:spLocks noChangeArrowheads="1"/>
                                </wps:cNvSpPr>
                                <wps:spPr bwMode="auto">
                                  <a:xfrm>
                                    <a:off x="737844" y="14444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5" name="Rectangle 836"/>
                                <wps:cNvSpPr>
                                  <a:spLocks noChangeArrowheads="1"/>
                                </wps:cNvSpPr>
                                <wps:spPr bwMode="auto">
                                  <a:xfrm>
                                    <a:off x="737787" y="14449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6" name="Rectangle 837"/>
                                <wps:cNvSpPr>
                                  <a:spLocks noChangeArrowheads="1"/>
                                </wps:cNvSpPr>
                                <wps:spPr bwMode="auto">
                                  <a:xfrm>
                                    <a:off x="737844" y="14449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7" name="Rectangle 838"/>
                                <wps:cNvSpPr>
                                  <a:spLocks noChangeArrowheads="1"/>
                                </wps:cNvSpPr>
                                <wps:spPr bwMode="auto">
                                  <a:xfrm>
                                    <a:off x="737787" y="14455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8" name="Rectangle 839"/>
                                <wps:cNvSpPr>
                                  <a:spLocks noChangeArrowheads="1"/>
                                </wps:cNvSpPr>
                                <wps:spPr bwMode="auto">
                                  <a:xfrm>
                                    <a:off x="737844" y="14455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9" name="Rectangle 840"/>
                                <wps:cNvSpPr>
                                  <a:spLocks noChangeArrowheads="1"/>
                                </wps:cNvSpPr>
                                <wps:spPr bwMode="auto">
                                  <a:xfrm>
                                    <a:off x="737776" y="143976"/>
                                    <a:ext cx="102" cy="612"/>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0000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g:grpSp>
                            <wps:wsp>
                              <wps:cNvPr id="70" name="Line 845"/>
                              <wps:cNvCnPr>
                                <a:cxnSpLocks noChangeShapeType="1"/>
                              </wps:cNvCnPr>
                              <wps:spPr bwMode="auto">
                                <a:xfrm flipH="1">
                                  <a:off x="452026" y="2010876"/>
                                  <a:ext cx="35877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1" name="Line 846"/>
                              <wps:cNvCnPr>
                                <a:cxnSpLocks noChangeShapeType="1"/>
                              </wps:cNvCnPr>
                              <wps:spPr bwMode="auto">
                                <a:xfrm flipH="1">
                                  <a:off x="452026" y="1477476"/>
                                  <a:ext cx="35877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2" name="Line 847"/>
                              <wps:cNvCnPr>
                                <a:cxnSpLocks noChangeShapeType="1"/>
                              </wps:cNvCnPr>
                              <wps:spPr bwMode="auto">
                                <a:xfrm flipV="1">
                                  <a:off x="305976" y="1296500"/>
                                  <a:ext cx="0" cy="53975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3" name="Line 848"/>
                              <wps:cNvCnPr>
                                <a:cxnSpLocks noChangeShapeType="1"/>
                              </wps:cNvCnPr>
                              <wps:spPr bwMode="auto">
                                <a:xfrm flipH="1">
                                  <a:off x="305976" y="1296500"/>
                                  <a:ext cx="50482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4" name="Line 849"/>
                              <wps:cNvCnPr>
                                <a:cxnSpLocks noChangeShapeType="1"/>
                              </wps:cNvCnPr>
                              <wps:spPr bwMode="auto">
                                <a:xfrm flipH="1">
                                  <a:off x="305976" y="1829900"/>
                                  <a:ext cx="50482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5" name="Line 850"/>
                              <wps:cNvCnPr>
                                <a:cxnSpLocks noChangeShapeType="1"/>
                              </wps:cNvCnPr>
                              <wps:spPr bwMode="auto">
                                <a:xfrm flipV="1">
                                  <a:off x="452026" y="1477476"/>
                                  <a:ext cx="0" cy="53975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6" name="Textfeld 155"/>
                              <wps:cNvSpPr txBox="1">
                                <a:spLocks noChangeArrowheads="1"/>
                              </wps:cNvSpPr>
                              <wps:spPr bwMode="auto">
                                <a:xfrm>
                                  <a:off x="221896" y="58918"/>
                                  <a:ext cx="640381" cy="430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E9F91"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12</w:t>
                                    </w:r>
                                  </w:p>
                                </w:txbxContent>
                              </wps:txbx>
                              <wps:bodyPr rot="0" vert="horz" wrap="square" lIns="91440" tIns="45720" rIns="91440" bIns="45720" anchor="t" anchorCtr="0" upright="1">
                                <a:noAutofit/>
                              </wps:bodyPr>
                            </wps:wsp>
                            <wps:wsp>
                              <wps:cNvPr id="77" name="Textfeld 156"/>
                              <wps:cNvSpPr txBox="1">
                                <a:spLocks noChangeArrowheads="1"/>
                              </wps:cNvSpPr>
                              <wps:spPr bwMode="auto">
                                <a:xfrm>
                                  <a:off x="862325" y="58914"/>
                                  <a:ext cx="817232" cy="519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7051"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11</w:t>
                                    </w:r>
                                  </w:p>
                                </w:txbxContent>
                              </wps:txbx>
                              <wps:bodyPr rot="0" vert="horz" wrap="square" lIns="91440" tIns="45720" rIns="91440" bIns="45720" anchor="t" anchorCtr="0" upright="1">
                                <a:noAutofit/>
                              </wps:bodyPr>
                            </wps:wsp>
                            <wps:wsp>
                              <wps:cNvPr id="78" name="Textfeld 163"/>
                              <wps:cNvSpPr txBox="1">
                                <a:spLocks noChangeArrowheads="1"/>
                              </wps:cNvSpPr>
                              <wps:spPr bwMode="auto">
                                <a:xfrm>
                                  <a:off x="1022174" y="1872103"/>
                                  <a:ext cx="268060" cy="3448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DA9F8"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w:t>
                                    </w:r>
                                  </w:p>
                                </w:txbxContent>
                              </wps:txbx>
                              <wps:bodyPr rot="0" vert="horz" wrap="square" lIns="91440" tIns="45720" rIns="91440" bIns="45720" anchor="t" anchorCtr="0" upright="1">
                                <a:noAutofit/>
                              </wps:bodyPr>
                            </wps:wsp>
                            <wps:wsp>
                              <wps:cNvPr id="79" name="Textfeld 164"/>
                              <wps:cNvSpPr txBox="1">
                                <a:spLocks noChangeArrowheads="1"/>
                              </wps:cNvSpPr>
                              <wps:spPr bwMode="auto">
                                <a:xfrm>
                                  <a:off x="94962" y="2087075"/>
                                  <a:ext cx="1300080" cy="335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E6110" w14:textId="69A6ADC3"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9F1FE4" id="Group 45" o:spid="_x0000_s1026" style="position:absolute;left:0;text-align:left;margin-left:21.15pt;margin-top:7.6pt;width:90pt;height:144.75pt;z-index:251659264" coordorigin="949,589" coordsize="15845,23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">
                      <v:group id="Group 818" o:spid="_x0000_s1027" style="position:absolute;left:7377;top:1439;width:3239;height:19431" coordorigin="7377,1439" coordsize="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819" o:spid="_x0000_s1028" style="position:absolute;left:7377;top:1439;width:1;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SiusEA&#10;AADbAAAADwAAAGRycy9kb3ducmV2LnhtbERPz2vCMBS+D/wfwhN2m6lOZVSjiEMU3MU6PD+at6az&#10;eemaaKt//XIQPH58v+fLzlbiSo0vHSsYDhIQxLnTJRcKvo+btw8QPiBrrByTght5WC56L3NMtWv5&#10;QNcsFCKGsE9RgQmhTqX0uSGLfuBq4sj9uMZiiLAppG6wjeG2kqMkmUqLJccGgzWtDeXn7GIVcDn8&#10;rI7jO/7uD9vNpP3z7yfzpdRrv1vNQATqwlP8cO+0gnEcG7/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korrBAAAA2wAAAA8AAAAAAAAAAAAAAAAAmAIAAGRycy9kb3du&#10;cmV2LnhtbFBLBQYAAAAABAAEAPUAAACGAwAAAAA=&#10;" fillcolor="blue">
                          <v:shadow color="#eeece1"/>
                        </v:rect>
                        <v:rect id="Rectangle 820" o:spid="_x0000_s1029" style="position:absolute;left:7377;top:1442;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HIcQA&#10;AADbAAAADwAAAGRycy9kb3ducmV2LnhtbESPW2sCMRSE3wv+h3AKvtWsV3Q1iijSQn3xgs+Hzelm&#10;283JukndbX99UxB8HGbmG2axam0pblT7wrGCfi8BQZw5XXCu4HzavUxB+ICssXRMCn7Iw2rZeVpg&#10;ql3DB7odQy4ihH2KCkwIVSqlzwxZ9D1XEUfvw9UWQ5R1LnWNTYTbUg6SZCItFhwXDFa0MZR9Hb+t&#10;Ai762/I0+sXP98Prbtxc/fBi9kp1n9v1HESgNjzC9/abVjCawf+X+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oByHEAAAA2wAAAA8AAAAAAAAAAAAAAAAAmAIAAGRycy9k&#10;b3ducmV2LnhtbFBLBQYAAAAABAAEAPUAAACJAwAAAAA=&#10;" fillcolor="blue">
                          <v:shadow color="#eeece1"/>
                        </v:rect>
                        <v:rect id="Rectangle 821" o:spid="_x0000_s1030" style="position:absolute;left:7377;top:1440;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s4YcEA&#10;AADbAAAADwAAAGRycy9kb3ducmV2LnhtbERPz2vCMBS+C/4P4QneNFXnkGoUUWSD7WIVz4/m2VSb&#10;l9pktttfvxwGO358v1ebzlbiSY0vHSuYjBMQxLnTJRcKzqfDaAHCB2SNlWNS8E0eNut+b4Wpdi0f&#10;6ZmFQsQQ9ikqMCHUqZQ+N2TRj11NHLmrayyGCJtC6gbbGG4rOU2SV2mx5NhgsKadofyefVkFXE72&#10;1enlB28fx7fDvH342cV8KjUcdNsliEBd+Bf/ud+1gnlcH7/EH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LOGHBAAAA2wAAAA8AAAAAAAAAAAAAAAAAmAIAAGRycy9kb3du&#10;cmV2LnhtbFBLBQYAAAAABAAEAPUAAACGAwAAAAA=&#10;" fillcolor="blue">
                          <v:shadow color="#eeece1"/>
                        </v:rect>
                        <v:rect id="Rectangle 822" o:spid="_x0000_s1031" style="position:absolute;left:7378;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d+sQA&#10;AADbAAAADwAAAGRycy9kb3ducmV2LnhtbESPT2vCQBTE74LfYXmCN92k/qGkriItUqG9qKXnR/aZ&#10;jWbfptmtiX76bkHwOMzMb5jFqrOVuFDjS8cK0nECgjh3uuRCwddhM3oG4QOyxsoxKbiSh9Wy31tg&#10;pl3LO7rsQyEihH2GCkwIdSalzw1Z9GNXE0fv6BqLIcqmkLrBNsJtJZ+SZC4tlhwXDNb0aig/73+t&#10;Ai7Tt+owveHpY/e+mbU/fvJtPpUaDrr1C4hAXXiE7+2tVjBL4f9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HnfrEAAAA2wAAAA8AAAAAAAAAAAAAAAAAmAIAAGRycy9k&#10;b3ducmV2LnhtbFBLBQYAAAAABAAEAPUAAACJAwAAAAA=&#10;" fillcolor="blue">
                          <v:shadow color="#eeece1"/>
                        </v:rect>
                        <v:rect id="Rectangle 823" o:spid="_x0000_s1032" style="position:absolute;left:7377;top:1441;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UDjcQA&#10;AADbAAAADwAAAGRycy9kb3ducmV2LnhtbESPQWvCQBSE7wX/w/KE3upGq6XEbEQsUqFe1NLzI/vM&#10;RrNv0+zWpP31bkHwOMzMN0y26G0tLtT6yrGC8SgBQVw4XXGp4POwfnoF4QOyxtoxKfglD4t88JBh&#10;ql3HO7rsQykihH2KCkwITSqlLwxZ9CPXEEfv6FqLIcq2lLrFLsJtLSdJ8iItVhwXDDa0MlSc9z9W&#10;AVfjt/ow/cPTx+59Peu+/fOX2Sr1OOyXcxCB+nAP39obrWA2gf8v8QfI/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VA43EAAAA2wAAAA8AAAAAAAAAAAAAAAAAmAIAAGRycy9k&#10;b3ducmV2LnhtbFBLBQYAAAAABAAEAPUAAACJAwAAAAA=&#10;" fillcolor="blue">
                          <v:shadow color="#eeece1"/>
                        </v:rect>
                        <v:rect id="Rectangle 824" o:spid="_x0000_s1033" style="position:absolute;left:7378;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mmFsQA&#10;AADbAAAADwAAAGRycy9kb3ducmV2LnhtbESPW2sCMRSE3wX/QziCb5q1XpDVKKJIhfbFCz4fNsfN&#10;6uZku0ndbX99Uyj0cZiZb5jlurWleFLtC8cKRsMEBHHmdMG5gst5P5iD8AFZY+mYFHyRh/Wq21li&#10;ql3DR3qeQi4ihH2KCkwIVSqlzwxZ9ENXEUfv5mqLIco6l7rGJsJtKV+SZCYtFhwXDFa0NZQ9Tp9W&#10;ARejXXmefOP97fi6nzYffnw170r1e+1mASJQG/7Df+2DVjAdw++X+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phbEAAAA2wAAAA8AAAAAAAAAAAAAAAAAmAIAAGRycy9k&#10;b3ducmV2LnhtbFBLBQYAAAAABAAEAPUAAACJAwAAAAA=&#10;" fillcolor="blue">
                          <v:shadow color="#eeece1"/>
                        </v:rect>
                        <v:rect id="Rectangle 825" o:spid="_x0000_s1034" style="position:absolute;left:7377;top:1441;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A+YsQA&#10;AADbAAAADwAAAGRycy9kb3ducmV2LnhtbESPQWvCQBSE7wX/w/KE3urGVkuJriKW0IJe1NLzI/vM&#10;RrNv0+w2SfvrXUHwOMzMN8x82dtKtNT40rGC8SgBQZw7XXKh4OuQPb2B8AFZY+WYFPyRh+Vi8DDH&#10;VLuOd9TuQyEihH2KCkwIdSqlzw1Z9CNXE0fv6BqLIcqmkLrBLsJtJZ+T5FVaLDkuGKxpbSg/73+t&#10;Ai7H79Vh8o+nze4jm3Y//uXbbJV6HParGYhAfbiHb+1PrWA6geuX+APk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wPmLEAAAA2wAAAA8AAAAAAAAAAAAAAAAAmAIAAGRycy9k&#10;b3ducmV2LnhtbFBLBQYAAAAABAAEAPUAAACJAwAAAAA=&#10;" fillcolor="blue">
                          <v:shadow color="#eeece1"/>
                        </v:rect>
                        <v:rect id="Rectangle 826" o:spid="_x0000_s1035" style="position:absolute;left:7378;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yb+cQA&#10;AADbAAAADwAAAGRycy9kb3ducmV2LnhtbESPT2vCQBTE70K/w/IEb7qxNkWiq5SKWGgv/sHzI/ua&#10;Tc2+jdnVRD99tyD0OMzMb5j5srOVuFLjS8cKxqMEBHHudMmFgsN+PZyC8AFZY+WYFNzIw3Lx1Jtj&#10;pl3LW7ruQiEihH2GCkwIdSalzw1Z9CNXE0fv2zUWQ5RNIXWDbYTbSj4nyau0WHJcMFjTu6H8tLtY&#10;BVyOV9X+5Y4/n9vNOm3PfnI0X0oN+t3bDESgLvyHH+0PrSBN4e9L/A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8m/nEAAAA2wAAAA8AAAAAAAAAAAAAAAAAmAIAAGRycy9k&#10;b3ducmV2LnhtbFBLBQYAAAAABAAEAPUAAACJAwAAAAA=&#10;" fillcolor="blue">
                          <v:shadow color="#eeece1"/>
                        </v:rect>
                        <v:rect id="Rectangle 827" o:spid="_x0000_s1036" style="position:absolute;left:7377;top:1442;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4FjsQA&#10;AADbAAAADwAAAGRycy9kb3ducmV2LnhtbESPT2sCMRTE7wW/Q3iCt5r1L2U1ilikgl7U4vmxed1s&#10;3bxsN6m77ac3guBxmJnfMPNla0txpdoXjhUM+gkI4szpgnMFn6fN6xsIH5A1lo5JwR95WC46L3NM&#10;tWv4QNdjyEWEsE9RgQmhSqX0mSGLvu8q4uh9udpiiLLOpa6xiXBbymGSTKXFguOCwYrWhrLL8dcq&#10;4GLwXp7G//i9O3xsJs2PH53NXqlet13NQARqwzP8aG+1gskU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BY7EAAAA2wAAAA8AAAAAAAAAAAAAAAAAmAIAAGRycy9k&#10;b3ducmV2LnhtbFBLBQYAAAAABAAEAPUAAACJAwAAAAA=&#10;" fillcolor="blue">
                          <v:shadow color="#eeece1"/>
                        </v:rect>
                        <v:rect id="Rectangle 828" o:spid="_x0000_s1037" style="position:absolute;left:7378;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KgFcUA&#10;AADbAAAADwAAAGRycy9kb3ducmV2LnhtbESPW2sCMRSE3wX/QzgF3zRrrRdWo4giLdQXL/h82Jxu&#10;tt2cbDepu+2vN0LBx2FmvmEWq9aW4kq1LxwrGA4SEMSZ0wXnCs6nXX8GwgdkjaVjUvBLHlbLbmeB&#10;qXYNH+h6DLmIEPYpKjAhVKmUPjNk0Q9cRRy9D1dbDFHWudQ1NhFuS/mcJBNpseC4YLCijaHs6/hj&#10;FXAx3Janlz/8fD+87sbNtx9dzF6p3lO7noMI1IZH+L/9phWMp3D/En+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4qAVxQAAANsAAAAPAAAAAAAAAAAAAAAAAJgCAABkcnMv&#10;ZG93bnJldi54bWxQSwUGAAAAAAQABAD1AAAAigMAAAAA&#10;" fillcolor="blue">
                          <v:shadow color="#eeece1"/>
                        </v:rect>
                        <v:rect id="Rectangle 829" o:spid="_x0000_s1038" style="position:absolute;left:7378;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00Z8EA&#10;AADbAAAADwAAAGRycy9kb3ducmV2LnhtbERPz2vCMBS+C/4P4QneNFXnkGoUUWSD7WIVz4/m2VSb&#10;l9pktttfvxwGO358v1ebzlbiSY0vHSuYjBMQxLnTJRcKzqfDaAHCB2SNlWNS8E0eNut+b4Wpdi0f&#10;6ZmFQsQQ9ikqMCHUqZQ+N2TRj11NHLmrayyGCJtC6gbbGG4rOU2SV2mx5NhgsKadofyefVkFXE72&#10;1enlB28fx7fDvH342cV8KjUcdNsliEBd+Bf/ud+1gnkcG7/EH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9NGfBAAAA2wAAAA8AAAAAAAAAAAAAAAAAmAIAAGRycy9kb3du&#10;cmV2LnhtbFBLBQYAAAAABAAEAPUAAACGAwAAAAA=&#10;" fillcolor="blue">
                          <v:shadow color="#eeece1"/>
                        </v:rect>
                        <v:rect id="Rectangle 830" o:spid="_x0000_s1039" style="position:absolute;left:7377;top:1443;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R/MUA&#10;AADbAAAADwAAAGRycy9kb3ducmV2LnhtbESPT2sCMRTE74LfIbyCN81aq+hqFFGkhXrxD54fm9fN&#10;tpuX7SZ1t/30Rih4HGbmN8xi1dpSXKn2hWMFw0ECgjhzuuBcwfm0609B+ICssXRMCn7Jw2rZ7Sww&#10;1a7hA12PIRcRwj5FBSaEKpXSZ4Ys+oGriKP34WqLIco6l7rGJsJtKZ+TZCItFhwXDFa0MZR9HX+s&#10;Ai6G2/L08oef74fX3bj59qOL2SvVe2rXcxCB2vAI/7fftILxD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MZH8xQAAANsAAAAPAAAAAAAAAAAAAAAAAJgCAABkcnMv&#10;ZG93bnJldi54bWxQSwUGAAAAAAQABAD1AAAAigMAAAAA&#10;" fillcolor="blue">
                          <v:shadow color="#eeece1"/>
                        </v:rect>
                        <v:rect id="Rectangle 831" o:spid="_x0000_s1040" style="position:absolute;left:7378;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fy3MEA&#10;AADbAAAADwAAAGRycy9kb3ducmV2LnhtbERPz2vCMBS+D/wfwhO8zVSdItUoosgG82IVz4/m2VSb&#10;l9pktttfvxwGO358v5frzlbiSY0vHSsYDRMQxLnTJRcKzqf96xyED8gaK8ek4Js8rFe9lyWm2rV8&#10;pGcWChFD2KeowIRQp1L63JBFP3Q1ceSurrEYImwKqRtsY7it5DhJZtJiybHBYE1bQ/k9+7IKuBzt&#10;qtPbD94+j+/7afvwk4s5KDXod5sFiEBd+Bf/uT+0gllcH7/EH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n8tzBAAAA2wAAAA8AAAAAAAAAAAAAAAAAmAIAAGRycy9kb3du&#10;cmV2LnhtbFBLBQYAAAAABAAEAPUAAACGAwAAAAA=&#10;" fillcolor="blue">
                          <v:shadow color="#eeece1"/>
                        </v:rect>
                        <v:rect id="Rectangle 832" o:spid="_x0000_s1041" style="position:absolute;left:7377;top:1443;width:1;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tXR8QA&#10;AADbAAAADwAAAGRycy9kb3ducmV2LnhtbESPT2vCQBTE74V+h+UVvNVNtIpEVykVaUEv/sHzI/vM&#10;ps2+jdnVpH76bkHwOMzMb5jZorOVuFLjS8cK0n4Cgjh3uuRCwWG/ep2A8AFZY+WYFPySh8X8+WmG&#10;mXYtb+m6C4WIEPYZKjAh1JmUPjdk0fddTRy9k2sshiibQuoG2wi3lRwkyVhaLDkuGKzpw1D+s7tY&#10;BVymy2r/dsPv9fZzNWrPfng0G6V6L937FESgLjzC9/aXVjBO4f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rV0fEAAAA2wAAAA8AAAAAAAAAAAAAAAAAmAIAAGRycy9k&#10;b3ducmV2LnhtbFBLBQYAAAAABAAEAPUAAACJAwAAAAA=&#10;" fillcolor="blue">
                          <v:shadow color="#eeece1"/>
                        </v:rect>
                        <v:rect id="Rectangle 833" o:spid="_x0000_s1042" style="position:absolute;left:7378;top:1443;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nJMMQA&#10;AADbAAAADwAAAGRycy9kb3ducmV2LnhtbESPT2sCMRTE7wW/Q3hCbzWrVpHVKFIRBb34B8+PzXOz&#10;unnZblJ366dvCoUeh5n5DTNbtLYUD6p94VhBv5eAIM6cLjhXcD6t3yYgfEDWWDomBd/kYTHvvMww&#10;1a7hAz2OIRcRwj5FBSaEKpXSZ4Ys+p6riKN3dbXFEGWdS11jE+G2lIMkGUuLBccFgxV9GMruxy+r&#10;gIv+qjy9P/G2O2zWo+bTDy9mr9Rrt11OQQRqw3/4r73VCsYD+P0Sf4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5yTDEAAAA2wAAAA8AAAAAAAAAAAAAAAAAmAIAAGRycy9k&#10;b3ducmV2LnhtbFBLBQYAAAAABAAEAPUAAACJAwAAAAA=&#10;" fillcolor="blue">
                          <v:shadow color="#eeece1"/>
                        </v:rect>
                        <v:rect id="Rectangle 834" o:spid="_x0000_s1043" style="position:absolute;left:7377;top:1444;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Vsq8QA&#10;AADbAAAADwAAAGRycy9kb3ducmV2LnhtbESPW2sCMRSE3wv+h3AE32rWekFWo0iLtKAvXvD5sDlu&#10;Vjcn2010V399Uyj0cZiZb5j5srWluFPtC8cKBv0EBHHmdMG5guNh/ToF4QOyxtIxKXiQh+Wi8zLH&#10;VLuGd3Tfh1xECPsUFZgQqlRKnxmy6PuuIo7e2dUWQ5R1LnWNTYTbUr4lyURaLDguGKzo3VB23d+s&#10;Ai4GH+Vh9MTLZve5HjfffngyW6V63XY1AxGoDf/hv/aXVjAZwu+X+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1bKvEAAAA2wAAAA8AAAAAAAAAAAAAAAAAmAIAAGRycy9k&#10;b3ducmV2LnhtbFBLBQYAAAAABAAEAPUAAACJAwAAAAA=&#10;" fillcolor="blue">
                          <v:shadow color="#eeece1"/>
                        </v:rect>
                        <v:rect id="Rectangle 835" o:spid="_x0000_s1044" style="position:absolute;left:7378;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z038QA&#10;AADbAAAADwAAAGRycy9kb3ducmV2LnhtbESPQWsCMRSE74L/ITyhN83aqpTVKNIiCnpRi+fH5nWz&#10;dfOy3UR39dc3BcHjMDPfMLNFa0txpdoXjhUMBwkI4szpgnMFX8dV/x2ED8gaS8ek4EYeFvNuZ4ap&#10;dg3v6XoIuYgQ9ikqMCFUqZQ+M2TRD1xFHL1vV1sMUda51DU2EW5L+ZokE2mx4LhgsKIPQ9n5cLEK&#10;uBh+lsfRHX+2+/Vq3Pz6t5PZKfXSa5dTEIHa8Aw/2hutYDKC/y/xB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c9N/EAAAA2wAAAA8AAAAAAAAAAAAAAAAAmAIAAGRycy9k&#10;b3ducmV2LnhtbFBLBQYAAAAABAAEAPUAAACJAwAAAAA=&#10;" fillcolor="blue">
                          <v:shadow color="#eeece1"/>
                        </v:rect>
                        <v:rect id="Rectangle 836" o:spid="_x0000_s1045" style="position:absolute;left:7377;top:1444;width:1;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BRRMQA&#10;AADbAAAADwAAAGRycy9kb3ducmV2LnhtbESPT2sCMRTE7wW/Q3iCt5r1L2U1ilikgl7U4vmxed1s&#10;3bxsN6m77ac3guBxmJnfMPNla0txpdoXjhUM+gkI4szpgnMFn6fN6xsIH5A1lo5JwR95WC46L3NM&#10;tWv4QNdjyEWEsE9RgQmhSqX0mSGLvu8q4uh9udpiiLLOpa6xiXBbymGSTKXFguOCwYrWhrLL8dcq&#10;4GLwXp7G//i9O3xsJs2PH53NXqlet13NQARqwzP8aG+1gukE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QUUTEAAAA2wAAAA8AAAAAAAAAAAAAAAAAmAIAAGRycy9k&#10;b3ducmV2LnhtbFBLBQYAAAAABAAEAPUAAACJAwAAAAA=&#10;" fillcolor="blue">
                          <v:shadow color="#eeece1"/>
                        </v:rect>
                        <v:rect id="Rectangle 837" o:spid="_x0000_s1046" style="position:absolute;left:7378;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LPM8QA&#10;AADbAAAADwAAAGRycy9kb3ducmV2LnhtbESPQWvCQBSE74L/YXlCb7qxtaGkriIWUWgvxtLzI/ua&#10;jWbfptmtif31riD0OMzMN8x82dtanKn1lWMF00kCgrhwuuJSwedhM34B4QOyxtoxKbiQh+ViOJhj&#10;pl3HezrnoRQRwj5DBSaEJpPSF4Ys+olriKP37VqLIcq2lLrFLsJtLR+TJJUWK44LBhtaGypO+a9V&#10;wNX0rT7M/vD4vt9unrsf//RlPpR6GPWrVxCB+vAfvrd3WkGawu1L/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CzzPEAAAA2wAAAA8AAAAAAAAAAAAAAAAAmAIAAGRycy9k&#10;b3ducmV2LnhtbFBLBQYAAAAABAAEAPUAAACJAwAAAAA=&#10;" fillcolor="blue">
                          <v:shadow color="#eeece1"/>
                        </v:rect>
                        <v:rect id="Rectangle 838" o:spid="_x0000_s1047" style="position:absolute;left:7377;top:1445;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5qqMQA&#10;AADbAAAADwAAAGRycy9kb3ducmV2LnhtbESPQWsCMRSE74X+h/AEbzVrtVZWo5QWUagXtfT82Dw3&#10;q5uX7Sa6q7/eCEKPw8x8w0znrS3FmWpfOFbQ7yUgiDOnC84V/OwWL2MQPiBrLB2Tggt5mM+en6aY&#10;atfwhs7bkIsIYZ+iAhNClUrpM0MWfc9VxNHbu9piiLLOpa6xiXBbytckGUmLBccFgxV9GsqO25NV&#10;wEX/q9wNr3j43iwXb82fH/yatVLdTvsxARGoDf/hR3ulFYze4f4l/g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OaqjEAAAA2wAAAA8AAAAAAAAAAAAAAAAAmAIAAGRycy9k&#10;b3ducmV2LnhtbFBLBQYAAAAABAAEAPUAAACJAwAAAAA=&#10;" fillcolor="blue">
                          <v:shadow color="#eeece1"/>
                        </v:rect>
                        <v:rect id="Rectangle 839" o:spid="_x0000_s1048" style="position:absolute;left:7378;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H+2sEA&#10;AADbAAAADwAAAGRycy9kb3ducmV2LnhtbERPz2vCMBS+D/wfwhO8zVSdItUoosgG82IVz4/m2VSb&#10;l9pktttfvxwGO358v5frzlbiSY0vHSsYDRMQxLnTJRcKzqf96xyED8gaK8ek4Js8rFe9lyWm2rV8&#10;pGcWChFD2KeowIRQp1L63JBFP3Q1ceSurrEYImwKqRtsY7it5DhJZtJiybHBYE1bQ/k9+7IKuBzt&#10;qtPbD94+j+/7afvwk4s5KDXod5sFiEBd+Bf/uT+0glkcG7/EH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R/trBAAAA2wAAAA8AAAAAAAAAAAAAAAAAmAIAAGRycy9kb3du&#10;cmV2LnhtbFBLBQYAAAAABAAEAPUAAACGAwAAAAA=&#10;" fillcolor="blue">
                          <v:shadow color="#eeece1"/>
                        </v:rect>
                        <v:rect id="Rectangle 840" o:spid="_x0000_s1049" style="position:absolute;left:7377;top:1439;width:1;height: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L6vMIA&#10;AADbAAAADwAAAGRycy9kb3ducmV2LnhtbESP0YrCMBRE3wX/IVzBN031QbQaRQsFQXbF6gdcmmtb&#10;bW5KE7W7X79ZEHwcZuYMs9p0phZPal1lWcFkHIEgzq2uuFBwOaejOQjnkTXWlknBDznYrPu9Fcba&#10;vvhEz8wXIkDYxaig9L6JpXR5SQbd2DbEwbva1qAPsi2kbvEV4KaW0yiaSYMVh4USG0pKyu/ZwyjI&#10;fr9Nujvc5jJrzuaYuCNWX1Kp4aDbLkF46vwn/G7vtYLZAv6/h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vq8wgAAANsAAAAPAAAAAAAAAAAAAAAAAJgCAABkcnMvZG93&#10;bnJldi54bWxQSwUGAAAAAAQABAD1AAAAhwMAAAAA&#10;" filled="f" fillcolor="blue" strokeweight="1pt">
                          <v:shadow color="#eeece1"/>
                        </v:rect>
                      </v:group>
                      <v:line id="Line 845" o:spid="_x0000_s1050" style="position:absolute;flip:x;visibility:visible;mso-wrap-style:square" from="4520,20108" to="8108,20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OG2cEAAADbAAAADwAAAGRycy9kb3ducmV2LnhtbERPu2rDMBTdA/kHcQtdTCy7Q5O4UUII&#10;hHZoBzsh88W6frTWlZHU2P37aih0PJz37jCbQdzJ+d6ygjzNQBDXVvfcKrhezqsNCB+QNQ6WScEP&#10;eTjsl4sdFtpOXNK9Cq2IIewLVNCFMBZS+rojgz61I3HkGusMhghdK7XDKYabQT5l2bM02HNs6HCk&#10;U0f1V/VtFPR6un1+sN8ORmbvyavLy6TJlXp8mI8vIALN4V/8537TCtZxffwSf4D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o4bZwQAAANsAAAAPAAAAAAAAAAAAAAAA&#10;AKECAABkcnMvZG93bnJldi54bWxQSwUGAAAAAAQABAD5AAAAjwMAAAAA&#10;" strokeweight=".5pt">
                        <v:shadow color="#eeece1"/>
                      </v:line>
                      <v:line id="Line 846" o:spid="_x0000_s1051" style="position:absolute;flip:x;visibility:visible;mso-wrap-style:square" from="4520,14774" to="8108,14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8jQsMAAADbAAAADwAAAGRycy9kb3ducmV2LnhtbESPT4vCMBTE74LfITzBi6xpPaxu1ygi&#10;iB52D/5hz4/m2Vabl5JEW7+9WRA8DjPzG2a+7Ewt7uR8ZVlBOk5AEOdWV1woOB03HzMQPiBrrC2T&#10;ggd5WC76vTlm2ra8p/shFCJC2GeooAyhyaT0eUkG/dg2xNE7W2cwROkKqR22EW5qOUmST2mw4rhQ&#10;YkPrkvLr4WYUVLr9u/yy/6qNTH5GW5fuR+dUqeGgW32DCNSFd/jV3mkF0xT+v8Qf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vI0LDAAAA2wAAAA8AAAAAAAAAAAAA&#10;AAAAoQIAAGRycy9kb3ducmV2LnhtbFBLBQYAAAAABAAEAPkAAACRAwAAAAA=&#10;" strokeweight=".5pt">
                        <v:shadow color="#eeece1"/>
                      </v:line>
                      <v:line id="Line 847" o:spid="_x0000_s1052" style="position:absolute;flip:y;visibility:visible;mso-wrap-style:square" from="3059,12965" to="3059,18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29NcIAAADbAAAADwAAAGRycy9kb3ducmV2LnhtbESPQYvCMBSE74L/IbwFL7Km9aC71Siy&#10;sOhBD7ri+dE827rNS0mirf/eCILHYWa+YebLztTiRs5XlhWkowQEcW51xYWC49/v5xcIH5A11pZJ&#10;wZ08LBf93hwzbVve0+0QChEh7DNUUIbQZFL6vCSDfmQb4uidrTMYonSF1A7bCDe1HCfJRBqsOC6U&#10;2NBPSfn/4WoUVLo9XXbsv2sjk+1w7dL98JwqNfjoVjMQgbrwDr/aG61gOobnl/g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29NcIAAADbAAAADwAAAAAAAAAAAAAA&#10;AAChAgAAZHJzL2Rvd25yZXYueG1sUEsFBgAAAAAEAAQA+QAAAJADAAAAAA==&#10;" strokeweight=".5pt">
                        <v:shadow color="#eeece1"/>
                      </v:line>
                      <v:line id="Line 848" o:spid="_x0000_s1053" style="position:absolute;flip:x;visibility:visible;mso-wrap-style:square" from="3059,12965" to="8108,1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EYrsQAAADbAAAADwAAAGRycy9kb3ducmV2LnhtbESPQWvCQBSE74L/YXlCL1I3aUHbNBsR&#10;obQHPZiWnh/ZZ5KafRt2V5P++64geBxm5hsmX4+mExdyvrWsIF0kIIgrq1uuFXx/vT++gPABWWNn&#10;mRT8kYd1MZ3kmGk78IEuZahFhLDPUEETQp9J6auGDPqF7Ymjd7TOYIjS1VI7HCLcdPIpSZbSYMtx&#10;ocGetg1Vp/JsFLR6+Pnds3/tjEx28w+XHubHVKmH2bh5AxFoDPfwrf2pFaye4fol/gB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cRiuxAAAANsAAAAPAAAAAAAAAAAA&#10;AAAAAKECAABkcnMvZG93bnJldi54bWxQSwUGAAAAAAQABAD5AAAAkgMAAAAA&#10;" strokeweight=".5pt">
                        <v:shadow color="#eeece1"/>
                      </v:line>
                      <v:line id="Line 849" o:spid="_x0000_s1054" style="position:absolute;flip:x;visibility:visible;mso-wrap-style:square" from="3059,18299" to="8108,18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iA2sQAAADbAAAADwAAAGRycy9kb3ducmV2LnhtbESPQWvCQBSE74L/YXlCL1I3KUXbNBsR&#10;obQHPZiWnh/ZZ5KafRt2V5P++64geBxm5hsmX4+mExdyvrWsIF0kIIgrq1uuFXx/vT++gPABWWNn&#10;mRT8kYd1MZ3kmGk78IEuZahFhLDPUEETQp9J6auGDPqF7Ymjd7TOYIjS1VI7HCLcdPIpSZbSYMtx&#10;ocGetg1Vp/JsFLR6+Pnds3/tjEx28w+XHubHVKmH2bh5AxFoDPfwrf2pFaye4fol/gB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mIDaxAAAANsAAAAPAAAAAAAAAAAA&#10;AAAAAKECAABkcnMvZG93bnJldi54bWxQSwUGAAAAAAQABAD5AAAAkgMAAAAA&#10;" strokeweight=".5pt">
                        <v:shadow color="#eeece1"/>
                      </v:line>
                      <v:line id="Line 850" o:spid="_x0000_s1055" style="position:absolute;flip:y;visibility:visible;mso-wrap-style:square" from="4520,14774" to="4520,20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QlQcQAAADbAAAADwAAAGRycy9kb3ducmV2LnhtbESPQWvCQBSE74L/YXlCL1I3KVTbNBsR&#10;obQHPZiWnh/ZZ5KafRt2V5P++64geBxm5hsmX4+mExdyvrWsIF0kIIgrq1uuFXx/vT++gPABWWNn&#10;mRT8kYd1MZ3kmGk78IEuZahFhLDPUEETQp9J6auGDPqF7Ymjd7TOYIjS1VI7HCLcdPIpSZbSYMtx&#10;ocGetg1Vp/JsFLR6+Pnds3/tjEx28w+XHubHVKmH2bh5AxFoDPfwrf2pFaye4fol/gB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1CVBxAAAANsAAAAPAAAAAAAAAAAA&#10;AAAAAKECAABkcnMvZG93bnJldi54bWxQSwUGAAAAAAQABAD5AAAAkgMAAAAA&#10;" strokeweight=".5pt">
                        <v:shadow color="#eeece1"/>
                      </v:line>
                      <v:shapetype id="_x0000_t202" coordsize="21600,21600" o:spt="202" path="m,l,21600r21600,l21600,xe">
                        <v:stroke joinstyle="miter"/>
                        <v:path gradientshapeok="t" o:connecttype="rect"/>
                      </v:shapetype>
                      <v:shape id="Textfeld 155" o:spid="_x0000_s1056" type="#_x0000_t202" style="position:absolute;left:2218;top:589;width:6404;height:4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14:paraId="78CE9F91"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12</w:t>
                              </w:r>
                            </w:p>
                          </w:txbxContent>
                        </v:textbox>
                      </v:shape>
                      <v:shape id="Textfeld 156" o:spid="_x0000_s1057" type="#_x0000_t202" style="position:absolute;left:8623;top:589;width:8172;height:5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14:paraId="29CC7051"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11</w:t>
                              </w:r>
                            </w:p>
                          </w:txbxContent>
                        </v:textbox>
                      </v:shape>
                      <v:shape id="Textfeld 163" o:spid="_x0000_s1058" type="#_x0000_t202" style="position:absolute;left:10221;top:18721;width:2681;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14:paraId="22FDA9F8"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w:t>
                              </w:r>
                            </w:p>
                          </w:txbxContent>
                        </v:textbox>
                      </v:shape>
                      <v:shape id="Textfeld 164" o:spid="_x0000_s1059" type="#_x0000_t202" style="position:absolute;left:949;top:20870;width:13001;height:3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14:paraId="786E6110" w14:textId="69A6ADC3"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v:textbox>
                      </v:shape>
                    </v:group>
                  </w:pict>
                </mc:Fallback>
              </mc:AlternateContent>
            </w:r>
          </w:p>
        </w:tc>
        <w:tc>
          <w:tcPr>
            <w:tcW w:w="3288" w:type="dxa"/>
          </w:tcPr>
          <w:p w14:paraId="52A9E07C" w14:textId="25DA2BA5" w:rsidR="00414752" w:rsidRDefault="00365F61" w:rsidP="00463031">
            <w:pPr>
              <w:spacing w:before="100" w:beforeAutospacing="1" w:after="160" w:line="259" w:lineRule="auto"/>
              <w:jc w:val="center"/>
              <w:rPr>
                <w:rFonts w:ascii="Calibri" w:eastAsia="Calibri" w:hAnsi="Calibri"/>
                <w:sz w:val="18"/>
                <w:szCs w:val="18"/>
              </w:rPr>
            </w:pPr>
            <w:r>
              <w:rPr>
                <w:rFonts w:ascii="Calibri" w:eastAsia="Calibri" w:hAnsi="Calibri"/>
                <w:noProof/>
                <w:sz w:val="18"/>
                <w:szCs w:val="18"/>
              </w:rPr>
              <mc:AlternateContent>
                <mc:Choice Requires="wpg">
                  <w:drawing>
                    <wp:anchor distT="0" distB="0" distL="114300" distR="114300" simplePos="0" relativeHeight="251657728" behindDoc="0" locked="0" layoutInCell="1" allowOverlap="1" wp14:anchorId="30976411" wp14:editId="5F3FCD82">
                      <wp:simplePos x="0" y="0"/>
                      <wp:positionH relativeFrom="column">
                        <wp:posOffset>247650</wp:posOffset>
                      </wp:positionH>
                      <wp:positionV relativeFrom="paragraph">
                        <wp:posOffset>77470</wp:posOffset>
                      </wp:positionV>
                      <wp:extent cx="1219200" cy="2019300"/>
                      <wp:effectExtent l="0" t="0" r="0" b="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9200" cy="2019300"/>
                                <a:chOff x="0" y="0"/>
                                <a:chExt cx="1656000" cy="2664000"/>
                              </a:xfrm>
                            </wpg:grpSpPr>
                            <wps:wsp>
                              <wps:cNvPr id="81" name="Rechteck 2"/>
                              <wps:cNvSpPr>
                                <a:spLocks noChangeArrowheads="1"/>
                              </wps:cNvSpPr>
                              <wps:spPr bwMode="auto">
                                <a:xfrm>
                                  <a:off x="0" y="0"/>
                                  <a:ext cx="1656000" cy="2664000"/>
                                </a:xfrm>
                                <a:prstGeom prst="rect">
                                  <a:avLst/>
                                </a:prstGeom>
                                <a:solidFill>
                                  <a:srgbClr val="FFFFFF"/>
                                </a:solidFill>
                                <a:ln>
                                  <a:noFill/>
                                </a:ln>
                                <a:extLst>
                                  <a:ext uri="{91240B29-F687-4F45-9708-019B960494DF}">
                                    <a14:hiddenLine xmlns:a14="http://schemas.microsoft.com/office/drawing/2010/main" w="6350" algn="ctr">
                                      <a:solidFill>
                                        <a:srgbClr val="000000"/>
                                      </a:solidFill>
                                      <a:round/>
                                      <a:headEnd/>
                                      <a:tailEnd/>
                                    </a14:hiddenLine>
                                  </a:ext>
                                </a:extLst>
                              </wps:spPr>
                              <wps:bodyPr rot="0" vert="horz" wrap="square" lIns="91440" tIns="45720" rIns="91440" bIns="45720" anchor="t" anchorCtr="0" upright="1">
                                <a:noAutofit/>
                              </wps:bodyPr>
                            </wps:wsp>
                            <wpg:grpSp>
                              <wpg:cNvPr id="82" name="Group 781"/>
                              <wpg:cNvGrpSpPr>
                                <a:grpSpLocks/>
                              </wpg:cNvGrpSpPr>
                              <wpg:grpSpPr bwMode="auto">
                                <a:xfrm>
                                  <a:off x="737500" y="143976"/>
                                  <a:ext cx="323850" cy="1943100"/>
                                  <a:chOff x="737500" y="143976"/>
                                  <a:chExt cx="102" cy="612"/>
                                </a:xfrm>
                              </wpg:grpSpPr>
                              <wps:wsp>
                                <wps:cNvPr id="83" name="Rectangle 782"/>
                                <wps:cNvSpPr>
                                  <a:spLocks noChangeArrowheads="1"/>
                                </wps:cNvSpPr>
                                <wps:spPr bwMode="auto">
                                  <a:xfrm>
                                    <a:off x="737511" y="14398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4" name="Rectangle 783"/>
                                <wps:cNvSpPr>
                                  <a:spLocks noChangeArrowheads="1"/>
                                </wps:cNvSpPr>
                                <wps:spPr bwMode="auto">
                                  <a:xfrm>
                                    <a:off x="737511" y="144270"/>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5" name="Rectangle 784"/>
                                <wps:cNvSpPr>
                                  <a:spLocks noChangeArrowheads="1"/>
                                </wps:cNvSpPr>
                                <wps:spPr bwMode="auto">
                                  <a:xfrm>
                                    <a:off x="737511" y="14404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6" name="Rectangle 785"/>
                                <wps:cNvSpPr>
                                  <a:spLocks noChangeArrowheads="1"/>
                                </wps:cNvSpPr>
                                <wps:spPr bwMode="auto">
                                  <a:xfrm>
                                    <a:off x="737568" y="14404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7" name="Rectangle 786"/>
                                <wps:cNvSpPr>
                                  <a:spLocks noChangeArrowheads="1"/>
                                </wps:cNvSpPr>
                                <wps:spPr bwMode="auto">
                                  <a:xfrm>
                                    <a:off x="737511" y="14410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8" name="Rectangle 787"/>
                                <wps:cNvSpPr>
                                  <a:spLocks noChangeArrowheads="1"/>
                                </wps:cNvSpPr>
                                <wps:spPr bwMode="auto">
                                  <a:xfrm>
                                    <a:off x="737568" y="14410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9" name="Rectangle 788"/>
                                <wps:cNvSpPr>
                                  <a:spLocks noChangeArrowheads="1"/>
                                </wps:cNvSpPr>
                                <wps:spPr bwMode="auto">
                                  <a:xfrm>
                                    <a:off x="737511" y="14415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0" name="Rectangle 789"/>
                                <wps:cNvSpPr>
                                  <a:spLocks noChangeArrowheads="1"/>
                                </wps:cNvSpPr>
                                <wps:spPr bwMode="auto">
                                  <a:xfrm>
                                    <a:off x="737568" y="14415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1" name="Rectangle 790"/>
                                <wps:cNvSpPr>
                                  <a:spLocks noChangeArrowheads="1"/>
                                </wps:cNvSpPr>
                                <wps:spPr bwMode="auto">
                                  <a:xfrm>
                                    <a:off x="737511" y="14421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2" name="Rectangle 791"/>
                                <wps:cNvSpPr>
                                  <a:spLocks noChangeArrowheads="1"/>
                                </wps:cNvSpPr>
                                <wps:spPr bwMode="auto">
                                  <a:xfrm>
                                    <a:off x="737568" y="14421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3" name="Rectangle 792"/>
                                <wps:cNvSpPr>
                                  <a:spLocks noChangeArrowheads="1"/>
                                </wps:cNvSpPr>
                                <wps:spPr bwMode="auto">
                                  <a:xfrm>
                                    <a:off x="737568" y="14427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4" name="Rectangle 793"/>
                                <wps:cNvSpPr>
                                  <a:spLocks noChangeArrowheads="1"/>
                                </wps:cNvSpPr>
                                <wps:spPr bwMode="auto">
                                  <a:xfrm>
                                    <a:off x="737511" y="14432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5" name="Rectangle 794"/>
                                <wps:cNvSpPr>
                                  <a:spLocks noChangeArrowheads="1"/>
                                </wps:cNvSpPr>
                                <wps:spPr bwMode="auto">
                                  <a:xfrm>
                                    <a:off x="737568" y="14432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6" name="Rectangle 795"/>
                                <wps:cNvSpPr>
                                  <a:spLocks noChangeArrowheads="1"/>
                                </wps:cNvSpPr>
                                <wps:spPr bwMode="auto">
                                  <a:xfrm>
                                    <a:off x="737511" y="14438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7" name="Rectangle 796"/>
                                <wps:cNvSpPr>
                                  <a:spLocks noChangeArrowheads="1"/>
                                </wps:cNvSpPr>
                                <wps:spPr bwMode="auto">
                                  <a:xfrm>
                                    <a:off x="737568" y="14438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8" name="Rectangle 797"/>
                                <wps:cNvSpPr>
                                  <a:spLocks noChangeArrowheads="1"/>
                                </wps:cNvSpPr>
                                <wps:spPr bwMode="auto">
                                  <a:xfrm>
                                    <a:off x="737511" y="14444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9" name="Rectangle 798"/>
                                <wps:cNvSpPr>
                                  <a:spLocks noChangeArrowheads="1"/>
                                </wps:cNvSpPr>
                                <wps:spPr bwMode="auto">
                                  <a:xfrm>
                                    <a:off x="737568" y="14444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0" name="Rectangle 799"/>
                                <wps:cNvSpPr>
                                  <a:spLocks noChangeArrowheads="1"/>
                                </wps:cNvSpPr>
                                <wps:spPr bwMode="auto">
                                  <a:xfrm>
                                    <a:off x="737511" y="14449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1" name="Rectangle 800"/>
                                <wps:cNvSpPr>
                                  <a:spLocks noChangeArrowheads="1"/>
                                </wps:cNvSpPr>
                                <wps:spPr bwMode="auto">
                                  <a:xfrm>
                                    <a:off x="737568" y="14449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2" name="Rectangle 801"/>
                                <wps:cNvSpPr>
                                  <a:spLocks noChangeArrowheads="1"/>
                                </wps:cNvSpPr>
                                <wps:spPr bwMode="auto">
                                  <a:xfrm>
                                    <a:off x="737511" y="14455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3" name="Rectangle 802"/>
                                <wps:cNvSpPr>
                                  <a:spLocks noChangeArrowheads="1"/>
                                </wps:cNvSpPr>
                                <wps:spPr bwMode="auto">
                                  <a:xfrm>
                                    <a:off x="737568" y="14455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4" name="Rectangle 803"/>
                                <wps:cNvSpPr>
                                  <a:spLocks noChangeArrowheads="1"/>
                                </wps:cNvSpPr>
                                <wps:spPr bwMode="auto">
                                  <a:xfrm>
                                    <a:off x="737500" y="143976"/>
                                    <a:ext cx="102" cy="612"/>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0000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g:grpSp>
                            <wps:wsp>
                              <wps:cNvPr id="105" name="Line 811"/>
                              <wps:cNvCnPr>
                                <a:cxnSpLocks noChangeShapeType="1"/>
                              </wps:cNvCnPr>
                              <wps:spPr bwMode="auto">
                                <a:xfrm flipH="1">
                                  <a:off x="451750" y="2010876"/>
                                  <a:ext cx="35877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6" name="Line 812"/>
                              <wps:cNvCnPr>
                                <a:cxnSpLocks noChangeShapeType="1"/>
                              </wps:cNvCnPr>
                              <wps:spPr bwMode="auto">
                                <a:xfrm flipH="1">
                                  <a:off x="451750" y="1477476"/>
                                  <a:ext cx="35877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7" name="Line 813"/>
                              <wps:cNvCnPr>
                                <a:cxnSpLocks noChangeShapeType="1"/>
                              </wps:cNvCnPr>
                              <wps:spPr bwMode="auto">
                                <a:xfrm flipV="1">
                                  <a:off x="235850" y="934550"/>
                                  <a:ext cx="0" cy="1654176"/>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8" name="Line 814"/>
                              <wps:cNvCnPr>
                                <a:cxnSpLocks noChangeShapeType="1"/>
                              </wps:cNvCnPr>
                              <wps:spPr bwMode="auto">
                                <a:xfrm flipH="1">
                                  <a:off x="235850" y="1296500"/>
                                  <a:ext cx="57467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9" name="Line 815"/>
                              <wps:cNvCnPr>
                                <a:cxnSpLocks noChangeShapeType="1"/>
                              </wps:cNvCnPr>
                              <wps:spPr bwMode="auto">
                                <a:xfrm flipH="1">
                                  <a:off x="232676" y="1829900"/>
                                  <a:ext cx="57467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0" name="Line 816"/>
                              <wps:cNvCnPr>
                                <a:cxnSpLocks noChangeShapeType="1"/>
                              </wps:cNvCnPr>
                              <wps:spPr bwMode="auto">
                                <a:xfrm flipV="1">
                                  <a:off x="451750" y="937726"/>
                                  <a:ext cx="0" cy="151130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1" name="Line 853"/>
                              <wps:cNvCnPr>
                                <a:cxnSpLocks noChangeShapeType="1"/>
                              </wps:cNvCnPr>
                              <wps:spPr bwMode="auto">
                                <a:xfrm flipH="1" flipV="1">
                                  <a:off x="235850" y="934550"/>
                                  <a:ext cx="57467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2" name="Oval 854"/>
                              <wps:cNvSpPr>
                                <a:spLocks noChangeArrowheads="1"/>
                              </wps:cNvSpPr>
                              <wps:spPr bwMode="auto">
                                <a:xfrm>
                                  <a:off x="219976" y="1274276"/>
                                  <a:ext cx="34924" cy="34924"/>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13" name="Oval 855"/>
                              <wps:cNvSpPr>
                                <a:spLocks noChangeArrowheads="1"/>
                              </wps:cNvSpPr>
                              <wps:spPr bwMode="auto">
                                <a:xfrm>
                                  <a:off x="432700" y="1458426"/>
                                  <a:ext cx="34926" cy="34924"/>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14" name="Oval 856"/>
                              <wps:cNvSpPr>
                                <a:spLocks noChangeArrowheads="1"/>
                              </wps:cNvSpPr>
                              <wps:spPr bwMode="auto">
                                <a:xfrm>
                                  <a:off x="219976" y="1810850"/>
                                  <a:ext cx="34924" cy="34926"/>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15" name="Oval 857"/>
                              <wps:cNvSpPr>
                                <a:spLocks noChangeArrowheads="1"/>
                              </wps:cNvSpPr>
                              <wps:spPr bwMode="auto">
                                <a:xfrm>
                                  <a:off x="432700" y="1995000"/>
                                  <a:ext cx="34926" cy="34926"/>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16" name="Line 858"/>
                              <wps:cNvCnPr>
                                <a:cxnSpLocks noChangeShapeType="1"/>
                              </wps:cNvCnPr>
                              <wps:spPr bwMode="auto">
                                <a:xfrm>
                                  <a:off x="988326" y="937726"/>
                                  <a:ext cx="40957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7" name="Line 859"/>
                              <wps:cNvCnPr>
                                <a:cxnSpLocks noChangeShapeType="1"/>
                              </wps:cNvCnPr>
                              <wps:spPr bwMode="auto">
                                <a:xfrm>
                                  <a:off x="988326" y="750400"/>
                                  <a:ext cx="53975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8" name="Line 860"/>
                              <wps:cNvCnPr>
                                <a:cxnSpLocks noChangeShapeType="1"/>
                              </wps:cNvCnPr>
                              <wps:spPr bwMode="auto">
                                <a:xfrm>
                                  <a:off x="451750" y="2449026"/>
                                  <a:ext cx="94615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9" name="Line 861"/>
                              <wps:cNvCnPr>
                                <a:cxnSpLocks noChangeShapeType="1"/>
                              </wps:cNvCnPr>
                              <wps:spPr bwMode="auto">
                                <a:xfrm>
                                  <a:off x="1397900" y="937726"/>
                                  <a:ext cx="0" cy="151130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0" name="Line 863"/>
                              <wps:cNvCnPr>
                                <a:cxnSpLocks noChangeShapeType="1"/>
                              </wps:cNvCnPr>
                              <wps:spPr bwMode="auto">
                                <a:xfrm>
                                  <a:off x="235850" y="2591900"/>
                                  <a:ext cx="129540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1" name="Line 864"/>
                              <wps:cNvCnPr>
                                <a:cxnSpLocks noChangeShapeType="1"/>
                              </wps:cNvCnPr>
                              <wps:spPr bwMode="auto">
                                <a:xfrm flipH="1" flipV="1">
                                  <a:off x="1528076" y="750400"/>
                                  <a:ext cx="0" cy="184150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2" name="Oval 865"/>
                              <wps:cNvSpPr>
                                <a:spLocks noChangeArrowheads="1"/>
                              </wps:cNvSpPr>
                              <wps:spPr bwMode="auto">
                                <a:xfrm>
                                  <a:off x="432700" y="921850"/>
                                  <a:ext cx="34926" cy="34926"/>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23" name="Freeform 866"/>
                              <wps:cNvSpPr>
                                <a:spLocks/>
                              </wps:cNvSpPr>
                              <wps:spPr bwMode="auto">
                                <a:xfrm>
                                  <a:off x="166000" y="1077426"/>
                                  <a:ext cx="142876" cy="69850"/>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24" name="Line 867"/>
                              <wps:cNvCnPr>
                                <a:cxnSpLocks noChangeShapeType="1"/>
                              </wps:cNvCnPr>
                              <wps:spPr bwMode="auto">
                                <a:xfrm>
                                  <a:off x="166000" y="1074250"/>
                                  <a:ext cx="14287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5" name="Freeform 868"/>
                              <wps:cNvSpPr>
                                <a:spLocks/>
                              </wps:cNvSpPr>
                              <wps:spPr bwMode="auto">
                                <a:xfrm>
                                  <a:off x="378726" y="1080600"/>
                                  <a:ext cx="142874" cy="69850"/>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26" name="Line 869"/>
                              <wps:cNvCnPr>
                                <a:cxnSpLocks noChangeShapeType="1"/>
                              </wps:cNvCnPr>
                              <wps:spPr bwMode="auto">
                                <a:xfrm>
                                  <a:off x="378726" y="1077426"/>
                                  <a:ext cx="142874"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7" name="Textfeld 157"/>
                              <wps:cNvSpPr txBox="1">
                                <a:spLocks noChangeArrowheads="1"/>
                              </wps:cNvSpPr>
                              <wps:spPr bwMode="auto">
                                <a:xfrm>
                                  <a:off x="254901" y="72395"/>
                                  <a:ext cx="521066" cy="393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6D198"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12</w:t>
                                    </w:r>
                                  </w:p>
                                </w:txbxContent>
                              </wps:txbx>
                              <wps:bodyPr rot="0" vert="horz" wrap="square" lIns="91440" tIns="45720" rIns="91440" bIns="45720" anchor="t" anchorCtr="0" upright="1">
                                <a:noAutofit/>
                              </wps:bodyPr>
                            </wps:wsp>
                            <wps:wsp>
                              <wps:cNvPr id="128" name="Textfeld 158"/>
                              <wps:cNvSpPr txBox="1">
                                <a:spLocks noChangeArrowheads="1"/>
                              </wps:cNvSpPr>
                              <wps:spPr bwMode="auto">
                                <a:xfrm>
                                  <a:off x="1021507" y="72395"/>
                                  <a:ext cx="474403" cy="407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38585"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11</w:t>
                                    </w:r>
                                  </w:p>
                                </w:txbxContent>
                              </wps:txbx>
                              <wps:bodyPr rot="0" vert="horz" wrap="square" lIns="91440" tIns="45720" rIns="91440" bIns="45720" anchor="t" anchorCtr="0" upright="1">
                                <a:noAutofit/>
                              </wps:bodyPr>
                            </wps:wsp>
                            <wps:wsp>
                              <wps:cNvPr id="129" name="Textfeld 162"/>
                              <wps:cNvSpPr txBox="1">
                                <a:spLocks noChangeArrowheads="1"/>
                              </wps:cNvSpPr>
                              <wps:spPr bwMode="auto">
                                <a:xfrm>
                                  <a:off x="1003325" y="1845776"/>
                                  <a:ext cx="336559" cy="3648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5F5DC"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w:t>
                                    </w:r>
                                  </w:p>
                                </w:txbxContent>
                              </wps:txbx>
                              <wps:bodyPr rot="0" vert="horz" wrap="square" lIns="91440" tIns="45720" rIns="91440" bIns="45720" anchor="t" anchorCtr="0" upright="1">
                                <a:noAutofit/>
                              </wps:bodyPr>
                            </wps:wsp>
                            <wps:wsp>
                              <wps:cNvPr id="130" name="Textfeld 165"/>
                              <wps:cNvSpPr txBox="1">
                                <a:spLocks noChangeArrowheads="1"/>
                              </wps:cNvSpPr>
                              <wps:spPr bwMode="auto">
                                <a:xfrm>
                                  <a:off x="432691" y="2065157"/>
                                  <a:ext cx="555626" cy="3838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6021E"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976411" id="Group 80" o:spid="_x0000_s1060" style="position:absolute;left:0;text-align:left;margin-left:19.5pt;margin-top:6.1pt;width:96pt;height:159pt;z-index:251657728" coordsize="16560,26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">
                      <v:rect id="Rechteck 2" o:spid="_x0000_s1061" style="position:absolute;width:16560;height:26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XRcIA&#10;AADbAAAADwAAAGRycy9kb3ducmV2LnhtbESPUWvCMBSF3wf7D+EKe5tJJ5RSjaKDgSBMp4Kvl+ba&#10;FpubkkTt/v0iCHs8nHO+w5ktBtuJG/nQOtaQjRUI4sqZlmsNx8PXewEiRGSDnWPS8EsBFvPXlxmW&#10;xt35h277WIsE4VCihibGvpQyVA1ZDGPXEyfv7LzFmKSvpfF4T3DbyQ+lcmmx5bTQYE+fDVWX/dVq&#10;yFc5naoJ2l34Vt2pyPxRbTdav42G5RREpCH+h5/ttdFQZPD4kn6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ARdFwgAAANsAAAAPAAAAAAAAAAAAAAAAAJgCAABkcnMvZG93&#10;bnJldi54bWxQSwUGAAAAAAQABAD1AAAAhwMAAAAA&#10;" stroked="f" strokeweight=".5pt">
                        <v:stroke joinstyle="round"/>
                      </v:rect>
                      <v:group id="Group 781" o:spid="_x0000_s1062" style="position:absolute;left:7375;top:1439;width:3238;height:19431" coordorigin="7375,1439" coordsize="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782" o:spid="_x0000_s1063" style="position:absolute;left:7375;top:1439;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mKUcQA&#10;AADbAAAADwAAAGRycy9kb3ducmV2LnhtbESPW2sCMRSE3wv+h3AE32rWekFWo0iLtKAvXvD5sDlu&#10;Vjcn2010V399Uyj0cZiZb5j5srWluFPtC8cKBv0EBHHmdMG5guNh/ToF4QOyxtIxKXiQh+Wi8zLH&#10;VLuGd3Tfh1xECPsUFZgQqlRKnxmy6PuuIo7e2dUWQ5R1LnWNTYTbUr4lyURaLDguGKzo3VB23d+s&#10;Ai4GH+Vh9MTLZve5HjfffngyW6V63XY1AxGoDf/hv/aXVjAdwu+X+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ilHEAAAA2wAAAA8AAAAAAAAAAAAAAAAAmAIAAGRycy9k&#10;b3ducmV2LnhtbFBLBQYAAAAABAAEAPUAAACJAwAAAAA=&#10;" fillcolor="blue">
                          <v:shadow color="#eeece1"/>
                        </v:rect>
                        <v:rect id="Rectangle 783" o:spid="_x0000_s1064" style="position:absolute;left:7375;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ASJcQA&#10;AADbAAAADwAAAGRycy9kb3ducmV2LnhtbESPQWsCMRSE74L/ITyhN83aapGtUaRFFPSilp4fm+dm&#10;dfOy3UR39dc3BcHjMDPfMNN5a0txpdoXjhUMBwkI4szpgnMF34dlfwLCB2SNpWNScCMP81m3M8VU&#10;u4Z3dN2HXEQI+xQVmBCqVEqfGbLoB64ijt7R1RZDlHUudY1NhNtSvibJu7RYcFwwWNGnoey8v1gF&#10;XAy/ysPojqfNbrUcN7/+7cdslXrptYsPEIHa8Aw/2mutYDKC/y/xB8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QEiXEAAAA2wAAAA8AAAAAAAAAAAAAAAAAmAIAAGRycy9k&#10;b3ducmV2LnhtbFBLBQYAAAAABAAEAPUAAACJAwAAAAA=&#10;" fillcolor="blue">
                          <v:shadow color="#eeece1"/>
                        </v:rect>
                        <v:rect id="Rectangle 784" o:spid="_x0000_s1065" style="position:absolute;left:7375;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y3vsQA&#10;AADbAAAADwAAAGRycy9kb3ducmV2LnhtbESPT2sCMRTE7wW/Q3iCt5r1X5GtUcQiFfSilp4fm+dm&#10;dfOy3aTutp/eCILHYWZ+w8wWrS3FlWpfOFYw6CcgiDOnC84VfB3Xr1MQPiBrLB2Tgj/ysJh3XmaY&#10;atfwnq6HkIsIYZ+iAhNClUrpM0MWfd9VxNE7udpiiLLOpa6xiXBbymGSvEmLBccFgxWtDGWXw69V&#10;wMXgozyO//G83X+uJ82PH32bnVK9brt8BxGoDc/wo73RCqYTuH+JP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ct77EAAAA2wAAAA8AAAAAAAAAAAAAAAAAmAIAAGRycy9k&#10;b3ducmV2LnhtbFBLBQYAAAAABAAEAPUAAACJAwAAAAA=&#10;" fillcolor="blue">
                          <v:shadow color="#eeece1"/>
                        </v:rect>
                        <v:rect id="Rectangle 785" o:spid="_x0000_s1066" style="position:absolute;left:7375;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4pycQA&#10;AADbAAAADwAAAGRycy9kb3ducmV2LnhtbESPT2vCQBTE74LfYXlCb7qxf0RiNiIWUbAXtfT8yD6z&#10;abNv0+zWpH56Vyj0OMzMb5hs2dtaXKj1lWMF00kCgrhwuuJSwftpM56D8AFZY+2YFPySh2U+HGSY&#10;atfxgS7HUIoIYZ+iAhNCk0rpC0MW/cQ1xNE7u9ZiiLItpW6xi3Bby8ckmUmLFccFgw2tDRVfxx+r&#10;gKvpa316vuLn/rDdvHTf/unDvCn1MOpXCxCB+vAf/mvvtIL5DO5f4g+Q+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OKcnEAAAA2wAAAA8AAAAAAAAAAAAAAAAAmAIAAGRycy9k&#10;b3ducmV2LnhtbFBLBQYAAAAABAAEAPUAAACJAwAAAAA=&#10;" fillcolor="blue">
                          <v:shadow color="#eeece1"/>
                        </v:rect>
                        <v:rect id="Rectangle 786" o:spid="_x0000_s1067" style="position:absolute;left:7375;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KMUsQA&#10;AADbAAAADwAAAGRycy9kb3ducmV2LnhtbESPQWvCQBSE74L/YXlCb7qxtirRVYoiLejFWHp+ZJ/Z&#10;tNm3Mbs1aX99Vyh4HGbmG2a57mwlrtT40rGC8SgBQZw7XXKh4P20G85B+ICssXJMCn7Iw3rV7y0x&#10;1a7lI12zUIgIYZ+iAhNCnUrpc0MW/cjVxNE7u8ZiiLIppG6wjXBbycckmUqLJccFgzVtDOVf2bdV&#10;wOV4W52efvFzf3zdPbcXP/kwB6UeBt3LAkSgLtzD/+03rWA+g9u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CjFLEAAAA2wAAAA8AAAAAAAAAAAAAAAAAmAIAAGRycy9k&#10;b3ducmV2LnhtbFBLBQYAAAAABAAEAPUAAACJAwAAAAA=&#10;" fillcolor="blue">
                          <v:shadow color="#eeece1"/>
                        </v:rect>
                        <v:rect id="Rectangle 787" o:spid="_x0000_s1068" style="position:absolute;left:7375;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0YIMIA&#10;AADbAAAADwAAAGRycy9kb3ducmV2LnhtbERPy2rCQBTdF/yH4Qru6sRHi6ROgiii0G7U0vUlc5uJ&#10;Zu7EzGhiv76zKHR5OO9l3tta3Kn1lWMFk3ECgrhwuuJSwedp+7wA4QOyxtoxKXiQhzwbPC0x1a7j&#10;A92PoRQxhH2KCkwITSqlLwxZ9GPXEEfu27UWQ4RtKXWLXQy3tZwmyau0WHFsMNjQ2lBxOd6sAq4m&#10;m/o0/8Hz+2G3femufvZlPpQaDfvVG4hAffgX/7n3WsEijo1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HRggwgAAANsAAAAPAAAAAAAAAAAAAAAAAJgCAABkcnMvZG93&#10;bnJldi54bWxQSwUGAAAAAAQABAD1AAAAhwMAAAAA&#10;" fillcolor="blue">
                          <v:shadow color="#eeece1"/>
                        </v:rect>
                        <v:rect id="Rectangle 788" o:spid="_x0000_s1069" style="position:absolute;left:7375;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9u8QA&#10;AADbAAAADwAAAGRycy9kb3ducmV2LnhtbESPQWsCMRSE74X+h/AEbzVrtUVXo5QWUagXtfT82Dw3&#10;q5uX7Sa6q7/eCEKPw8x8w0znrS3FmWpfOFbQ7yUgiDOnC84V/OwWLyMQPiBrLB2Tggt5mM+en6aY&#10;atfwhs7bkIsIYZ+iAhNClUrpM0MWfc9VxNHbu9piiLLOpa6xiXBbytckeZcWC44LBiv6NJQdtyer&#10;gIv+V7kbXvHwvVku3po/P/g1a6W6nfZjAiJQG/7Dj/ZKKxiN4f4l/g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RvbvEAAAA2wAAAA8AAAAAAAAAAAAAAAAAmAIAAGRycy9k&#10;b3ducmV2LnhtbFBLBQYAAAAABAAEAPUAAACJAwAAAAA=&#10;" fillcolor="blue">
                          <v:shadow color="#eeece1"/>
                        </v:rect>
                        <v:rect id="Rectangle 789" o:spid="_x0000_s1070" style="position:absolute;left:7375;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C+8IA&#10;AADbAAAADwAAAGRycy9kb3ducmV2LnhtbERPz2vCMBS+D/wfwhN2m2m3Ka4zFVFkwryoY+dH82yq&#10;zUvXZLbzr18OgseP7/ds3ttaXKj1lWMF6SgBQVw4XXGp4OuwfpqC8AFZY+2YFPyRh3k+eJhhpl3H&#10;O7rsQyliCPsMFZgQmkxKXxiy6EeuIY7c0bUWQ4RtKXWLXQy3tXxOkom0WHFsMNjQ0lBx3v9aBVyl&#10;q/rwesXT5+5jPe5+/Mu32Sr1OOwX7yAC9eEuvrk3WsFbXB+/xB8g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oL7wgAAANsAAAAPAAAAAAAAAAAAAAAAAJgCAABkcnMvZG93&#10;bnJldi54bWxQSwUGAAAAAAQABAD1AAAAhwMAAAAA&#10;" fillcolor="blue">
                          <v:shadow color="#eeece1"/>
                        </v:rect>
                        <v:rect id="Rectangle 790" o:spid="_x0000_s1071" style="position:absolute;left:7375;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nYMQA&#10;AADbAAAADwAAAGRycy9kb3ducmV2LnhtbESPQWvCQBSE74L/YXlCb7pJrVJTVymKtKAXtXh+ZF+z&#10;abNvY3Zr0v76riB4HGbmG2a+7GwlLtT40rGCdJSAIM6dLrlQ8HHcDJ9B+ICssXJMCn7Jw3LR780x&#10;067lPV0OoRARwj5DBSaEOpPS54Ys+pGriaP36RqLIcqmkLrBNsJtJR+TZCotlhwXDNa0MpR/H36s&#10;Ai7TdXV8+sOv7f5tM2nPfnwyO6UeBt3rC4hAXbiHb+13rWCWwvVL/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J2DEAAAA2wAAAA8AAAAAAAAAAAAAAAAAmAIAAGRycy9k&#10;b3ducmV2LnhtbFBLBQYAAAAABAAEAPUAAACJAwAAAAA=&#10;" fillcolor="blue">
                          <v:shadow color="#eeece1"/>
                        </v:rect>
                        <v:rect id="Rectangle 791" o:spid="_x0000_s1072" style="position:absolute;left:7375;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y5F8QA&#10;AADbAAAADwAAAGRycy9kb3ducmV2LnhtbESPQWvCQBSE74L/YXlCb7rR1lKjq0iLtKAXY+n5kX1m&#10;o9m3aXZr0v76riB4HGbmG2ax6mwlLtT40rGC8SgBQZw7XXKh4POwGb6A8AFZY+WYFPySh9Wy31tg&#10;ql3Le7pkoRARwj5FBSaEOpXS54Ys+pGriaN3dI3FEGVTSN1gG+G2kpMkeZYWS44LBmt6NZSfsx+r&#10;gMvxW3V4+sPTdv++mbbf/vHL7JR6GHTrOYhAXbiHb+0PrWA2ge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suRfEAAAA2wAAAA8AAAAAAAAAAAAAAAAAmAIAAGRycy9k&#10;b3ducmV2LnhtbFBLBQYAAAAABAAEAPUAAACJAwAAAAA=&#10;" fillcolor="blue">
                          <v:shadow color="#eeece1"/>
                        </v:rect>
                        <v:rect id="Rectangle 792" o:spid="_x0000_s1073" style="position:absolute;left:7375;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AcjMQA&#10;AADbAAAADwAAAGRycy9kb3ducmV2LnhtbESPQWvCQBSE70L/w/IK3nSj1lKjqxRFKrQXY+n5kX3N&#10;ps2+jdnVRH+9WxB6HGbmG2ax6mwlztT40rGC0TABQZw7XXKh4POwHbyA8AFZY+WYFFzIw2r50Ftg&#10;ql3LezpnoRARwj5FBSaEOpXS54Ys+qGriaP37RqLIcqmkLrBNsJtJcdJ8iwtlhwXDNa0NpT/Zier&#10;gMvRpjo8XfHnff+2nbZHP/kyH0r1H7vXOYhAXfgP39s7rWA2gb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gHIzEAAAA2wAAAA8AAAAAAAAAAAAAAAAAmAIAAGRycy9k&#10;b3ducmV2LnhtbFBLBQYAAAAABAAEAPUAAACJAwAAAAA=&#10;" fillcolor="blue">
                          <v:shadow color="#eeece1"/>
                        </v:rect>
                        <v:rect id="Rectangle 793" o:spid="_x0000_s1074" style="position:absolute;left:7375;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mE+MQA&#10;AADbAAAADwAAAGRycy9kb3ducmV2LnhtbESPW2sCMRSE3wv+h3AKvtWsV3Q1iijSQn3xgs+Hzelm&#10;283JukndbX99UxB8HGbmG2axam0pblT7wrGCfi8BQZw5XXCu4HzavUxB+ICssXRMCn7Iw2rZeVpg&#10;ql3DB7odQy4ihH2KCkwIVSqlzwxZ9D1XEUfvw9UWQ5R1LnWNTYTbUg6SZCItFhwXDFa0MZR9Hb+t&#10;Ai762/I0+sXP98Prbtxc/fBi9kp1n9v1HESgNjzC9/abVjAbwf+X+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JhPjEAAAA2wAAAA8AAAAAAAAAAAAAAAAAmAIAAGRycy9k&#10;b3ducmV2LnhtbFBLBQYAAAAABAAEAPUAAACJAwAAAAA=&#10;" fillcolor="blue">
                          <v:shadow color="#eeece1"/>
                        </v:rect>
                        <v:rect id="Rectangle 794" o:spid="_x0000_s1075" style="position:absolute;left:7375;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hY8UA&#10;AADbAAAADwAAAGRycy9kb3ducmV2LnhtbESPT2sCMRTE74LfIbyCN81aq+hqFFGkhXrxD54fm9fN&#10;tpuX7SZ1t/30Rih4HGbmN8xi1dpSXKn2hWMFw0ECgjhzuuBcwfm0609B+ICssXRMCn7Jw2rZ7Sww&#10;1a7hA12PIRcRwj5FBSaEKpXSZ4Ys+oGriKP34WqLIco6l7rGJsJtKZ+TZCItFhwXDFa0MZR9HX+s&#10;Ai6G2/L08oef74fX3bj59qOL2SvVe2rXcxCB2vAI/7fftILZG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xSFjxQAAANsAAAAPAAAAAAAAAAAAAAAAAJgCAABkcnMv&#10;ZG93bnJldi54bWxQSwUGAAAAAAQABAD1AAAAigMAAAAA&#10;" fillcolor="blue">
                          <v:shadow color="#eeece1"/>
                        </v:rect>
                        <v:rect id="Rectangle 795" o:spid="_x0000_s1076" style="position:absolute;left:7375;top:1443;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e/FMQA&#10;AADbAAAADwAAAGRycy9kb3ducmV2LnhtbESPQWsCMRSE74X+h/AEbzVrtVJXo5QWUagXtfT82Dw3&#10;q5uX7Sa6q7/eCEKPw8x8w0znrS3FmWpfOFbQ7yUgiDOnC84V/OwWL+8gfEDWWDomBRfyMJ89P00x&#10;1a7hDZ23IRcRwj5FBSaEKpXSZ4Ys+p6riKO3d7XFEGWdS11jE+G2lK9JMpIWC44LBiv6NJQdtyer&#10;gIv+V7kbXvHwvVku3po/P/g1a6W6nfZjAiJQG/7Dj/ZKKxiP4P4l/g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XvxTEAAAA2wAAAA8AAAAAAAAAAAAAAAAAmAIAAGRycy9k&#10;b3ducmV2LnhtbFBLBQYAAAAABAAEAPUAAACJAwAAAAA=&#10;" fillcolor="blue">
                          <v:shadow color="#eeece1"/>
                        </v:rect>
                        <v:rect id="Rectangle 796" o:spid="_x0000_s1077" style="position:absolute;left:7375;top:1443;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saj8UA&#10;AADbAAAADwAAAGRycy9kb3ducmV2LnhtbESPT2sCMRTE74V+h/AK3mrWaqtdjSKKWGgv/sHzY/O6&#10;Wbt5WTfRXf30plDocZiZ3zCTWWtLcaHaF44V9LoJCOLM6YJzBfvd6nkEwgdkjaVjUnAlD7Pp48ME&#10;U+0a3tBlG3IRIexTVGBCqFIpfWbIou+6ijh63662GKKsc6lrbCLclvIlSd6kxYLjgsGKFoayn+3Z&#10;KuCityx3gxsePzfr1Wtz8v2D+VKq89TOxyACteE//Nf+0Areh/D7Jf4AO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xqPxQAAANsAAAAPAAAAAAAAAAAAAAAAAJgCAABkcnMv&#10;ZG93bnJldi54bWxQSwUGAAAAAAQABAD1AAAAigMAAAAA&#10;" fillcolor="blue">
                          <v:shadow color="#eeece1"/>
                        </v:rect>
                        <v:rect id="Rectangle 797" o:spid="_x0000_s1078" style="position:absolute;left:7375;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SO/cIA&#10;AADbAAAADwAAAGRycy9kb3ducmV2LnhtbERPz2vCMBS+D/wfwhN2m2m3Ka4zFVFkwryoY+dH82yq&#10;zUvXZLbzr18OgseP7/ds3ttaXKj1lWMF6SgBQVw4XXGp4OuwfpqC8AFZY+2YFPyRh3k+eJhhpl3H&#10;O7rsQyliCPsMFZgQmkxKXxiy6EeuIY7c0bUWQ4RtKXWLXQy3tXxOkom0WHFsMNjQ0lBx3v9aBVyl&#10;q/rwesXT5+5jPe5+/Mu32Sr1OOwX7yAC9eEuvrk3WsFbHBu/xB8g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xI79wgAAANsAAAAPAAAAAAAAAAAAAAAAAJgCAABkcnMvZG93&#10;bnJldi54bWxQSwUGAAAAAAQABAD1AAAAhwMAAAAA&#10;" fillcolor="blue">
                          <v:shadow color="#eeece1"/>
                        </v:rect>
                        <v:rect id="Rectangle 798" o:spid="_x0000_s1079" style="position:absolute;left:7375;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grZsQA&#10;AADbAAAADwAAAGRycy9kb3ducmV2LnhtbESPQWvCQBSE74L/YXlCb7qxtqLRVYoiLejFWHp+ZJ/Z&#10;tNm3Mbs1aX99Vyh4HGbmG2a57mwlrtT40rGC8SgBQZw7XXKh4P20G85A+ICssXJMCn7Iw3rV7y0x&#10;1a7lI12zUIgIYZ+iAhNCnUrpc0MW/cjVxNE7u8ZiiLIppG6wjXBbycckmUqLJccFgzVtDOVf2bdV&#10;wOV4W52efvFzf3zdPbcXP/kwB6UeBt3LAkSgLtzD/+03rWA+h9u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IK2bEAAAA2wAAAA8AAAAAAAAAAAAAAAAAmAIAAGRycy9k&#10;b3ducmV2LnhtbFBLBQYAAAAABAAEAPUAAACJAwAAAAA=&#10;" fillcolor="blue">
                          <v:shadow color="#eeece1"/>
                        </v:rect>
                        <v:rect id="Rectangle 799" o:spid="_x0000_s1080" style="position:absolute;left:7375;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CajcYA&#10;AADcAAAADwAAAGRycy9kb3ducmV2LnhtbESPT2/CMAzF75P2HSJP4jZSGENTR0CICW0Su/BHO1uN&#10;13RrnNIEWvj082ESN1vv+b2fZ4ve1+pMbawCGxgNM1DERbAVlwYO+/XjC6iYkC3WgcnAhSIs5vd3&#10;M8xt6HhL510qlYRwzNGAS6nJtY6FI49xGBpi0b5D6zHJ2pbatthJuK/1OMum2mPF0uCwoZWj4nd3&#10;8ga4Gr3V+8kVfzbb9/Vzd4xPX+7TmMFDv3wFlahPN/P/9YcV/Ezw5RmZQ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uCajcYAAADcAAAADwAAAAAAAAAAAAAAAACYAgAAZHJz&#10;L2Rvd25yZXYueG1sUEsFBgAAAAAEAAQA9QAAAIsDAAAAAA==&#10;" fillcolor="blue">
                          <v:shadow color="#eeece1"/>
                        </v:rect>
                        <v:rect id="Rectangle 800" o:spid="_x0000_s1081" style="position:absolute;left:7375;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w/FsMA&#10;AADcAAAADwAAAGRycy9kb3ducmV2LnhtbERPTWvCQBC9F/oflil4q5u0VSS6SmkRhXrRiOchO2aj&#10;2dk0u5q0v94VCr3N433ObNHbWlyp9ZVjBekwAUFcOF1xqWCfL58nIHxA1lg7JgU/5GExf3yYYaZd&#10;x1u67kIpYgj7DBWYEJpMSl8YsuiHriGO3NG1FkOEbSl1i10Mt7V8SZKxtFhxbDDY0Ieh4ry7WAVc&#10;pZ91/vaLp6/tajnqvv3rwWyUGjz171MQgfrwL/5zr3Wcn6RwfyZeIO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w/FsMAAADcAAAADwAAAAAAAAAAAAAAAACYAgAAZHJzL2Rv&#10;d25yZXYueG1sUEsFBgAAAAAEAAQA9QAAAIgDAAAAAA==&#10;" fillcolor="blue">
                          <v:shadow color="#eeece1"/>
                        </v:rect>
                        <v:rect id="Rectangle 801" o:spid="_x0000_s1082" style="position:absolute;left:7375;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6hYcIA&#10;AADcAAAADwAAAGRycy9kb3ducmV2LnhtbERPTWsCMRC9F/ofwgjealatpaxGKYoo6EUtnofNdLN1&#10;M1k30d36640g9DaP9zmTWWtLcaXaF44V9HsJCOLM6YJzBd+H5dsnCB+QNZaOScEfeZhNX18mmGrX&#10;8I6u+5CLGMI+RQUmhCqV0meGLPqeq4gj9+NqiyHCOpe6xiaG21IOkuRDWiw4NhisaG4oO+0vVgEX&#10;/UV5eL/h72a3Wo6asx8ezVapbqf9GoMI1IZ/8dO91nF+MoDHM/EC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fqFhwgAAANwAAAAPAAAAAAAAAAAAAAAAAJgCAABkcnMvZG93&#10;bnJldi54bWxQSwUGAAAAAAQABAD1AAAAhwMAAAAA&#10;" fillcolor="blue">
                          <v:shadow color="#eeece1"/>
                        </v:rect>
                        <v:rect id="Rectangle 802" o:spid="_x0000_s1083" style="position:absolute;left:7375;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IE+sIA&#10;AADcAAAADwAAAGRycy9kb3ducmV2LnhtbERPS2sCMRC+C/6HMII3zVptkdUoUpEW2osPPA+bcbO6&#10;mayb6K799U1B6G0+vufMl60txZ1qXzhWMBomIIgzpwvOFRz2m8EUhA/IGkvHpOBBHpaLbmeOqXYN&#10;b+m+C7mIIexTVGBCqFIpfWbIoh+6ijhyJ1dbDBHWudQ1NjHclvIlSd6kxYJjg8GK3g1ll93NKuBi&#10;tC73kx88f20/Nq/N1Y+P5lupfq9dzUAEasO/+On+1HF+Moa/Z+IF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gT6wgAAANwAAAAPAAAAAAAAAAAAAAAAAJgCAABkcnMvZG93&#10;bnJldi54bWxQSwUGAAAAAAQABAD1AAAAhwMAAAAA&#10;" fillcolor="blue">
                          <v:shadow color="#eeece1"/>
                        </v:rect>
                        <v:rect id="Rectangle 803" o:spid="_x0000_s1084" style="position:absolute;left:7375;top:1439;width:1;height: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86cEA&#10;AADcAAAADwAAAGRycy9kb3ducmV2LnhtbERP24rCMBB9X/Afwgi+rakiItW0qCAIorKtHzA0Y1tt&#10;JqWJWvfrNwsL+zaHc51V2ptGPKlztWUFk3EEgriwuuZSwSXffS5AOI+ssbFMCt7kIE0GHyuMtX3x&#10;Fz0zX4oQwi5GBZX3bSylKyoy6Ma2JQ7c1XYGfYBdKXWHrxBuGjmNork0WHNoqLClbUXFPXsYBdn3&#10;yew2h9tCZm1uzlt3xvoolRoN+/UShKfe/4v/3Hsd5kcz+H0mXCCT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wvOnBAAAA3AAAAA8AAAAAAAAAAAAAAAAAmAIAAGRycy9kb3du&#10;cmV2LnhtbFBLBQYAAAAABAAEAPUAAACGAwAAAAA=&#10;" filled="f" fillcolor="blue" strokeweight="1pt">
                          <v:shadow color="#eeece1"/>
                        </v:rect>
                      </v:group>
                      <v:line id="Line 811" o:spid="_x0000_s1085" style="position:absolute;flip:x;visibility:visible;mso-wrap-style:square" from="4517,20108" to="8105,20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BXE8EAAADcAAAADwAAAGRycy9kb3ducmV2LnhtbERPTWsCMRC9F/ofwhR6EU22YKmrUUSQ&#10;9qAHtXgeNuPu6mayJNFd/70RCr3N433ObNHbRtzIh9qxhmykQBAXztRcavg9rIdfIEJENtg4Jg13&#10;CrCYv77MMDeu4x3d9rEUKYRDjhqqGNtcylBUZDGMXEucuJPzFmOCvpTGY5fCbSM/lPqUFmtODRW2&#10;tKqouOyvVkNtuuN5y2HSWKk2g2+f7QanTOv3t345BRGpj//iP/ePSfPVGJ7PpAv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wFcTwQAAANwAAAAPAAAAAAAAAAAAAAAA&#10;AKECAABkcnMvZG93bnJldi54bWxQSwUGAAAAAAQABAD5AAAAjwMAAAAA&#10;" strokeweight=".5pt">
                        <v:shadow color="#eeece1"/>
                      </v:line>
                      <v:line id="Line 812" o:spid="_x0000_s1086" style="position:absolute;flip:x;visibility:visible;mso-wrap-style:square" from="4517,14774" to="8105,14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LJZMEAAADcAAAADwAAAGRycy9kb3ducmV2LnhtbERPS4vCMBC+L/gfwgh7EU3qQdauURZB&#10;9LAefOB5aMa2u82kJNF2//1GELzNx/ecxaq3jbiTD7VjDdlEgSAunKm51HA+bcYfIEJENtg4Jg1/&#10;FGC1HLwtMDeu4wPdj7EUKYRDjhqqGNtcylBUZDFMXEucuKvzFmOCvpTGY5fCbSOnSs2kxZpTQ4Ut&#10;rSsqfo83q6E23eVnz2HeWKm+R1ufHUbXTOv3Yf/1CSJSH1/ip3tn0nw1g8cz6QK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EslkwQAAANwAAAAPAAAAAAAAAAAAAAAA&#10;AKECAABkcnMvZG93bnJldi54bWxQSwUGAAAAAAQABAD5AAAAjwMAAAAA&#10;" strokeweight=".5pt">
                        <v:shadow color="#eeece1"/>
                      </v:line>
                      <v:line id="Line 813" o:spid="_x0000_s1087" style="position:absolute;flip:y;visibility:visible;mso-wrap-style:square" from="2358,9345" to="2358,25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5s/8EAAADcAAAADwAAAGRycy9kb3ducmV2LnhtbERPTWsCMRC9F/ofwhR6EU22B1tXo4gg&#10;7UEPavE8bMbd1c1kSaK7/nsjFHqbx/uc2aK3jbiRD7VjDdlIgSAunKm51PB7WA+/QISIbLBxTBru&#10;FGAxf32ZYW5cxzu67WMpUgiHHDVUMba5lKGoyGIYuZY4cSfnLcYEfSmNxy6F20Z+KDWWFmtODRW2&#10;tKqouOyvVkNtuuN5y2HSWKk2g2+f7QanTOv3t345BRGpj//iP/ePSfPVJzyfSR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Xmz/wQAAANwAAAAPAAAAAAAAAAAAAAAA&#10;AKECAABkcnMvZG93bnJldi54bWxQSwUGAAAAAAQABAD5AAAAjwMAAAAA&#10;" strokeweight=".5pt">
                        <v:shadow color="#eeece1"/>
                      </v:line>
                      <v:line id="Line 814" o:spid="_x0000_s1088" style="position:absolute;flip:x;visibility:visible;mso-wrap-style:square" from="2358,12965" to="8105,1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H4jcQAAADcAAAADwAAAGRycy9kb3ducmV2LnhtbESPQW/CMAyF75P2HyJP2gVB0h2mrRAQ&#10;mjSxw3YAJs5WY9pC41RJoN2/nw9I3Gy95/c+L1aj79SVYmoDWyhmBhRxFVzLtYXf/ef0DVTKyA67&#10;wGThjxKslo8PCyxdGHhL112ulYRwKtFCk3Nfap2qhjymWeiJRTuG6DHLGmvtIg4S7jv9Ysyr9tiy&#10;NDTY00dD1Xl38RZaNxxOP5zeO6/N92QTi+3kWFj7/DSu56Ayjfluvl1/OcE3QivPyAR6+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wfiNxAAAANwAAAAPAAAAAAAAAAAA&#10;AAAAAKECAABkcnMvZG93bnJldi54bWxQSwUGAAAAAAQABAD5AAAAkgMAAAAA&#10;" strokeweight=".5pt">
                        <v:shadow color="#eeece1"/>
                      </v:line>
                      <v:line id="Line 815" o:spid="_x0000_s1089" style="position:absolute;flip:x;visibility:visible;mso-wrap-style:square" from="2326,18299" to="8073,18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1dFsIAAADcAAAADwAAAGRycy9kb3ducmV2LnhtbERPO2vDMBDeC/kP4gJZQiM5Q2lcyyEE&#10;SjKkQx5kPqyL7dY6GUmNnX9fFQrd7uN7XrEebSfu5EPrWEO2UCCIK2darjVczu/PryBCRDbYOSYN&#10;DwqwLidPBebGDXyk+ynWIoVwyFFDE2OfSxmqhiyGheuJE3dz3mJM0NfSeBxSuO3kUqkXabHl1NBg&#10;T9uGqq/Tt9XQmuH6+cFh1VmpDvOdz47zW6b1bDpu3kBEGuO/+M+9N2m+WsHvM+kCW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1dFsIAAADcAAAADwAAAAAAAAAAAAAA&#10;AAChAgAAZHJzL2Rvd25yZXYueG1sUEsFBgAAAAAEAAQA+QAAAJADAAAAAA==&#10;" strokeweight=".5pt">
                        <v:shadow color="#eeece1"/>
                      </v:line>
                      <v:line id="Line 816" o:spid="_x0000_s1090" style="position:absolute;flip:y;visibility:visible;mso-wrap-style:square" from="4517,9377" to="4517,24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5iVsQAAADcAAAADwAAAGRycy9kb3ducmV2LnhtbESPT2/CMAzF75P4DpGRdkGQlsM0CgEh&#10;JDQO24E/4mw1pi00TpVktPv282HSbrbe83s/rzaDa9WTQmw8G8hnGSji0tuGKwOX8376DiomZIut&#10;ZzLwQxE269HLCgvrez7S85QqJSEcCzRQp9QVWseyJodx5jti0W4+OEyyhkrbgL2Eu1bPs+xNO2xY&#10;GmrsaFdT+Th9OwON7a/3L46L1unsc/IR8uPklhvzOh62S1CJhvRv/rs+WMHPBV+ekQn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bmJWxAAAANwAAAAPAAAAAAAAAAAA&#10;AAAAAKECAABkcnMvZG93bnJldi54bWxQSwUGAAAAAAQABAD5AAAAkgMAAAAA&#10;" strokeweight=".5pt">
                        <v:shadow color="#eeece1"/>
                      </v:line>
                      <v:line id="Line 853" o:spid="_x0000_s1091" style="position:absolute;flip:x y;visibility:visible;mso-wrap-style:square" from="2358,9345" to="8105,9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1B8EAAADcAAAADwAAAGRycy9kb3ducmV2LnhtbERPzYrCMBC+C75DmAUvsqYVlaUaRVbE&#10;7tHqAwzN2HZtJqXJtvXtjbDgbT6+39nsBlOLjlpXWVYQzyIQxLnVFRcKrpfj5xcI55E11pZJwYMc&#10;7Lbj0QYTbXs+U5f5QoQQdgkqKL1vEildXpJBN7MNceButjXoA2wLqVvsQ7ip5TyKVtJgxaGhxIa+&#10;S8rv2Z9RkB4Wv/0yPh2mi3R10t39p9bDUqnJx7Bfg/A0+Lf4353qMD+O4fVMuEB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6/UHwQAAANwAAAAPAAAAAAAAAAAAAAAA&#10;AKECAABkcnMvZG93bnJldi54bWxQSwUGAAAAAAQABAD5AAAAjwMAAAAA&#10;" strokeweight=".5pt">
                        <v:shadow color="#eeece1"/>
                      </v:line>
                      <v:oval id="Oval 854" o:spid="_x0000_s1092" style="position:absolute;left:2199;top:12742;width:350;height:3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iF8AA&#10;AADcAAAADwAAAGRycy9kb3ducmV2LnhtbERPTYvCMBC9L/gfwgje1rQ9yFKNIkJBEWS3as9DM7bF&#10;ZlKaVLv/frMgeJvH+5zVZjSteFDvGssK4nkEgri0uuFKweWcfX6BcB5ZY2uZFPySg8168rHCVNsn&#10;/9Aj95UIIexSVFB736VSurImg25uO+LA3Wxv0AfYV1L3+AzhppVJFC2kwYZDQ40d7Woq7/lgFCRF&#10;0V0P53L4dnQsjtkpjyQ2Ss2m43YJwtPo3+KXe6/D/DiB/2fC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OiF8AAAADcAAAADwAAAAAAAAAAAAAAAACYAgAAZHJzL2Rvd25y&#10;ZXYueG1sUEsFBgAAAAAEAAQA9QAAAIUDAAAAAA==&#10;" fillcolor="black" strokeweight=".5pt">
                        <v:shadow color="#eeece1"/>
                      </v:oval>
                      <v:oval id="Oval 855" o:spid="_x0000_s1093" style="position:absolute;left:4327;top:14584;width:349;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8HjL8A&#10;AADcAAAADwAAAGRycy9kb3ducmV2LnhtbERPTYvCMBC9L/gfwgje1lQFWapRRBAUQbTVnodmbIvN&#10;pDRR6783grC3ebzPmS87U4sHta6yrGA0jEAQ51ZXXCg4p5vfPxDOI2usLZOCFzlYLno/c4y1ffKJ&#10;HokvRAhhF6OC0vsmltLlJRl0Q9sQB+5qW4M+wLaQusVnCDe1HEfRVBqsODSU2NC6pPyW3I2CcZY1&#10;l12a34+O9tl+c0giiZVSg363moHw1Pl/8de91WH+aAK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PweMvwAAANwAAAAPAAAAAAAAAAAAAAAAAJgCAABkcnMvZG93bnJl&#10;di54bWxQSwUGAAAAAAQABAD1AAAAhAMAAAAA&#10;" fillcolor="black" strokeweight=".5pt">
                        <v:shadow color="#eeece1"/>
                      </v:oval>
                      <v:oval id="Oval 856" o:spid="_x0000_s1094" style="position:absolute;left:2199;top:18108;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af+L8A&#10;AADcAAAADwAAAGRycy9kb3ducmV2LnhtbERPTYvCMBC9L/gfwgje1lQRWapRRBAUQbTVnodmbIvN&#10;pDRR6783grC3ebzPmS87U4sHta6yrGA0jEAQ51ZXXCg4p5vfPxDOI2usLZOCFzlYLno/c4y1ffKJ&#10;HokvRAhhF6OC0vsmltLlJRl0Q9sQB+5qW4M+wLaQusVnCDe1HEfRVBqsODSU2NC6pPyW3I2CcZY1&#10;l12a34+O9tl+c0giiZVSg363moHw1Pl/8de91WH+aAK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1p/4vwAAANwAAAAPAAAAAAAAAAAAAAAAAJgCAABkcnMvZG93bnJl&#10;di54bWxQSwUGAAAAAAQABAD1AAAAhAMAAAAA&#10;" fillcolor="black" strokeweight=".5pt">
                        <v:shadow color="#eeece1"/>
                      </v:oval>
                      <v:oval id="Oval 857" o:spid="_x0000_s1095" style="position:absolute;left:4327;top:19950;width:349;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o6Y78A&#10;AADcAAAADwAAAGRycy9kb3ducmV2LnhtbERPTYvCMBC9L/gfwgje1lRBWapRRBAUQbTVnodmbIvN&#10;pDRR6783grC3ebzPmS87U4sHta6yrGA0jEAQ51ZXXCg4p5vfPxDOI2usLZOCFzlYLno/c4y1ffKJ&#10;HokvRAhhF6OC0vsmltLlJRl0Q9sQB+5qW4M+wLaQusVnCDe1HEfRVBqsODSU2NC6pPyW3I2CcZY1&#10;l12a34+O9tl+c0giiZVSg363moHw1Pl/8de91WH+aAK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mjpjvwAAANwAAAAPAAAAAAAAAAAAAAAAAJgCAABkcnMvZG93bnJl&#10;di54bWxQSwUGAAAAAAQABAD1AAAAhAMAAAAA&#10;" fillcolor="black" strokeweight=".5pt">
                        <v:shadow color="#eeece1"/>
                      </v:oval>
                      <v:line id="Line 858" o:spid="_x0000_s1096" style="position:absolute;visibility:visible;mso-wrap-style:square" from="9883,9377" to="13979,9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hptcEAAADcAAAADwAAAGRycy9kb3ducmV2LnhtbERPTUvDQBC9C/6HZYTe7KYegsRuSxUE&#10;e2qsredpdpoNZmdDdpqk/74rCN7m8T5nuZ58qwbqYxPYwGKegSKugm24NnD4en98BhUF2WIbmAxc&#10;KcJ6dX+3xMKGkT9p2EutUgjHAg04ka7QOlaOPMZ56IgTdw69R0mwr7XtcUzhvtVPWZZrjw2nBocd&#10;vTmqfvYXbyD/LqvXY+mPp9N12I28FbctxZjZw7R5ASU0yb/4z/1h0/xFDr/PpAv0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uGm1wQAAANwAAAAPAAAAAAAAAAAAAAAA&#10;AKECAABkcnMvZG93bnJldi54bWxQSwUGAAAAAAQABAD5AAAAjwMAAAAA&#10;" strokeweight=".5pt">
                        <v:shadow color="#eeece1"/>
                      </v:line>
                      <v:line id="Line 859" o:spid="_x0000_s1097" style="position:absolute;visibility:visible;mso-wrap-style:square" from="9883,7504" to="15280,7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TMLsIAAADcAAAADwAAAGRycy9kb3ducmV2LnhtbERPTWvCQBC9C/0PyxS86UYPtqSu0hYK&#10;emq0tecxO82GZmdDdkziv+8WhN7m8T5nvR19o3rqYh3YwGKegSIug625MvD58TZ7BBUF2WITmAxc&#10;KcJ2czdZY27DwAfqj1KpFMIxRwNOpM21jqUjj3EeWuLEfYfOoyTYVdp2OKRw3+hllq20x5pTg8OW&#10;Xh2VP8eLN7D6KsqXU+FP5/O1fx94L25fiDHT+/H5CZTQKP/im3tn0/zFA/w9ky7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TMLsIAAADcAAAADwAAAAAAAAAAAAAA&#10;AAChAgAAZHJzL2Rvd25yZXYueG1sUEsFBgAAAAAEAAQA+QAAAJADAAAAAA==&#10;" strokeweight=".5pt">
                        <v:shadow color="#eeece1"/>
                      </v:line>
                      <v:line id="Line 860" o:spid="_x0000_s1098" style="position:absolute;visibility:visible;mso-wrap-style:square" from="4517,24490" to="13979,24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tYXMMAAADcAAAADwAAAGRycy9kb3ducmV2LnhtbESPQU/DMAyF70j8h8hI3Fg6DhMqy6aB&#10;hMROlME4e41pqjVO1Zi2+/f4gMTN1nt+7/N6O8fOjDTkNrGD5aIAQ1wn33Lj4PPj5e4BTBZkj11i&#10;cnChDNvN9dUaS58mfqfxII3REM4lOggifWltrgNFzIvUE6v2nYaIouvQWD/gpOGxs/dFsbIRW9aG&#10;gD09B6rPh5/oYPVV1U/HKh5Pp8v4NvFewr4S525v5t0jGKFZ/s1/169e8ZdKq8/oBHb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rWFzDAAAA3AAAAA8AAAAAAAAAAAAA&#10;AAAAoQIAAGRycy9kb3ducmV2LnhtbFBLBQYAAAAABAAEAPkAAACRAwAAAAA=&#10;" strokeweight=".5pt">
                        <v:shadow color="#eeece1"/>
                      </v:line>
                      <v:line id="Line 861" o:spid="_x0000_s1099" style="position:absolute;visibility:visible;mso-wrap-style:square" from="13979,9377" to="13979,24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f9x8IAAADcAAAADwAAAGRycy9kb3ducmV2LnhtbERPTWvCQBC9C/0PyxS86UYP0qau0hYK&#10;emq0tecxO82GZmdDdkziv+8WhN7m8T5nvR19o3rqYh3YwGKegSIug625MvD58TZ7ABUF2WITmAxc&#10;KcJ2czdZY27DwAfqj1KpFMIxRwNOpM21jqUjj3EeWuLEfYfOoyTYVdp2OKRw3+hllq20x5pTg8OW&#10;Xh2VP8eLN7D6KsqXU+FP5/O1fx94L25fiDHT+/H5CZTQKP/im3tn0/zFI/w9ky7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f9x8IAAADcAAAADwAAAAAAAAAAAAAA&#10;AAChAgAAZHJzL2Rvd25yZXYueG1sUEsFBgAAAAAEAAQA+QAAAJADAAAAAA==&#10;" strokeweight=".5pt">
                        <v:shadow color="#eeece1"/>
                      </v:line>
                      <v:line id="Line 863" o:spid="_x0000_s1100" style="position:absolute;visibility:visible;mso-wrap-style:square" from="2358,25919" to="15312,25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Ge58MAAADcAAAADwAAAGRycy9kb3ducmV2LnhtbESPQU/DMAyF70j8h8hI3FjKDhMqy6aB&#10;hMROlME4e41pqjVO1Zi2+/f4gMTN1nt+7/N6O8fOjDTkNrGD+0UBhrhOvuXGwefHy90DmCzIHrvE&#10;5OBCGbab66s1lj5N/E7jQRqjIZxLdBBE+tLaXAeKmBepJ1btOw0RRdehsX7AScNjZ5dFsbIRW9aG&#10;gD09B6rPh5/oYPVV1U/HKh5Pp8v4NvFewr4S525v5t0jGKFZ/s1/169e8ZeKr8/oBHb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xnufDAAAA3AAAAA8AAAAAAAAAAAAA&#10;AAAAoQIAAGRycy9kb3ducmV2LnhtbFBLBQYAAAAABAAEAPkAAACRAwAAAAA=&#10;" strokeweight=".5pt">
                        <v:shadow color="#eeece1"/>
                      </v:line>
                      <v:line id="Line 864" o:spid="_x0000_s1101" style="position:absolute;flip:x y;visibility:visible;mso-wrap-style:square" from="15280,7504" to="15280,25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usIAAADcAAAADwAAAGRycy9kb3ducmV2LnhtbERPzWqDQBC+F/IOywR6Kc2qJCGYrBIi&#10;JfbYJA8wuFM1cWfF3ap9+26h0Nt8fL9zyGfTiZEG11pWEK8iEMSV1S3XCm7Xt9cdCOeRNXaWScE3&#10;OcizxdMBU20n/qDx4msRQtilqKDxvk+ldFVDBt3K9sSB+7SDQR/gUEs94BTCTSeTKNpKgy2HhgZ7&#10;OjVUPS5fRkFZrO/TJj4XL+tye9bj473T80ap5+V83IPwNPt/8Z+71GF+EsPvM+ECmf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usIAAADcAAAADwAAAAAAAAAAAAAA&#10;AAChAgAAZHJzL2Rvd25yZXYueG1sUEsFBgAAAAAEAAQA+QAAAJADAAAAAA==&#10;" strokeweight=".5pt">
                        <v:shadow color="#eeece1"/>
                      </v:line>
                      <v:oval id="Oval 865" o:spid="_x0000_s1102" style="position:absolute;left:4327;top:9218;width:349;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9oqsEA&#10;AADcAAAADwAAAGRycy9kb3ducmV2LnhtbERPTWuDQBC9F/Iflin01qz1UIJ1lRAQUgKlMannwZ2q&#10;1J0VdzXm32cLgdzm8T4nzRfTi5lG11lW8LaOQBDXVnfcKDifitcNCOeRNfaWScGVHOTZ6inFRNsL&#10;H2kufSNCCLsEFbTeD4mUrm7JoFvbgThwv3Y06AMcG6lHvIRw08s4it6lwY5DQ4sD7Vqq/8rJKIir&#10;avj5PNXTt6NDdSi+ykhip9TL87L9AOFp8Q/x3b3XYX4cw/8z4QKZ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faKrBAAAA3AAAAA8AAAAAAAAAAAAAAAAAmAIAAGRycy9kb3du&#10;cmV2LnhtbFBLBQYAAAAABAAEAPUAAACGAwAAAAA=&#10;" fillcolor="black" strokeweight=".5pt">
                        <v:shadow color="#eeece1"/>
                      </v:oval>
                      <v:shape id="Freeform 866" o:spid="_x0000_s1103" style="position:absolute;left:1660;top:10774;width:1428;height:698;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jrcIA&#10;AADcAAAADwAAAGRycy9kb3ducmV2LnhtbERPTWvCQBC9F/wPyxS81U0Va4yuIoLgRam2eB6zYxLN&#10;zsbsauK/dwsFb/N4nzOdt6YUd6pdYVnBZy8CQZxaXXCm4Pdn9RGDcB5ZY2mZFDzIwXzWeZtiom3D&#10;O7rvfSZCCLsEFeTeV4mULs3JoOvZijhwJ1sb9AHWmdQ1NiHclLIfRV/SYMGhIceKljmll/3NKBgP&#10;Ds3o2MTH79WZr2aLVbaJh0p139vFBISn1r/E/+61DvP7A/h7Jlw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WuOtwgAAANwAAAAPAAAAAAAAAAAAAAAAAJgCAABkcnMvZG93&#10;bnJldi54bWxQSwUGAAAAAAQABAD1AAAAhwMAAAAA&#10;" path="m,22r45,l22,,,22xe" fillcolor="black" strokeweight=".5pt">
                        <v:shadow color="#eeece1"/>
                        <v:path arrowok="t" o:connecttype="custom" o:connectlocs="0,2147483646;2147483646,2147483646;2147483646,0;0,2147483646" o:connectangles="0,0,0,0"/>
                      </v:shape>
                      <v:line id="Line 867" o:spid="_x0000_s1104" style="position:absolute;visibility:visible;mso-wrap-style:square" from="1660,10742" to="3088,10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9B8IAAADcAAAADwAAAGRycy9kb3ducmV2LnhtbERPS4vCMBC+C/sfwix409QiPrpGkQXR&#10;k2Ir4nFoxrbYTEoTa/ffb4SFvc3H95zVpje16Kh1lWUFk3EEgji3uuJCwSXbjRYgnEfWWFsmBT/k&#10;YLP+GKww0fbFZ+pSX4gQwi5BBaX3TSKly0sy6Ma2IQ7c3bYGfYBtIXWLrxBuahlH0UwarDg0lNjQ&#10;d0n5I30aBbtHurhMJ/f6mM1veby9dvtqeVJq+Nlvv0B46v2/+M990GF+PIX3M+EC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39B8IAAADcAAAADwAAAAAAAAAAAAAA&#10;AAChAgAAZHJzL2Rvd25yZXYueG1sUEsFBgAAAAAEAAQA+QAAAJADAAAAAA==&#10;" strokeweight="1pt">
                        <v:shadow color="#eeece1"/>
                      </v:line>
                      <v:shape id="Freeform 868" o:spid="_x0000_s1105" style="position:absolute;left:3787;top:10806;width:1429;height:698;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eQsIA&#10;AADcAAAADwAAAGRycy9kb3ducmV2LnhtbERPTWvCQBC9C/6HZQq9mU0taoyuIgXBi0Vt8TxmxyRt&#10;djbNrib++64geJvH+5z5sjOVuFLjSssK3qIYBHFmdcm5gu+v9SAB4TyyxsoyKbiRg+Wi35tjqm3L&#10;e7oefC5CCLsUFRTe16mULivIoItsTRy4s20M+gCbXOoG2xBuKjmM47E0WHJoKLCmj4Ky38PFKJi+&#10;H9vJqU1Ou/UP/5lPrPNtMlLq9aVbzUB46vxT/HBvdJg/HMH9mXCB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5CwgAAANwAAAAPAAAAAAAAAAAAAAAAAJgCAABkcnMvZG93&#10;bnJldi54bWxQSwUGAAAAAAQABAD1AAAAhwMAAAAA&#10;" path="m,22r45,l22,,,22xe" fillcolor="black" strokeweight=".5pt">
                        <v:shadow color="#eeece1"/>
                        <v:path arrowok="t" o:connecttype="custom" o:connectlocs="0,2147483646;2147483646,2147483646;2147483646,0;0,2147483646" o:connectangles="0,0,0,0"/>
                      </v:shape>
                      <v:line id="Line 869" o:spid="_x0000_s1106" style="position:absolute;visibility:visible;mso-wrap-style:square" from="3787,10774" to="5216,10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PG68IAAADcAAAADwAAAGRycy9kb3ducmV2LnhtbERPS4vCMBC+C/sfwix409QiPrpGkQXR&#10;04qtiMehGdtiMylNrPXfb4SFvc3H95zVpje16Kh1lWUFk3EEgji3uuJCwTnbjRYgnEfWWFsmBS9y&#10;sFl/DFaYaPvkE3WpL0QIYZeggtL7JpHS5SUZdGPbEAfuZluDPsC2kLrFZwg3tYyjaCYNVhwaSmzo&#10;u6T8nj6Mgt09XZynk1v9k82veby9dPtqeVRq+Nlvv0B46v2/+M990GF+PIP3M+EC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8PG68IAAADcAAAADwAAAAAAAAAAAAAA&#10;AAChAgAAZHJzL2Rvd25yZXYueG1sUEsFBgAAAAAEAAQA+QAAAJADAAAAAA==&#10;" strokeweight="1pt">
                        <v:shadow color="#eeece1"/>
                      </v:line>
                      <v:shape id="Textfeld 157" o:spid="_x0000_s1107" type="#_x0000_t202" style="position:absolute;left:2549;top:723;width:5210;height:3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14:paraId="2D86D198"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12</w:t>
                              </w:r>
                            </w:p>
                          </w:txbxContent>
                        </v:textbox>
                      </v:shape>
                      <v:shape id="Textfeld 158" o:spid="_x0000_s1108" type="#_x0000_t202" style="position:absolute;left:10215;top:723;width:4744;height:4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Phs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a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TT4bEAAAA3AAAAA8AAAAAAAAAAAAAAAAAmAIAAGRycy9k&#10;b3ducmV2LnhtbFBLBQYAAAAABAAEAPUAAACJAwAAAAA=&#10;" filled="f" stroked="f">
                        <v:textbox>
                          <w:txbxContent>
                            <w:p w14:paraId="28238585"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11</w:t>
                              </w:r>
                            </w:p>
                          </w:txbxContent>
                        </v:textbox>
                      </v:shape>
                      <v:shape id="Textfeld 162" o:spid="_x0000_s1109" type="#_x0000_t202" style="position:absolute;left:10033;top:18457;width:3365;height:3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HcIA&#10;AADcAAAADwAAAGRycy9kb3ducmV2LnhtbERPyWrDMBC9F/IPYgK91VJCW2InsgktgZ5amg1yG6yJ&#10;bWKNjKXE7t9XhUJu83jrrIrRtuJGvW8ca5glCgRx6UzDlYb9bvO0AOEDssHWMWn4IQ9FPnlYYWbc&#10;wN9024ZKxBD2GWqoQ+gyKX1Zk0WfuI44cmfXWwwR9pU0PQ4x3LZyrtSrtNhwbKixo7eaysv2ajUc&#10;Ps+n47P6qt7tSze4UUm2qdT6cTqulyACjeEu/nd/mDh/ns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3+odwgAAANwAAAAPAAAAAAAAAAAAAAAAAJgCAABkcnMvZG93&#10;bnJldi54bWxQSwUGAAAAAAQABAD1AAAAhwMAAAAA&#10;" filled="f" stroked="f">
                        <v:textbox>
                          <w:txbxContent>
                            <w:p w14:paraId="75C5F5DC"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w:t>
                              </w:r>
                            </w:p>
                          </w:txbxContent>
                        </v:textbox>
                      </v:shape>
                      <v:shape id="Textfeld 165" o:spid="_x0000_s1110" type="#_x0000_t202" style="position:absolute;left:4326;top:20651;width:5557;height:3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VXcUA&#10;AADcAAAADwAAAGRycy9kb3ducmV2LnhtbESPT2vCQBDF70K/wzKCN921amlTVykVwZNF+wd6G7Jj&#10;EpqdDdnVxG/vHAreZnhv3vvNct37Wl2ojVVgC9OJAUWcB1dxYeHrczt+BhUTssM6MFm4UoT16mGw&#10;xMyFjg90OaZCSQjHDC2UKTWZ1jEvyWOchIZYtFNoPSZZ20K7FjsJ97V+NOZJe6xYGkps6L2k/O94&#10;9ha+96ffn7n5KDZ+0XShN5r9i7Z2NOzfXkEl6tPd/H+9c4I/E3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NVdxQAAANwAAAAPAAAAAAAAAAAAAAAAAJgCAABkcnMv&#10;ZG93bnJldi54bWxQSwUGAAAAAAQABAD1AAAAigMAAAAA&#10;" filled="f" stroked="f">
                        <v:textbox>
                          <w:txbxContent>
                            <w:p w14:paraId="4676021E"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v:textbox>
                      </v:shape>
                    </v:group>
                  </w:pict>
                </mc:Fallback>
              </mc:AlternateContent>
            </w:r>
          </w:p>
        </w:tc>
        <w:tc>
          <w:tcPr>
            <w:tcW w:w="3288" w:type="dxa"/>
          </w:tcPr>
          <w:p w14:paraId="5A15CE23" w14:textId="1FA386A4" w:rsidR="00414752" w:rsidRDefault="002B29F3" w:rsidP="00463031">
            <w:pPr>
              <w:spacing w:before="100" w:beforeAutospacing="1" w:after="160" w:line="259" w:lineRule="auto"/>
              <w:jc w:val="center"/>
              <w:rPr>
                <w:rFonts w:ascii="Calibri" w:eastAsia="Calibri" w:hAnsi="Calibri"/>
                <w:sz w:val="18"/>
                <w:szCs w:val="18"/>
              </w:rPr>
            </w:pPr>
            <w:r>
              <w:rPr>
                <w:rFonts w:ascii="Calibri" w:eastAsia="Calibri" w:hAnsi="Calibri"/>
                <w:noProof/>
                <w:sz w:val="18"/>
                <w:szCs w:val="18"/>
              </w:rPr>
              <mc:AlternateContent>
                <mc:Choice Requires="wpg">
                  <w:drawing>
                    <wp:anchor distT="0" distB="0" distL="114300" distR="114300" simplePos="0" relativeHeight="251660288" behindDoc="0" locked="0" layoutInCell="1" allowOverlap="1" wp14:anchorId="3AE6ABC7" wp14:editId="2DBBE6CB">
                      <wp:simplePos x="0" y="0"/>
                      <wp:positionH relativeFrom="column">
                        <wp:posOffset>255270</wp:posOffset>
                      </wp:positionH>
                      <wp:positionV relativeFrom="paragraph">
                        <wp:posOffset>77470</wp:posOffset>
                      </wp:positionV>
                      <wp:extent cx="1266825" cy="2037566"/>
                      <wp:effectExtent l="0" t="0" r="9525" b="1270"/>
                      <wp:wrapNone/>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6825" cy="2037566"/>
                                <a:chOff x="0" y="0"/>
                                <a:chExt cx="1655763" cy="2663825"/>
                              </a:xfrm>
                            </wpg:grpSpPr>
                            <wps:wsp>
                              <wps:cNvPr id="132" name="Rechteck 3"/>
                              <wps:cNvSpPr>
                                <a:spLocks noChangeArrowheads="1"/>
                              </wps:cNvSpPr>
                              <wps:spPr bwMode="auto">
                                <a:xfrm>
                                  <a:off x="0" y="0"/>
                                  <a:ext cx="1655763" cy="2663825"/>
                                </a:xfrm>
                                <a:prstGeom prst="rect">
                                  <a:avLst/>
                                </a:prstGeom>
                                <a:solidFill>
                                  <a:srgbClr val="FFFFFF"/>
                                </a:solidFill>
                                <a:ln>
                                  <a:noFill/>
                                </a:ln>
                                <a:extLst>
                                  <a:ext uri="{91240B29-F687-4F45-9708-019B960494DF}">
                                    <a14:hiddenLine xmlns:a14="http://schemas.microsoft.com/office/drawing/2010/main" w="6350" algn="ctr">
                                      <a:solidFill>
                                        <a:srgbClr val="000000"/>
                                      </a:solidFill>
                                      <a:round/>
                                      <a:headEnd/>
                                      <a:tailEnd/>
                                    </a14:hiddenLine>
                                  </a:ext>
                                </a:extLst>
                              </wps:spPr>
                              <wps:bodyPr rot="0" vert="horz" wrap="square" lIns="91440" tIns="45720" rIns="91440" bIns="45720" anchor="t" anchorCtr="0" upright="1">
                                <a:noAutofit/>
                              </wps:bodyPr>
                            </wps:wsp>
                            <wpg:grpSp>
                              <wpg:cNvPr id="133" name="Group 781"/>
                              <wpg:cNvGrpSpPr>
                                <a:grpSpLocks/>
                              </wpg:cNvGrpSpPr>
                              <wpg:grpSpPr bwMode="auto">
                                <a:xfrm>
                                  <a:off x="737062" y="145842"/>
                                  <a:ext cx="324129" cy="1942906"/>
                                  <a:chOff x="729906" y="143961"/>
                                  <a:chExt cx="102" cy="612"/>
                                </a:xfrm>
                              </wpg:grpSpPr>
                              <wps:wsp>
                                <wps:cNvPr id="134" name="Rectangle 782"/>
                                <wps:cNvSpPr>
                                  <a:spLocks noChangeArrowheads="1"/>
                                </wps:cNvSpPr>
                                <wps:spPr bwMode="auto">
                                  <a:xfrm>
                                    <a:off x="729917" y="14397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5" name="Rectangle 783"/>
                                <wps:cNvSpPr>
                                  <a:spLocks noChangeArrowheads="1"/>
                                </wps:cNvSpPr>
                                <wps:spPr bwMode="auto">
                                  <a:xfrm>
                                    <a:off x="729917" y="144255"/>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6" name="Rectangle 784"/>
                                <wps:cNvSpPr>
                                  <a:spLocks noChangeArrowheads="1"/>
                                </wps:cNvSpPr>
                                <wps:spPr bwMode="auto">
                                  <a:xfrm>
                                    <a:off x="729917" y="144029"/>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7" name="Rectangle 785"/>
                                <wps:cNvSpPr>
                                  <a:spLocks noChangeArrowheads="1"/>
                                </wps:cNvSpPr>
                                <wps:spPr bwMode="auto">
                                  <a:xfrm>
                                    <a:off x="729974" y="144029"/>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8" name="Rectangle 786"/>
                                <wps:cNvSpPr>
                                  <a:spLocks noChangeArrowheads="1"/>
                                </wps:cNvSpPr>
                                <wps:spPr bwMode="auto">
                                  <a:xfrm>
                                    <a:off x="729917" y="14408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9" name="Rectangle 787"/>
                                <wps:cNvSpPr>
                                  <a:spLocks noChangeArrowheads="1"/>
                                </wps:cNvSpPr>
                                <wps:spPr bwMode="auto">
                                  <a:xfrm>
                                    <a:off x="729974" y="14408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0" name="Rectangle 788"/>
                                <wps:cNvSpPr>
                                  <a:spLocks noChangeArrowheads="1"/>
                                </wps:cNvSpPr>
                                <wps:spPr bwMode="auto">
                                  <a:xfrm>
                                    <a:off x="729917" y="14414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1" name="Rectangle 789"/>
                                <wps:cNvSpPr>
                                  <a:spLocks noChangeArrowheads="1"/>
                                </wps:cNvSpPr>
                                <wps:spPr bwMode="auto">
                                  <a:xfrm>
                                    <a:off x="729974" y="14414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2" name="Rectangle 790"/>
                                <wps:cNvSpPr>
                                  <a:spLocks noChangeArrowheads="1"/>
                                </wps:cNvSpPr>
                                <wps:spPr bwMode="auto">
                                  <a:xfrm>
                                    <a:off x="729917" y="144198"/>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3" name="Rectangle 791"/>
                                <wps:cNvSpPr>
                                  <a:spLocks noChangeArrowheads="1"/>
                                </wps:cNvSpPr>
                                <wps:spPr bwMode="auto">
                                  <a:xfrm>
                                    <a:off x="729974" y="144198"/>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4" name="Rectangle 792"/>
                                <wps:cNvSpPr>
                                  <a:spLocks noChangeArrowheads="1"/>
                                </wps:cNvSpPr>
                                <wps:spPr bwMode="auto">
                                  <a:xfrm>
                                    <a:off x="729974" y="14425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5" name="Rectangle 793"/>
                                <wps:cNvSpPr>
                                  <a:spLocks noChangeArrowheads="1"/>
                                </wps:cNvSpPr>
                                <wps:spPr bwMode="auto">
                                  <a:xfrm>
                                    <a:off x="729917" y="14431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6" name="Rectangle 794"/>
                                <wps:cNvSpPr>
                                  <a:spLocks noChangeArrowheads="1"/>
                                </wps:cNvSpPr>
                                <wps:spPr bwMode="auto">
                                  <a:xfrm>
                                    <a:off x="729974" y="14431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7" name="Rectangle 795"/>
                                <wps:cNvSpPr>
                                  <a:spLocks noChangeArrowheads="1"/>
                                </wps:cNvSpPr>
                                <wps:spPr bwMode="auto">
                                  <a:xfrm>
                                    <a:off x="729917" y="144369"/>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8" name="Rectangle 796"/>
                                <wps:cNvSpPr>
                                  <a:spLocks noChangeArrowheads="1"/>
                                </wps:cNvSpPr>
                                <wps:spPr bwMode="auto">
                                  <a:xfrm>
                                    <a:off x="729974" y="144369"/>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9" name="Rectangle 797"/>
                                <wps:cNvSpPr>
                                  <a:spLocks noChangeArrowheads="1"/>
                                </wps:cNvSpPr>
                                <wps:spPr bwMode="auto">
                                  <a:xfrm>
                                    <a:off x="729917" y="14442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0" name="Rectangle 798"/>
                                <wps:cNvSpPr>
                                  <a:spLocks noChangeArrowheads="1"/>
                                </wps:cNvSpPr>
                                <wps:spPr bwMode="auto">
                                  <a:xfrm>
                                    <a:off x="729974" y="14442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1" name="Rectangle 799"/>
                                <wps:cNvSpPr>
                                  <a:spLocks noChangeArrowheads="1"/>
                                </wps:cNvSpPr>
                                <wps:spPr bwMode="auto">
                                  <a:xfrm>
                                    <a:off x="729917" y="14448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2" name="Rectangle 800"/>
                                <wps:cNvSpPr>
                                  <a:spLocks noChangeArrowheads="1"/>
                                </wps:cNvSpPr>
                                <wps:spPr bwMode="auto">
                                  <a:xfrm>
                                    <a:off x="729974" y="14448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3" name="Rectangle 801"/>
                                <wps:cNvSpPr>
                                  <a:spLocks noChangeArrowheads="1"/>
                                </wps:cNvSpPr>
                                <wps:spPr bwMode="auto">
                                  <a:xfrm>
                                    <a:off x="729917" y="144538"/>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4" name="Rectangle 802"/>
                                <wps:cNvSpPr>
                                  <a:spLocks noChangeArrowheads="1"/>
                                </wps:cNvSpPr>
                                <wps:spPr bwMode="auto">
                                  <a:xfrm>
                                    <a:off x="729974" y="144538"/>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5" name="Rectangle 803"/>
                                <wps:cNvSpPr>
                                  <a:spLocks noChangeArrowheads="1"/>
                                </wps:cNvSpPr>
                                <wps:spPr bwMode="auto">
                                  <a:xfrm>
                                    <a:off x="729906" y="143961"/>
                                    <a:ext cx="102" cy="612"/>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0000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g:grpSp>
                            <wps:wsp>
                              <wps:cNvPr id="156" name="Line 811"/>
                              <wps:cNvCnPr>
                                <a:cxnSpLocks noChangeShapeType="1"/>
                              </wps:cNvCnPr>
                              <wps:spPr bwMode="auto">
                                <a:xfrm flipH="1">
                                  <a:off x="228999" y="2010666"/>
                                  <a:ext cx="57649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7" name="Line 812"/>
                              <wps:cNvCnPr>
                                <a:cxnSpLocks noChangeShapeType="1"/>
                              </wps:cNvCnPr>
                              <wps:spPr bwMode="auto">
                                <a:xfrm flipH="1">
                                  <a:off x="228999" y="1477321"/>
                                  <a:ext cx="57649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8" name="Line 813"/>
                              <wps:cNvCnPr>
                                <a:cxnSpLocks noChangeShapeType="1"/>
                              </wps:cNvCnPr>
                              <wps:spPr bwMode="auto">
                                <a:xfrm flipV="1">
                                  <a:off x="84878" y="575940"/>
                                  <a:ext cx="0" cy="201579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9" name="Line 814"/>
                              <wps:cNvCnPr>
                                <a:cxnSpLocks noChangeShapeType="1"/>
                              </wps:cNvCnPr>
                              <wps:spPr bwMode="auto">
                                <a:xfrm flipH="1">
                                  <a:off x="84876" y="1296365"/>
                                  <a:ext cx="720619"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0" name="Line 815"/>
                              <wps:cNvCnPr>
                                <a:cxnSpLocks noChangeShapeType="1"/>
                              </wps:cNvCnPr>
                              <wps:spPr bwMode="auto">
                                <a:xfrm flipH="1">
                                  <a:off x="77673" y="1829710"/>
                                  <a:ext cx="720619"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1" name="Line 816"/>
                              <wps:cNvCnPr>
                                <a:cxnSpLocks noChangeShapeType="1"/>
                              </wps:cNvCnPr>
                              <wps:spPr bwMode="auto">
                                <a:xfrm flipV="1">
                                  <a:off x="229001" y="751315"/>
                                  <a:ext cx="0" cy="1695489"/>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2" name="Oval 854"/>
                              <wps:cNvSpPr>
                                <a:spLocks noChangeArrowheads="1"/>
                              </wps:cNvSpPr>
                              <wps:spPr bwMode="auto">
                                <a:xfrm>
                                  <a:off x="70466" y="1274142"/>
                                  <a:ext cx="34957" cy="34920"/>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63" name="Oval 855"/>
                              <wps:cNvSpPr>
                                <a:spLocks noChangeArrowheads="1"/>
                              </wps:cNvSpPr>
                              <wps:spPr bwMode="auto">
                                <a:xfrm>
                                  <a:off x="214589" y="1458274"/>
                                  <a:ext cx="34955" cy="34920"/>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64" name="Oval 856"/>
                              <wps:cNvSpPr>
                                <a:spLocks noChangeArrowheads="1"/>
                              </wps:cNvSpPr>
                              <wps:spPr bwMode="auto">
                                <a:xfrm>
                                  <a:off x="70466" y="1810661"/>
                                  <a:ext cx="34957"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65" name="Oval 857"/>
                              <wps:cNvSpPr>
                                <a:spLocks noChangeArrowheads="1"/>
                              </wps:cNvSpPr>
                              <wps:spPr bwMode="auto">
                                <a:xfrm>
                                  <a:off x="214589" y="1994793"/>
                                  <a:ext cx="34955"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66" name="Line 858"/>
                              <wps:cNvCnPr>
                                <a:cxnSpLocks noChangeShapeType="1"/>
                              </wps:cNvCnPr>
                              <wps:spPr bwMode="auto">
                                <a:xfrm>
                                  <a:off x="980946" y="937628"/>
                                  <a:ext cx="410753"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7" name="Line 859"/>
                              <wps:cNvCnPr>
                                <a:cxnSpLocks noChangeShapeType="1"/>
                              </wps:cNvCnPr>
                              <wps:spPr bwMode="auto">
                                <a:xfrm>
                                  <a:off x="980944" y="750321"/>
                                  <a:ext cx="5404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8" name="Line 860"/>
                              <wps:cNvCnPr>
                                <a:cxnSpLocks noChangeShapeType="1"/>
                              </wps:cNvCnPr>
                              <wps:spPr bwMode="auto">
                                <a:xfrm>
                                  <a:off x="229001" y="2448771"/>
                                  <a:ext cx="116019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9" name="Line 861"/>
                              <wps:cNvCnPr>
                                <a:cxnSpLocks noChangeShapeType="1"/>
                              </wps:cNvCnPr>
                              <wps:spPr bwMode="auto">
                                <a:xfrm>
                                  <a:off x="1389197" y="935903"/>
                                  <a:ext cx="0" cy="1511843"/>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0" name="Line 863"/>
                              <wps:cNvCnPr>
                                <a:cxnSpLocks noChangeShapeType="1"/>
                              </wps:cNvCnPr>
                              <wps:spPr bwMode="auto">
                                <a:xfrm>
                                  <a:off x="84878" y="2591630"/>
                                  <a:ext cx="1441238"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1" name="Line 864"/>
                              <wps:cNvCnPr>
                                <a:cxnSpLocks noChangeShapeType="1"/>
                              </wps:cNvCnPr>
                              <wps:spPr bwMode="auto">
                                <a:xfrm flipH="1" flipV="1">
                                  <a:off x="1518909" y="748723"/>
                                  <a:ext cx="0" cy="1843007"/>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2" name="Oval 865"/>
                              <wps:cNvSpPr>
                                <a:spLocks noChangeArrowheads="1"/>
                              </wps:cNvSpPr>
                              <wps:spPr bwMode="auto">
                                <a:xfrm>
                                  <a:off x="567693" y="921503"/>
                                  <a:ext cx="34955"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g:grpSp>
                              <wpg:cNvPr id="173" name="Gruppieren 22"/>
                              <wpg:cNvGrpSpPr>
                                <a:grpSpLocks/>
                              </wpg:cNvGrpSpPr>
                              <wpg:grpSpPr bwMode="auto">
                                <a:xfrm>
                                  <a:off x="369245" y="867783"/>
                                  <a:ext cx="76268" cy="315883"/>
                                  <a:chOff x="369235" y="867783"/>
                                  <a:chExt cx="38101" cy="157958"/>
                                </a:xfrm>
                              </wpg:grpSpPr>
                              <wps:wsp>
                                <wps:cNvPr id="174" name="Freeform 866"/>
                                <wps:cNvSpPr>
                                  <a:spLocks/>
                                </wps:cNvSpPr>
                                <wps:spPr bwMode="auto">
                                  <a:xfrm rot="5400000">
                                    <a:off x="352566" y="886039"/>
                                    <a:ext cx="71437" cy="34925"/>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75" name="Line 867"/>
                                <wps:cNvCnPr>
                                  <a:cxnSpLocks noChangeShapeType="1"/>
                                </wps:cNvCnPr>
                                <wps:spPr bwMode="auto">
                                  <a:xfrm rot="5400000">
                                    <a:off x="371617" y="903502"/>
                                    <a:ext cx="71437"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6" name="Freeform 868"/>
                                <wps:cNvSpPr>
                                  <a:spLocks/>
                                </wps:cNvSpPr>
                                <wps:spPr bwMode="auto">
                                  <a:xfrm rot="5400000">
                                    <a:off x="350979" y="972559"/>
                                    <a:ext cx="71438" cy="34925"/>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77" name="Line 869"/>
                                <wps:cNvCnPr>
                                  <a:cxnSpLocks noChangeShapeType="1"/>
                                </wps:cNvCnPr>
                                <wps:spPr bwMode="auto">
                                  <a:xfrm rot="5400000">
                                    <a:off x="370028" y="990021"/>
                                    <a:ext cx="71438"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g:grpSp>
                            <wps:wsp>
                              <wps:cNvPr id="178" name="Line 853"/>
                              <wps:cNvCnPr>
                                <a:cxnSpLocks noChangeShapeType="1"/>
                              </wps:cNvCnPr>
                              <wps:spPr bwMode="auto">
                                <a:xfrm flipH="1" flipV="1">
                                  <a:off x="227825" y="748723"/>
                                  <a:ext cx="575168"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9" name="Line 814"/>
                              <wps:cNvCnPr>
                                <a:cxnSpLocks noChangeShapeType="1"/>
                              </wps:cNvCnPr>
                              <wps:spPr bwMode="auto">
                                <a:xfrm flipH="1">
                                  <a:off x="227825" y="578890"/>
                                  <a:ext cx="575168"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80" name="Oval 854"/>
                              <wps:cNvSpPr>
                                <a:spLocks noChangeArrowheads="1"/>
                              </wps:cNvSpPr>
                              <wps:spPr bwMode="auto">
                                <a:xfrm>
                                  <a:off x="211936" y="1094286"/>
                                  <a:ext cx="34957" cy="34920"/>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81" name="Line 812"/>
                              <wps:cNvCnPr>
                                <a:cxnSpLocks noChangeShapeType="1"/>
                              </wps:cNvCnPr>
                              <wps:spPr bwMode="auto">
                                <a:xfrm flipH="1">
                                  <a:off x="228999" y="1116997"/>
                                  <a:ext cx="360308"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g:grpSp>
                              <wpg:cNvPr id="182" name="Gruppieren 27"/>
                              <wpg:cNvGrpSpPr>
                                <a:grpSpLocks/>
                              </wpg:cNvGrpSpPr>
                              <wpg:grpSpPr bwMode="auto">
                                <a:xfrm rot="10800000">
                                  <a:off x="369224" y="503947"/>
                                  <a:ext cx="76268" cy="315883"/>
                                  <a:chOff x="369235" y="503947"/>
                                  <a:chExt cx="38101" cy="157958"/>
                                </a:xfrm>
                              </wpg:grpSpPr>
                              <wps:wsp>
                                <wps:cNvPr id="183" name="Freeform 866"/>
                                <wps:cNvSpPr>
                                  <a:spLocks/>
                                </wps:cNvSpPr>
                                <wps:spPr bwMode="auto">
                                  <a:xfrm rot="5400000">
                                    <a:off x="352566" y="522203"/>
                                    <a:ext cx="71437" cy="34925"/>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84" name="Line 867"/>
                                <wps:cNvCnPr>
                                  <a:cxnSpLocks noChangeShapeType="1"/>
                                </wps:cNvCnPr>
                                <wps:spPr bwMode="auto">
                                  <a:xfrm rot="5400000">
                                    <a:off x="371617" y="539666"/>
                                    <a:ext cx="71437"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85" name="Freeform 868"/>
                                <wps:cNvSpPr>
                                  <a:spLocks/>
                                </wps:cNvSpPr>
                                <wps:spPr bwMode="auto">
                                  <a:xfrm rot="5400000">
                                    <a:off x="350979" y="608723"/>
                                    <a:ext cx="71438" cy="34925"/>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86" name="Line 869"/>
                                <wps:cNvCnPr>
                                  <a:cxnSpLocks noChangeShapeType="1"/>
                                </wps:cNvCnPr>
                                <wps:spPr bwMode="auto">
                                  <a:xfrm rot="5400000">
                                    <a:off x="370028" y="626185"/>
                                    <a:ext cx="71438"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g:grpSp>
                            <wps:wsp>
                              <wps:cNvPr id="187" name="Oval 865"/>
                              <wps:cNvSpPr>
                                <a:spLocks noChangeArrowheads="1"/>
                              </wps:cNvSpPr>
                              <wps:spPr bwMode="auto">
                                <a:xfrm>
                                  <a:off x="567693" y="732276"/>
                                  <a:ext cx="34955"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88" name="Line 853"/>
                              <wps:cNvCnPr>
                                <a:cxnSpLocks noChangeShapeType="1"/>
                              </wps:cNvCnPr>
                              <wps:spPr bwMode="auto">
                                <a:xfrm flipH="1" flipV="1">
                                  <a:off x="84876" y="578890"/>
                                  <a:ext cx="720619"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89" name="Oval 865"/>
                              <wps:cNvSpPr>
                                <a:spLocks noChangeArrowheads="1"/>
                              </wps:cNvSpPr>
                              <wps:spPr bwMode="auto">
                                <a:xfrm>
                                  <a:off x="567693" y="565941"/>
                                  <a:ext cx="34955"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90" name="Line 813"/>
                              <wps:cNvCnPr>
                                <a:cxnSpLocks noChangeShapeType="1"/>
                              </wps:cNvCnPr>
                              <wps:spPr bwMode="auto">
                                <a:xfrm flipV="1">
                                  <a:off x="583630" y="934453"/>
                                  <a:ext cx="0" cy="179982"/>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91" name="Line 813"/>
                              <wps:cNvCnPr>
                                <a:cxnSpLocks noChangeShapeType="1"/>
                              </wps:cNvCnPr>
                              <wps:spPr bwMode="auto">
                                <a:xfrm flipV="1">
                                  <a:off x="583630" y="575940"/>
                                  <a:ext cx="0" cy="179982"/>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92" name="Line 814"/>
                              <wps:cNvCnPr>
                                <a:cxnSpLocks noChangeShapeType="1"/>
                              </wps:cNvCnPr>
                              <wps:spPr bwMode="auto">
                                <a:xfrm flipH="1">
                                  <a:off x="84876" y="931279"/>
                                  <a:ext cx="720619"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93" name="Oval 854"/>
                              <wps:cNvSpPr>
                                <a:spLocks noChangeArrowheads="1"/>
                              </wps:cNvSpPr>
                              <wps:spPr bwMode="auto">
                                <a:xfrm>
                                  <a:off x="70466" y="909056"/>
                                  <a:ext cx="34957" cy="34920"/>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94" name="Textfeld 159"/>
                              <wps:cNvSpPr txBox="1">
                                <a:spLocks noChangeArrowheads="1"/>
                              </wps:cNvSpPr>
                              <wps:spPr bwMode="auto">
                                <a:xfrm>
                                  <a:off x="249545" y="72353"/>
                                  <a:ext cx="526911" cy="43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05539"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12</w:t>
                                    </w:r>
                                  </w:p>
                                </w:txbxContent>
                              </wps:txbx>
                              <wps:bodyPr rot="0" vert="horz" wrap="square" lIns="91440" tIns="45720" rIns="91440" bIns="45720" anchor="t" anchorCtr="0" upright="1">
                                <a:noAutofit/>
                              </wps:bodyPr>
                            </wps:wsp>
                            <wps:wsp>
                              <wps:cNvPr id="195" name="Textfeld 160"/>
                              <wps:cNvSpPr txBox="1">
                                <a:spLocks noChangeArrowheads="1"/>
                              </wps:cNvSpPr>
                              <wps:spPr bwMode="auto">
                                <a:xfrm>
                                  <a:off x="883944" y="72467"/>
                                  <a:ext cx="709573" cy="402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2307E"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11</w:t>
                                    </w:r>
                                  </w:p>
                                </w:txbxContent>
                              </wps:txbx>
                              <wps:bodyPr rot="0" vert="horz" wrap="square" lIns="91440" tIns="45720" rIns="91440" bIns="45720" anchor="t" anchorCtr="0" upright="1">
                                <a:noAutofit/>
                              </wps:bodyPr>
                            </wps:wsp>
                            <wps:wsp>
                              <wps:cNvPr id="196" name="Textfeld 161"/>
                              <wps:cNvSpPr txBox="1">
                                <a:spLocks noChangeArrowheads="1"/>
                              </wps:cNvSpPr>
                              <wps:spPr bwMode="auto">
                                <a:xfrm>
                                  <a:off x="1021519" y="1871533"/>
                                  <a:ext cx="397706" cy="365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B21DF"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w:t>
                                    </w:r>
                                  </w:p>
                                </w:txbxContent>
                              </wps:txbx>
                              <wps:bodyPr rot="0" vert="horz" wrap="square" lIns="91440" tIns="45720" rIns="91440" bIns="45720" anchor="t" anchorCtr="0" upright="1">
                                <a:noAutofit/>
                              </wps:bodyPr>
                            </wps:wsp>
                            <wps:wsp>
                              <wps:cNvPr id="197" name="Textfeld 166"/>
                              <wps:cNvSpPr txBox="1">
                                <a:spLocks noChangeArrowheads="1"/>
                              </wps:cNvSpPr>
                              <wps:spPr bwMode="auto">
                                <a:xfrm>
                                  <a:off x="534219" y="2068722"/>
                                  <a:ext cx="446726" cy="4010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F4885" w14:textId="77777777" w:rsidR="002B29F3" w:rsidRPr="002B29F3" w:rsidRDefault="002B29F3" w:rsidP="002B29F3">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E6ABC7" id="Group 131" o:spid="_x0000_s1111" style="position:absolute;left:0;text-align:left;margin-left:20.1pt;margin-top:6.1pt;width:99.75pt;height:160.45pt;z-index:251660288" coordsize="16557,26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">
                      <v:rect id="Rechteck 3" o:spid="_x0000_s1112" style="position:absolute;width:16557;height:26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ZHLb8A&#10;AADcAAAADwAAAGRycy9kb3ducmV2LnhtbERP24rCMBB9F/YfwizsmyYqFKlGcReEhQXv4OvQjG2x&#10;mZQkavfvjSD4Nodzndmis424kQ+1Yw3DgQJBXDhTc6nheFj1JyBCRDbYOCYN/xRgMf/ozTA37s47&#10;uu1jKVIIhxw1VDG2uZShqMhiGLiWOHFn5y3GBH0pjcd7CreNHCmVSYs1p4YKW/qpqLjsr1ZD9p3R&#10;qRij3Ya1ak6ToT+qzZ/WX5/dcgoiUhff4pf716T54xE8n0kX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kctvwAAANwAAAAPAAAAAAAAAAAAAAAAAJgCAABkcnMvZG93bnJl&#10;di54bWxQSwUGAAAAAAQABAD1AAAAhAMAAAAA&#10;" stroked="f" strokeweight=".5pt">
                        <v:stroke joinstyle="round"/>
                      </v:rect>
                      <v:group id="Group 781" o:spid="_x0000_s1113" style="position:absolute;left:7370;top:1458;width:3241;height:19429" coordorigin="7299,1439" coordsize="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rect id="Rectangle 782" o:spid="_x0000_s1114" style="position:absolute;left:7299;top:1439;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dWM8IA&#10;AADcAAAADwAAAGRycy9kb3ducmV2LnhtbERPTWsCMRC9C/6HMEJvmrXaUlajiEUU2otaeh4242Z1&#10;M9luorv21xtB8DaP9znTeWtLcaHaF44VDAcJCOLM6YJzBT/7Vf8DhA/IGkvHpOBKHuazbmeKqXYN&#10;b+myC7mIIexTVGBCqFIpfWbIoh+4ijhyB1dbDBHWudQ1NjHclvI1Sd6lxYJjg8GKloay0+5sFXAx&#10;/Cz34388fm3Xq7fmz49+zbdSL712MQERqA1P8cO90XH+aAz3Z+IF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t1YzwgAAANwAAAAPAAAAAAAAAAAAAAAAAJgCAABkcnMvZG93&#10;bnJldi54bWxQSwUGAAAAAAQABAD1AAAAhwMAAAAA&#10;" fillcolor="blue">
                          <v:shadow color="#eeece1"/>
                        </v:rect>
                        <v:rect id="Rectangle 783" o:spid="_x0000_s1115" style="position:absolute;left:7299;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vzqMMA&#10;AADcAAAADwAAAGRycy9kb3ducmV2LnhtbERPTWvCQBC9F/oflin0VjdqLSVmI6VFLOhFLT0P2TGb&#10;Njsbs6uJ/npXELzN431ONuttLY7U+sqxguEgAUFcOF1xqeBnO395B+EDssbaMSk4kYdZ/viQYapd&#10;x2s6bkIpYgj7FBWYEJpUSl8YsugHriGO3M61FkOEbSl1i10Mt7UcJcmbtFhxbDDY0Keh4n9zsAq4&#10;Gn7V29cz/i3Xi/mk2/vxr1kp9fzUf0xBBOrDXXxzf+s4fzyB6zPxAp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vzqMMAAADcAAAADwAAAAAAAAAAAAAAAACYAgAAZHJzL2Rv&#10;d25yZXYueG1sUEsFBgAAAAAEAAQA9QAAAIgDAAAAAA==&#10;" fillcolor="blue">
                          <v:shadow color="#eeece1"/>
                        </v:rect>
                        <v:rect id="Rectangle 784" o:spid="_x0000_s1116" style="position:absolute;left:7299;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lt38MA&#10;AADcAAAADwAAAGRycy9kb3ducmV2LnhtbERPS2sCMRC+F/wPYQRvNWt9IKtRpEVa0IsPPA+bcbO6&#10;mWw30V399U2h0Nt8fM+ZL1tbijvVvnCsYNBPQBBnThecKzge1q9TED4gaywdk4IHeVguOi9zTLVr&#10;eEf3fchFDGGfogITQpVK6TNDFn3fVcSRO7vaYoiwzqWusYnhtpRvSTKRFguODQYrejeUXfc3q4CL&#10;wUd5GD3xstl9rsfNtx+ezFapXrddzUAEasO/+M/9peP84QR+n4kX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lt38MAAADcAAAADwAAAAAAAAAAAAAAAACYAgAAZHJzL2Rv&#10;d25yZXYueG1sUEsFBgAAAAAEAAQA9QAAAIgDAAAAAA==&#10;" fillcolor="blue">
                          <v:shadow color="#eeece1"/>
                        </v:rect>
                        <v:rect id="Rectangle 785" o:spid="_x0000_s1117" style="position:absolute;left:7299;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XIRMMA&#10;AADcAAAADwAAAGRycy9kb3ducmV2LnhtbERPS2sCMRC+F/wPYYTeatZqVVajSItY0IsPPA+bcbO6&#10;mWw3qbvtr2+Egrf5+J4zW7S2FDeqfeFYQb+XgCDOnC44V3A8rF4mIHxA1lg6JgU/5GEx7zzNMNWu&#10;4R3d9iEXMYR9igpMCFUqpc8MWfQ9VxFH7uxqiyHCOpe6xiaG21K+JslIWiw4Nhis6N1Qdt1/WwVc&#10;9D/Kw/AXL5vdevXWfPnByWyVeu62yymIQG14iP/dnzrOH4zh/k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XIRMMAAADcAAAADwAAAAAAAAAAAAAAAACYAgAAZHJzL2Rv&#10;d25yZXYueG1sUEsFBgAAAAAEAAQA9QAAAIgDAAAAAA==&#10;" fillcolor="blue">
                          <v:shadow color="#eeece1"/>
                        </v:rect>
                        <v:rect id="Rectangle 786" o:spid="_x0000_s1118" style="position:absolute;left:7299;top:1440;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pcNsYA&#10;AADcAAAADwAAAGRycy9kb3ducmV2LnhtbESPT2/CMAzF70h8h8hIu0HKn01TR0CICYG0XYBpZ6vx&#10;mo7G6ZqMln36+TBpN1vv+b2fl+ve1+pKbawCG5hOMlDERbAVlwbezrvxI6iYkC3WgcnAjSKsV8PB&#10;EnMbOj7S9ZRKJSEcczTgUmpyrWPhyGOchIZYtI/QekyytqW2LXYS7ms9y7IH7bFiaXDY0NZRcTl9&#10;ewNcTZ/r8+IHP1+O+9199xXn7+7VmLtRv3kClahP/+a/64MV/LnQyj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pcNsYAAADcAAAADwAAAAAAAAAAAAAAAACYAgAAZHJz&#10;L2Rvd25yZXYueG1sUEsFBgAAAAAEAAQA9QAAAIsDAAAAAA==&#10;" fillcolor="blue">
                          <v:shadow color="#eeece1"/>
                        </v:rect>
                        <v:rect id="Rectangle 787" o:spid="_x0000_s1119" style="position:absolute;left:7299;top:1440;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b5rcMA&#10;AADcAAAADwAAAGRycy9kb3ducmV2LnhtbERPS2sCMRC+F/wPYYTeatZqRVejSItY0IsPPA+bcbO6&#10;mWw3qbvtr2+Egrf5+J4zW7S2FDeqfeFYQb+XgCDOnC44V3A8rF7GIHxA1lg6JgU/5GEx7zzNMNWu&#10;4R3d9iEXMYR9igpMCFUqpc8MWfQ9VxFH7uxqiyHCOpe6xiaG21K+JslIWiw4Nhis6N1Qdt1/WwVc&#10;9D/Kw/AXL5vdevXWfPnByWyVeu62yymIQG14iP/dnzrOH0zg/k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b5rcMAAADcAAAADwAAAAAAAAAAAAAAAACYAgAAZHJzL2Rv&#10;d25yZXYueG1sUEsFBgAAAAAEAAQA9QAAAIgDAAAAAA==&#10;" fillcolor="blue">
                          <v:shadow color="#eeece1"/>
                        </v:rect>
                        <v:rect id="Rectangle 788" o:spid="_x0000_s1120" style="position:absolute;left:7299;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jTcYA&#10;AADcAAAADwAAAGRycy9kb3ducmV2LnhtbESPQW/CMAyF75P4D5GRdhspjKGpIyDEhJjELsC0s9V4&#10;TUfjdE2gHb9+PkziZus9v/d5vux9rS7UxiqwgfEoA0VcBFtxaeDjuHl4BhUTssU6MBn4pQjLxeBu&#10;jrkNHe/pckilkhCOORpwKTW51rFw5DGOQkMs2ldoPSZZ21LbFjsJ97WeZNlMe6xYGhw2tHZUnA5n&#10;b4Cr8Wt9nF7xe7ffbp66n/j46d6NuR/2qxdQifp0M/9fv1nBnwq+PCMT6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ojTcYAAADcAAAADwAAAAAAAAAAAAAAAACYAgAAZHJz&#10;L2Rvd25yZXYueG1sUEsFBgAAAAAEAAQA9QAAAIsDAAAAAA==&#10;" fillcolor="blue">
                          <v:shadow color="#eeece1"/>
                        </v:rect>
                        <v:rect id="Rectangle 789" o:spid="_x0000_s1121" style="position:absolute;left:7299;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aG1sMA&#10;AADcAAAADwAAAGRycy9kb3ducmV2LnhtbERPTWvCQBC9F/oflin0VjexWiS6SrGIQr1oxPOQnWbT&#10;ZmfT7Gpif70rCL3N433ObNHbWpyp9ZVjBekgAUFcOF1xqeCQr14mIHxA1lg7JgUX8rCYPz7MMNOu&#10;4x2d96EUMYR9hgpMCE0mpS8MWfQD1xBH7su1FkOEbSl1i10Mt7UcJsmbtFhxbDDY0NJQ8bM/WQVc&#10;pR91PvrD78/dejXufv3r0WyVen7q36cgAvXhX3x3b3ScP0rh9ky8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8aG1sMAAADcAAAADwAAAAAAAAAAAAAAAACYAgAAZHJzL2Rv&#10;d25yZXYueG1sUEsFBgAAAAAEAAQA9QAAAIgDAAAAAA==&#10;" fillcolor="blue">
                          <v:shadow color="#eeece1"/>
                        </v:rect>
                        <v:rect id="Rectangle 790" o:spid="_x0000_s1122" style="position:absolute;left:7299;top:1441;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QYocMA&#10;AADcAAAADwAAAGRycy9kb3ducmV2LnhtbERPTWvCQBC9C/6HZYTedGOqpURXEUuwUC9q6XnIjtlo&#10;djbNribtr+8WCr3N433Oct3bWtyp9ZVjBdNJAoK4cLriUsH7KR8/g/ABWWPtmBR8kYf1ajhYYqZd&#10;xwe6H0MpYgj7DBWYEJpMSl8YsugnriGO3Nm1FkOEbSl1i10Mt7VMk+RJWqw4NhhsaGuouB5vVgFX&#10;05f6NPvGy9thl8+7T//4YfZKPYz6zQJEoD78i//crzrOn6X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QYocMAAADcAAAADwAAAAAAAAAAAAAAAACYAgAAZHJzL2Rv&#10;d25yZXYueG1sUEsFBgAAAAAEAAQA9QAAAIgDAAAAAA==&#10;" fillcolor="blue">
                          <v:shadow color="#eeece1"/>
                        </v:rect>
                        <v:rect id="Rectangle 791" o:spid="_x0000_s1123" style="position:absolute;left:7299;top:1441;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i9OsIA&#10;AADcAAAADwAAAGRycy9kb3ducmV2LnhtbERPTWsCMRC9C/6HMEJvmrXaUlajiEUU2otaeh4242Z1&#10;M9luorv21xtB8DaP9znTeWtLcaHaF44VDAcJCOLM6YJzBT/7Vf8DhA/IGkvHpOBKHuazbmeKqXYN&#10;b+myC7mIIexTVGBCqFIpfWbIoh+4ijhyB1dbDBHWudQ1NjHclvI1Sd6lxYJjg8GKloay0+5sFXAx&#10;/Cz34388fm3Xq7fmz49+zbdSL712MQERqA1P8cO90XH+eAT3Z+IF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L06wgAAANwAAAAPAAAAAAAAAAAAAAAAAJgCAABkcnMvZG93&#10;bnJldi54bWxQSwUGAAAAAAQABAD1AAAAhwMAAAAA&#10;" fillcolor="blue">
                          <v:shadow color="#eeece1"/>
                        </v:rect>
                        <v:rect id="Rectangle 792" o:spid="_x0000_s1124" style="position:absolute;left:7299;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ElTsMA&#10;AADcAAAADwAAAGRycy9kb3ducmV2LnhtbERPS2vCQBC+F/oflhG81Y01FomuUipiQS8+8Dxkp9nU&#10;7GzMrib113cLQm/z8T1ntuhsJW7U+NKxguEgAUGcO11yoeB4WL1MQPiArLFyTAp+yMNi/vw0w0y7&#10;lnd024dCxBD2GSowIdSZlD43ZNEPXE0cuS/XWAwRNoXUDbYx3FbyNUnepMWSY4PBmj4M5ef91Srg&#10;crisDukdvze79WrcXvzoZLZK9Xvd+xREoC78ix/uTx3npyn8PRMv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ElTsMAAADcAAAADwAAAAAAAAAAAAAAAACYAgAAZHJzL2Rv&#10;d25yZXYueG1sUEsFBgAAAAAEAAQA9QAAAIgDAAAAAA==&#10;" fillcolor="blue">
                          <v:shadow color="#eeece1"/>
                        </v:rect>
                        <v:rect id="Rectangle 793" o:spid="_x0000_s1125" style="position:absolute;left:7299;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2A1cMA&#10;AADcAAAADwAAAGRycy9kb3ducmV2LnhtbERPTWvCQBC9F/wPywi91Y2tlhJdRSyhBb2opechO2aj&#10;2dk0u03S/npXELzN433OfNnbSrTU+NKxgvEoAUGcO11yoeDrkD29gfABWWPlmBT8kYflYvAwx1S7&#10;jnfU7kMhYgj7FBWYEOpUSp8bsuhHriaO3NE1FkOETSF1g10Mt5V8TpJXabHk2GCwprWh/Lz/tQq4&#10;HL9Xh8k/nja7j2za/fiXb7NV6nHYr2YgAvXhLr65P3WcP5nC9Zl4gVx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2A1cMAAADcAAAADwAAAAAAAAAAAAAAAACYAgAAZHJzL2Rv&#10;d25yZXYueG1sUEsFBgAAAAAEAAQA9QAAAIgDAAAAAA==&#10;" fillcolor="blue">
                          <v:shadow color="#eeece1"/>
                        </v:rect>
                        <v:rect id="Rectangle 794" o:spid="_x0000_s1126" style="position:absolute;left:7299;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8eosIA&#10;AADcAAAADwAAAGRycy9kb3ducmV2LnhtbERPTWsCMRC9C/6HMEJvmrVVKatRpEUU9KIWz8Nmutm6&#10;mWw30V399U1B8DaP9zmzRWtLcaXaF44VDAcJCOLM6YJzBV/HVf8dhA/IGkvHpOBGHhbzbmeGqXYN&#10;7+l6CLmIIexTVGBCqFIpfWbIoh+4ijhy3662GCKsc6lrbGK4LeVrkkykxYJjg8GKPgxl58PFKuBi&#10;+FkeR3f82e7Xq3Hz699OZqfUS69dTkEEasNT/HBvdJw/msD/M/EC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Lx6iwgAAANwAAAAPAAAAAAAAAAAAAAAAAJgCAABkcnMvZG93&#10;bnJldi54bWxQSwUGAAAAAAQABAD1AAAAhwMAAAAA&#10;" fillcolor="blue">
                          <v:shadow color="#eeece1"/>
                        </v:rect>
                        <v:rect id="Rectangle 795" o:spid="_x0000_s1127" style="position:absolute;left:7299;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7OcIA&#10;AADcAAAADwAAAGRycy9kb3ducmV2LnhtbERPS2sCMRC+F/wPYQreata3rEYRRVqoFx94HjbTzbab&#10;ybpJ3W1/fVMQvM3H95zFqrWluFHtC8cK+r0EBHHmdMG5gvNp9zID4QOyxtIxKfghD6tl52mBqXYN&#10;H+h2DLmIIexTVGBCqFIpfWbIou+5ijhyH662GCKsc6lrbGK4LeUgSSbSYsGxwWBFG0PZ1/HbKuCi&#10;vy1Po1/8fD+87sbN1Q8vZq9U97ldz0EEasNDfHe/6Th/NIX/Z+IF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7s5wgAAANwAAAAPAAAAAAAAAAAAAAAAAJgCAABkcnMvZG93&#10;bnJldi54bWxQSwUGAAAAAAQABAD1AAAAhwMAAAAA&#10;" fillcolor="blue">
                          <v:shadow color="#eeece1"/>
                        </v:rect>
                        <v:rect id="Rectangle 796" o:spid="_x0000_s1128" style="position:absolute;left:7299;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wvS8YA&#10;AADcAAAADwAAAGRycy9kb3ducmV2LnhtbESPQW/CMAyF75P4D5GRdhspjKGpIyDEhJjELsC0s9V4&#10;TUfjdE2gHb9+PkziZus9v/d5vux9rS7UxiqwgfEoA0VcBFtxaeDjuHl4BhUTssU6MBn4pQjLxeBu&#10;jrkNHe/pckilkhCOORpwKTW51rFw5DGOQkMs2ldoPSZZ21LbFjsJ97WeZNlMe6xYGhw2tHZUnA5n&#10;b4Cr8Wt9nF7xe7ffbp66n/j46d6NuR/2qxdQifp0M/9fv1nBnwqtPCMT6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wvS8YAAADcAAAADwAAAAAAAAAAAAAAAACYAgAAZHJz&#10;L2Rvd25yZXYueG1sUEsFBgAAAAAEAAQA9QAAAIsDAAAAAA==&#10;" fillcolor="blue">
                          <v:shadow color="#eeece1"/>
                        </v:rect>
                        <v:rect id="Rectangle 797" o:spid="_x0000_s1129" style="position:absolute;left:7299;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CK0MMA&#10;AADcAAAADwAAAGRycy9kb3ducmV2LnhtbERPS2sCMRC+F/wPYQreatYnuhpFFGmhXnzgedhMN9tu&#10;Jusmdbf99U1B8DYf33MWq9aW4ka1Lxwr6PcSEMSZ0wXnCs6n3csUhA/IGkvHpOCHPKyWnacFpto1&#10;fKDbMeQihrBPUYEJoUql9Jkhi77nKuLIfbjaYoiwzqWusYnhtpSDJJlIiwXHBoMVbQxlX8dvq4CL&#10;/rY8jX7x8/3wuhs3Vz+8mL1S3ed2PQcRqA0P8d39puP80Qz+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CK0MMAAADcAAAADwAAAAAAAAAAAAAAAACYAgAAZHJzL2Rv&#10;d25yZXYueG1sUEsFBgAAAAAEAAQA9QAAAIgDAAAAAA==&#10;" fillcolor="blue">
                          <v:shadow color="#eeece1"/>
                        </v:rect>
                        <v:rect id="Rectangle 798" o:spid="_x0000_s1130" style="position:absolute;left:7299;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O1kMYA&#10;AADcAAAADwAAAGRycy9kb3ducmV2LnhtbESPQW/CMAyF75P4D5GRdhsp25imjoDQJsQkuADTzlbj&#10;NR2N0zWBFn49PiDtZus9v/d5Ou99rU7UxiqwgfEoA0VcBFtxaeBrv3x4BRUTssU6MBk4U4T5bHA3&#10;xdyGjrd02qVSSQjHHA24lJpc61g48hhHoSEW7Se0HpOsbalti52E+1o/ZtmL9lixNDhs6N1Rcdgd&#10;vQGuxh/1/vmCv+vtajnp/uLTt9sYcz/sF2+gEvXp33y7/rSCPxF8eUYm0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VO1kMYAAADcAAAADwAAAAAAAAAAAAAAAACYAgAAZHJz&#10;L2Rvd25yZXYueG1sUEsFBgAAAAAEAAQA9QAAAIsDAAAAAA==&#10;" fillcolor="blue">
                          <v:shadow color="#eeece1"/>
                        </v:rect>
                        <v:rect id="Rectangle 799" o:spid="_x0000_s1131" style="position:absolute;left:7299;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8QC8MA&#10;AADcAAAADwAAAGRycy9kb3ducmV2LnhtbERPS2vCQBC+C/6HZQRvukl9UFJXkRap0F7U0vOQHbPR&#10;7Gya3Zror+8WBG/z8T1nsepsJS7U+NKxgnScgCDOnS65UPB12IyeQfiArLFyTAqu5GG17PcWmGnX&#10;8o4u+1CIGMI+QwUmhDqT0ueGLPqxq4kjd3SNxRBhU0jdYBvDbSWfkmQuLZYcGwzW9GooP+9/rQIu&#10;07fqML3h6WP3vpm1P37ybT6VGg669QuIQF14iO/urY7zZyn8PxMv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8QC8MAAADcAAAADwAAAAAAAAAAAAAAAACYAgAAZHJzL2Rv&#10;d25yZXYueG1sUEsFBgAAAAAEAAQA9QAAAIgDAAAAAA==&#10;" fillcolor="blue">
                          <v:shadow color="#eeece1"/>
                        </v:rect>
                        <v:rect id="Rectangle 800" o:spid="_x0000_s1132" style="position:absolute;left:7299;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2OfMMA&#10;AADcAAAADwAAAGRycy9kb3ducmV2LnhtbERPTWvCQBC9F/wPywi91Y1WS4nZiFikQr2opechO2aj&#10;2dk0uzVpf71bELzN431OtuhtLS7U+sqxgvEoAUFcOF1xqeDzsH56BeEDssbaMSn4JQ+LfPCQYapd&#10;xzu67EMpYgj7FBWYEJpUSl8YsuhHriGO3NG1FkOEbSl1i10Mt7WcJMmLtFhxbDDY0MpQcd7/WAVc&#10;jd/qw/QPTx+79/Ws+/bPX2ar1OOwX85BBOrDXXxzb3ScP5vA/zPxApl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2OfMMAAADcAAAADwAAAAAAAAAAAAAAAACYAgAAZHJzL2Rv&#10;d25yZXYueG1sUEsFBgAAAAAEAAQA9QAAAIgDAAAAAA==&#10;" fillcolor="blue">
                          <v:shadow color="#eeece1"/>
                        </v:rect>
                        <v:rect id="Rectangle 801" o:spid="_x0000_s1133" style="position:absolute;left:7299;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Er58MA&#10;AADcAAAADwAAAGRycy9kb3ducmV2LnhtbERPTWvCQBC9F/oflin0VjdqLSVmI6VFLOhFLT0P2TGb&#10;Njsbs6uJ/npXELzN431ONuttLY7U+sqxguEgAUFcOF1xqeBnO395B+EDssbaMSk4kYdZ/viQYapd&#10;x2s6bkIpYgj7FBWYEJpUSl8YsugHriGO3M61FkOEbSl1i10Mt7UcJcmbtFhxbDDY0Keh4n9zsAq4&#10;Gn7V29cz/i3Xi/mk2/vxr1kp9fzUf0xBBOrDXXxzf+s4fzKG6zPxAp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Er58MAAADcAAAADwAAAAAAAAAAAAAAAACYAgAAZHJzL2Rv&#10;d25yZXYueG1sUEsFBgAAAAAEAAQA9QAAAIgDAAAAAA==&#10;" fillcolor="blue">
                          <v:shadow color="#eeece1"/>
                        </v:rect>
                        <v:rect id="Rectangle 802" o:spid="_x0000_s1134" style="position:absolute;left:7299;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izk8MA&#10;AADcAAAADwAAAGRycy9kb3ducmV2LnhtbERPTWvCQBC9F/wPywi91Y2tlhJdRSyhBb2opechO2aj&#10;2dk0u03S/npXELzN433OfNnbSrTU+NKxgvEoAUGcO11yoeDrkD29gfABWWPlmBT8kYflYvAwx1S7&#10;jnfU7kMhYgj7FBWYEOpUSp8bsuhHriaO3NE1FkOETSF1g10Mt5V8TpJXabHk2GCwprWh/Lz/tQq4&#10;HL9Xh8k/nja7j2za/fiXb7NV6nHYr2YgAvXhLr65P3WcP53A9Zl4gVx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izk8MAAADcAAAADwAAAAAAAAAAAAAAAACYAgAAZHJzL2Rv&#10;d25yZXYueG1sUEsFBgAAAAAEAAQA9QAAAIgDAAAAAA==&#10;" fillcolor="blue">
                          <v:shadow color="#eeece1"/>
                        </v:rect>
                        <v:rect id="Rectangle 803" o:spid="_x0000_s1135" style="position:absolute;left:7299;top:1439;width:1;height: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82b8AA&#10;AADcAAAADwAAAGRycy9kb3ducmV2LnhtbERP24rCMBB9F/yHMIJvmiooUo2yWygsiIrVDxiase1u&#10;MylNVqtfbwTBtzmc66w2nanFlVpXWVYwGUcgiHOrKy4UnE/paAHCeWSNtWVScCcHm3W/t8JY2xsf&#10;6Zr5QoQQdjEqKL1vYildXpJBN7YNceAutjXoA2wLqVu8hXBTy2kUzaXBikNDiQ0lJeV/2b9RkD32&#10;Jv3e/i5k1pzMIXEHrHZSqeGg+1qC8NT5j/jt/tFh/mwGr2fCBX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s82b8AAAADcAAAADwAAAAAAAAAAAAAAAACYAgAAZHJzL2Rvd25y&#10;ZXYueG1sUEsFBgAAAAAEAAQA9QAAAIUDAAAAAA==&#10;" filled="f" fillcolor="blue" strokeweight="1pt">
                          <v:shadow color="#eeece1"/>
                        </v:rect>
                      </v:group>
                      <v:line id="Line 811" o:spid="_x0000_s1136" style="position:absolute;flip:x;visibility:visible;mso-wrap-style:square" from="2289,20106" to="8054,20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HmecEAAADcAAAADwAAAGRycy9kb3ducmV2LnhtbERPTYvCMBC9L/gfwgheRNMKylqNIguL&#10;HtaDrngemrGtNpOSRFv//UYQ9jaP9znLdWdq8SDnK8sK0nECgji3uuJCwen3e/QJwgdkjbVlUvAk&#10;D+tV72OJmbYtH+hxDIWIIewzVFCG0GRS+rwkg35sG+LIXawzGCJ0hdQO2xhuajlJkpk0WHFsKLGh&#10;r5Ly2/FuFFS6PV/37Oe1kcnPcOvSw/CSKjXod5sFiEBd+Be/3Tsd509n8HomXiB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oeZ5wQAAANwAAAAPAAAAAAAAAAAAAAAA&#10;AKECAABkcnMvZG93bnJldi54bWxQSwUGAAAAAAQABAD5AAAAjwMAAAAA&#10;" strokeweight=".5pt">
                        <v:shadow color="#eeece1"/>
                      </v:line>
                      <v:line id="Line 812" o:spid="_x0000_s1137" style="position:absolute;flip:x;visibility:visible;mso-wrap-style:square" from="2289,14773" to="8054,14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1D4sMAAADcAAAADwAAAGRycy9kb3ducmV2LnhtbERPS2vCQBC+C/6HZQQvUjcRamuajUhB&#10;7KEefOB5yI5JanY27G5N+u+7BaG3+fiek68H04o7Od9YVpDOExDEpdUNVwrOp+3TKwgfkDW2lknB&#10;D3lYF+NRjpm2PR/ofgyViCHsM1RQh9BlUvqyJoN+bjviyF2tMxgidJXUDvsYblq5SJKlNNhwbKix&#10;o/eaytvx2yhodH/52rNftUYmn7OdSw+za6rUdDJs3kAEGsK/+OH+0HH+8wv8PRMv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tQ+LDAAAA3AAAAA8AAAAAAAAAAAAA&#10;AAAAoQIAAGRycy9kb3ducmV2LnhtbFBLBQYAAAAABAAEAPkAAACRAwAAAAA=&#10;" strokeweight=".5pt">
                        <v:shadow color="#eeece1"/>
                      </v:line>
                      <v:line id="Line 813" o:spid="_x0000_s1138" style="position:absolute;flip:y;visibility:visible;mso-wrap-style:square" from="848,5759" to="848,25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LXkMQAAADcAAAADwAAAGRycy9kb3ducmV2LnhtbESPQWvCQBCF7wX/wzKFXkQ3KVhq6ipS&#10;KPWgB614HrJjkjY7G3a3Jv575yB4m+G9ee+bxWpwrbpQiI1nA/k0A0VcettwZeD48zV5BxUTssXW&#10;Mxm4UoTVcvS0wML6nvd0OaRKSQjHAg3UKXWF1rGsyWGc+o5YtLMPDpOsodI2YC/hrtWvWfamHTYs&#10;DTV29FlT+Xf4dwYa259+dxznrdPZdvwd8v34nBvz8jysP0AlGtLDfL/eWMGfCa08IxPo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cteQxAAAANwAAAAPAAAAAAAAAAAA&#10;AAAAAKECAABkcnMvZG93bnJldi54bWxQSwUGAAAAAAQABAD5AAAAkgMAAAAA&#10;" strokeweight=".5pt">
                        <v:shadow color="#eeece1"/>
                      </v:line>
                      <v:line id="Line 814" o:spid="_x0000_s1139" style="position:absolute;flip:x;visibility:visible;mso-wrap-style:square" from="848,12963" to="8054,12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5yC8MAAADcAAAADwAAAGRycy9kb3ducmV2LnhtbERPTWvCQBC9C/6HZYReQt1EUGrqGkQo&#10;9mAPseJ5yI5J2uxs2N0m6b/vFgq9zeN9zq6YTCcGcr61rCBbpiCIK6tbrhVc318en0D4gKyxs0wK&#10;vslDsZ/PdphrO3JJwyXUIoawz1FBE0KfS+mrhgz6pe2JI3e3zmCI0NVSOxxjuOnkKk030mDLsaHB&#10;no4NVZ+XL6Og1ePt4439tjMyPScnl5XJPVPqYTEdnkEEmsK/+M/9quP89RZ+n4kXyP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cgvDAAAA3AAAAA8AAAAAAAAAAAAA&#10;AAAAoQIAAGRycy9kb3ducmV2LnhtbFBLBQYAAAAABAAEAPkAAACRAwAAAAA=&#10;" strokeweight=".5pt">
                        <v:shadow color="#eeece1"/>
                      </v:line>
                      <v:line id="Line 815" o:spid="_x0000_s1140" style="position:absolute;flip:x;visibility:visible;mso-wrap-style:square" from="776,18297" to="7982,18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gRK8QAAADcAAAADwAAAGRycy9kb3ducmV2LnhtbESPQW/CMAyF75P4D5GRdkGQdgc0CgEh&#10;pAkO7ACbOFuNaQuNUyUZLf9+PkzazdZ7fu/zajO4Vj0oxMazgXyWgSIuvW24MvD99TF9BxUTssXW&#10;Mxl4UoTNevSywsL6nk/0OKdKSQjHAg3UKXWF1rGsyWGc+Y5YtKsPDpOsodI2YC/hrtVvWTbXDhuW&#10;hho72tVU3s8/zkBj+8vtk+OidTo7TvYhP02uuTGv42G7BJVoSP/mv+uDFfy54MszMo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aBErxAAAANwAAAAPAAAAAAAAAAAA&#10;AAAAAKECAABkcnMvZG93bnJldi54bWxQSwUGAAAAAAQABAD5AAAAkgMAAAAA&#10;" strokeweight=".5pt">
                        <v:shadow color="#eeece1"/>
                      </v:line>
                      <v:line id="Line 816" o:spid="_x0000_s1141" style="position:absolute;flip:y;visibility:visible;mso-wrap-style:square" from="2290,7513" to="2290,24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S0sMEAAADcAAAADwAAAGRycy9kb3ducmV2LnhtbERPS4vCMBC+C/6HMMJexKb1INo1yiKI&#10;HtaDDzwPzdh2t5mUJNruv98Igrf5+J6zXPemEQ9yvrasIEtSEMSF1TWXCi7n7WQOwgdkjY1lUvBH&#10;Htar4WCJubYdH+lxCqWIIexzVFCF0OZS+qIigz6xLXHkbtYZDBG6UmqHXQw3jZym6UwarDk2VNjS&#10;pqLi93Q3CmrdXX8O7BeNken3eOey4/iWKfUx6r8+QQTqw1v8cu91nD/L4PlMvE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JLSwwQAAANwAAAAPAAAAAAAAAAAAAAAA&#10;AKECAABkcnMvZG93bnJldi54bWxQSwUGAAAAAAQABAD5AAAAjwMAAAAA&#10;" strokeweight=".5pt">
                        <v:shadow color="#eeece1"/>
                      </v:line>
                      <v:oval id="Oval 854" o:spid="_x0000_s1142" style="position:absolute;left:704;top:12741;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XRasEA&#10;AADcAAAADwAAAGRycy9kb3ducmV2LnhtbERPTWvCQBC9C/0PyxR6M5vmIJJmFSkISqBobHMestMk&#10;mJ0N2Y1J/31XELzN431Otp1NJ240uNaygvcoBkFcWd1yreD7sl+uQTiPrLGzTAr+yMF287LIMNV2&#10;4jPdCl+LEMIuRQWN930qpasaMugi2xMH7tcOBn2AQy31gFMIN51M4nglDbYcGhrs6bOh6lqMRkFS&#10;lv3P8VKNJ0d5me+/ilhiq9Tb67z7AOFp9k/xw33QYf4qgfsz4QK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10WrBAAAA3AAAAA8AAAAAAAAAAAAAAAAAmAIAAGRycy9kb3du&#10;cmV2LnhtbFBLBQYAAAAABAAEAPUAAACGAwAAAAA=&#10;" fillcolor="black" strokeweight=".5pt">
                        <v:shadow color="#eeece1"/>
                      </v:oval>
                      <v:oval id="Oval 855" o:spid="_x0000_s1143" style="position:absolute;left:2145;top:14582;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l08cIA&#10;AADcAAAADwAAAGRycy9kb3ducmV2LnhtbERPTWuDQBC9B/oflgnklqyxEILNKqUgtAilNannwZ2o&#10;xJ0VdxPNv+8WCrnN433OIZtNL240us6ygu0mAkFcW91xo+B0zNd7EM4ja+wtk4I7OcjSp8UBE20n&#10;/qZb6RsRQtglqKD1fkikdHVLBt3GDsSBO9vRoA9wbKQecQrhppdxFO2kwY5DQ4sDvbVUX8qrURBX&#10;1fDzcayvX46Kqsg/y0hip9RqOb++gPA0+4f43/2uw/zdM/w9Ey6Q6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OXTxwgAAANwAAAAPAAAAAAAAAAAAAAAAAJgCAABkcnMvZG93&#10;bnJldi54bWxQSwUGAAAAAAQABAD1AAAAhwMAAAAA&#10;" fillcolor="black" strokeweight=".5pt">
                        <v:shadow color="#eeece1"/>
                      </v:oval>
                      <v:oval id="Oval 856" o:spid="_x0000_s1144" style="position:absolute;left:704;top:18106;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DshcIA&#10;AADcAAAADwAAAGRycy9kb3ducmV2LnhtbERPTWuDQBC9B/oflgnklqyREoLNKqUgtAilNannwZ2o&#10;xJ0VdxPNv+8WCrnN433OIZtNL240us6ygu0mAkFcW91xo+B0zNd7EM4ja+wtk4I7OcjSp8UBE20n&#10;/qZb6RsRQtglqKD1fkikdHVLBt3GDsSBO9vRoA9wbKQecQrhppdxFO2kwY5DQ4sDvbVUX8qrURBX&#10;1fDzcayvX46Kqsg/y0hip9RqOb++gPA0+4f43/2uw/zdM/w9Ey6Q6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OyFwgAAANwAAAAPAAAAAAAAAAAAAAAAAJgCAABkcnMvZG93&#10;bnJldi54bWxQSwUGAAAAAAQABAD1AAAAhwMAAAAA&#10;" fillcolor="black" strokeweight=".5pt">
                        <v:shadow color="#eeece1"/>
                      </v:oval>
                      <v:oval id="Oval 857" o:spid="_x0000_s1145" style="position:absolute;left:2145;top:19947;width:350;height:3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xJHsIA&#10;AADcAAAADwAAAGRycy9kb3ducmV2LnhtbERPTWuDQBC9B/oflgnklqwRGoLNKqUgtAilNannwZ2o&#10;xJ0VdxPNv+8WCrnN433OIZtNL240us6ygu0mAkFcW91xo+B0zNd7EM4ja+wtk4I7OcjSp8UBE20n&#10;/qZb6RsRQtglqKD1fkikdHVLBt3GDsSBO9vRoA9wbKQecQrhppdxFO2kwY5DQ4sDvbVUX8qrURBX&#10;1fDzcayvX46Kqsg/y0hip9RqOb++gPA0+4f43/2uw/zdM/w9Ey6Q6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nEkewgAAANwAAAAPAAAAAAAAAAAAAAAAAJgCAABkcnMvZG93&#10;bnJldi54bWxQSwUGAAAAAAQABAD1AAAAhwMAAAAA&#10;" fillcolor="black" strokeweight=".5pt">
                        <v:shadow color="#eeece1"/>
                      </v:oval>
                      <v:line id="Line 858" o:spid="_x0000_s1146" style="position:absolute;visibility:visible;mso-wrap-style:square" from="9809,9376" to="13916,9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4ayMEAAADcAAAADwAAAGRycy9kb3ducmV2LnhtbERPTUvDQBC9C/6HZQRvdqOHILHbUgXB&#10;noyt7XmanWZDs7MhOybpv3cLhd7m8T5nvpx8qwbqYxPYwPMsA0VcBdtwbeB3+/n0CioKssU2MBk4&#10;U4Tl4v5ujoUNI//QsJFapRCOBRpwIl2hdawceYyz0BEn7hh6j5JgX2vb45jCfatfsizXHhtODQ47&#10;+nBUnTZ/3kC+L6v3Xel3h8N5+B55LW5dijGPD9PqDZTQJDfx1f1l0/w8h8sz6QK9+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vhrIwQAAANwAAAAPAAAAAAAAAAAAAAAA&#10;AKECAABkcnMvZG93bnJldi54bWxQSwUGAAAAAAQABAD5AAAAjwMAAAAA&#10;" strokeweight=".5pt">
                        <v:shadow color="#eeece1"/>
                      </v:line>
                      <v:line id="Line 859" o:spid="_x0000_s1147" style="position:absolute;visibility:visible;mso-wrap-style:square" from="9809,7503" to="15214,7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K/U8EAAADcAAAADwAAAGRycy9kb3ducmV2LnhtbERPS0vDQBC+C/0PyxS82Y0eosRuSxUE&#10;ezL2dZ5mx2xodjZkxyT9964geJuP7znL9eRbNVAfm8AG7hcZKOIq2IZrA4f9290TqCjIFtvAZOBK&#10;Edar2c0SCxtG/qRhJ7VKIRwLNOBEukLrWDnyGBehI07cV+g9SoJ9rW2PYwr3rX7Islx7bDg1OOzo&#10;1VF12X17A/mprF6OpT+ez9fhY+StuG0pxtzOp80zKKFJ/sV/7neb5ueP8PtMukCv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8r9TwQAAANwAAAAPAAAAAAAAAAAAAAAA&#10;AKECAABkcnMvZG93bnJldi54bWxQSwUGAAAAAAQABAD5AAAAjwMAAAAA&#10;" strokeweight=".5pt">
                        <v:shadow color="#eeece1"/>
                      </v:line>
                      <v:line id="Line 860" o:spid="_x0000_s1148" style="position:absolute;visibility:visible;mso-wrap-style:square" from="2290,24487" to="13891,24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rIcMAAADcAAAADwAAAGRycy9kb3ducmV2LnhtbESPQU/DMAyF70j8h8hI3FgKhwqVZRMg&#10;IbETZWycvcY0FY1TNabt/j0+IHGz9Z7f+7zeLrE3E425S+zgdlWAIW6S77h1cPh4ubkHkwXZY5+Y&#10;HJwpw3ZzebHGyqeZ32naS2s0hHOFDoLIUFmbm0AR8yoNxKp9pTGi6Dq21o84a3js7V1RlDZix9oQ&#10;cKDnQM33/ic6KD/r5ulYx+PpdJ7eZt5J2NXi3PXV8vgARmiRf/Pf9atX/FJp9Rmdw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tKyHDAAAA3AAAAA8AAAAAAAAAAAAA&#10;AAAAoQIAAGRycy9kb3ducmV2LnhtbFBLBQYAAAAABAAEAPkAAACRAwAAAAA=&#10;" strokeweight=".5pt">
                        <v:shadow color="#eeece1"/>
                      </v:line>
                      <v:line id="Line 861" o:spid="_x0000_s1149" style="position:absolute;visibility:visible;mso-wrap-style:square" from="13891,9359" to="13891,2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GOusEAAADcAAAADwAAAGRycy9kb3ducmV2LnhtbERPS0vDQBC+C/0PyxS82Y0egsZuSxUE&#10;ezL2dZ5mx2xodjZkxyT9964geJuP7znL9eRbNVAfm8AG7hcZKOIq2IZrA4f9290jqCjIFtvAZOBK&#10;Edar2c0SCxtG/qRhJ7VKIRwLNOBEukLrWDnyGBehI07cV+g9SoJ9rW2PYwr3rX7Islx7bDg1OOzo&#10;1VF12X17A/mprF6OpT+ez9fhY+StuG0pxtzOp80zKKFJ/sV/7neb5udP8PtMukCv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IY66wQAAANwAAAAPAAAAAAAAAAAAAAAA&#10;AKECAABkcnMvZG93bnJldi54bWxQSwUGAAAAAAQABAD5AAAAjwMAAAAA&#10;" strokeweight=".5pt">
                        <v:shadow color="#eeece1"/>
                      </v:line>
                      <v:line id="Line 863" o:spid="_x0000_s1150" style="position:absolute;visibility:visible;mso-wrap-style:square" from="848,25916" to="15261,25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Kx+sMAAADcAAAADwAAAGRycy9kb3ducmV2LnhtbESPQU/DMAyF70j8h8hI3FgKh4HKsgmQ&#10;kNiJMhhnr/Gaao1TNabt/j0+IHGz9Z7f+7zazLEzIw25TezgdlGAIa6Tb7lx8PX5evMAJguyxy4x&#10;OThThs368mKFpU8Tf9C4k8ZoCOcSHQSRvrQ214Ei5kXqiVU7piGi6Do01g84aXjs7F1RLG3ElrUh&#10;YE8vgerT7ic6WH5X9fO+ivvD4Ty+T7yVsK3Eueur+ekRjNAs/+a/6zev+PeKr8/oBHb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CsfrDAAAA3AAAAA8AAAAAAAAAAAAA&#10;AAAAoQIAAGRycy9kb3ducmV2LnhtbFBLBQYAAAAABAAEAPkAAACRAwAAAAA=&#10;" strokeweight=".5pt">
                        <v:shadow color="#eeece1"/>
                      </v:line>
                      <v:line id="Line 864" o:spid="_x0000_s1151" style="position:absolute;flip:x y;visibility:visible;mso-wrap-style:square" from="15189,7487" to="15189,25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QQp8EAAADcAAAADwAAAGRycy9kb3ducmV2LnhtbERP24rCMBB9F/Yfwiz4IppWvCxdoywr&#10;Yn308gFDM9t2bSaliW39eyMIvs3hXGe16U0lWmpcaVlBPIlAEGdWl5wruJx34y8QziNrrCyTgjs5&#10;2Kw/BitMtO34SO3J5yKEsEtQQeF9nUjpsoIMuomtiQP3ZxuDPsAml7rBLoSbSk6jaCENlhwaCqzp&#10;t6DseroZBel29t/N4/12NEsXe91eD5Xu50oNP/ufbxCeev8Wv9ypDvOXMTyfCRfI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NBCnwQAAANwAAAAPAAAAAAAAAAAAAAAA&#10;AKECAABkcnMvZG93bnJldi54bWxQSwUGAAAAAAQABAD5AAAAjwMAAAAA&#10;" strokeweight=".5pt">
                        <v:shadow color="#eeece1"/>
                      </v:line>
                      <v:oval id="Oval 865" o:spid="_x0000_s1152" style="position:absolute;left:5676;top:9215;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t78A&#10;AADcAAAADwAAAGRycy9kb3ducmV2LnhtbERPTYvCMBC9C/6HMII3Te3BlWoUEQRFWLRqz0MztsVm&#10;Upqo3X9vFgRv83ifs1h1phZPal1lWcFkHIEgzq2uuFBwOW9HMxDOI2usLZOCP3KwWvZ7C0y0ffGJ&#10;nqkvRAhhl6CC0vsmkdLlJRl0Y9sQB+5mW4M+wLaQusVXCDe1jKNoKg1WHBpKbGhTUn5PH0ZBnGXN&#10;dX/OH0dHh+yw/U0jiZVSw0G3noPw1Pmv+OPe6TD/J4b/Z8IFc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rEe3vwAAANwAAAAPAAAAAAAAAAAAAAAAAJgCAABkcnMvZG93bnJl&#10;di54bWxQSwUGAAAAAAQABAD1AAAAhAMAAAAA&#10;" fillcolor="black" strokeweight=".5pt">
                        <v:shadow color="#eeece1"/>
                      </v:oval>
                      <v:group id="Gruppieren 22" o:spid="_x0000_s1153" style="position:absolute;left:3692;top:8677;width:763;height:3159" coordorigin="3692,8677" coordsize="381,1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 id="Freeform 866" o:spid="_x0000_s1154" style="position:absolute;left:3525;top:8860;width:715;height:349;rotation:90;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dffsQA&#10;AADcAAAADwAAAGRycy9kb3ducmV2LnhtbERP22oCMRB9L/QfwhT6ptmKaF2NooWKKFi8gPg2bGYv&#10;dDPZbqK7/r0RhL7N4VxnMmtNKa5Uu8Kygo9uBII4sbrgTMHx8N35BOE8ssbSMim4kYPZ9PVlgrG2&#10;De/ouveZCCHsYlSQe1/FUrokJ4OuayviwKW2NugDrDOpa2xCuCllL4oG0mDBoSHHir5ySn73F6Ng&#10;Ptr+RYtl/6fZrM8bczmnp1anSr2/tfMxCE+t/xc/3Ssd5g/78HgmXC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XX37EAAAA3AAAAA8AAAAAAAAAAAAAAAAAmAIAAGRycy9k&#10;b3ducmV2LnhtbFBLBQYAAAAABAAEAPUAAACJAwAAAAA=&#10;" path="m,22r45,l22,,,22xe" fillcolor="black" strokeweight=".5pt">
                          <v:shadow color="#eeece1"/>
                          <v:path arrowok="t" o:connecttype="custom" o:connectlocs="0,2147483646;2147483646,2147483646;2147483646,0;0,2147483646" o:connectangles="0,0,0,0"/>
                        </v:shape>
                        <v:line id="Line 867" o:spid="_x0000_s1155" style="position:absolute;rotation:90;visibility:visible;mso-wrap-style:square" from="3715,9035" to="4430,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BvgcEAAADcAAAADwAAAGRycy9kb3ducmV2LnhtbERPS2sCMRC+F/wPYYReRLOWvlw3igi2&#10;XrXFXofNuFlNJssmruu/N4VCb/PxPadY9s6KjtpQe1YwnWQgiEuva64UfH9txu8gQkTWaD2TghsF&#10;WC4GDwXm2l95R90+ViKFcMhRgYmxyaUMpSGHYeIb4sQdfeswJthWUrd4TeHOyqcse5UOa04NBhta&#10;GyrP+4tTMDvgqIqXU/k8CsZ+2h+7zT42Sj0O+9UcRKQ+/ov/3Fud5r+9wO8z6QK5u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G+BwQAAANwAAAAPAAAAAAAAAAAAAAAA&#10;AKECAABkcnMvZG93bnJldi54bWxQSwUGAAAAAAQABAD5AAAAjwMAAAAA&#10;" strokeweight="1pt">
                          <v:shadow color="#eeece1"/>
                        </v:line>
                        <v:shape id="Freeform 868" o:spid="_x0000_s1156" style="position:absolute;left:3510;top:9725;width:714;height:349;rotation:90;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kksQA&#10;AADcAAAADwAAAGRycy9kb3ducmV2LnhtbERP22oCMRB9F/oPYQq+abalaF2NYgsVUbB4AfFt2Mxe&#10;6Gay3UR3/XsjCL7N4VxnMmtNKS5Uu8Kygrd+BII4sbrgTMFh/9P7BOE8ssbSMim4koPZ9KUzwVjb&#10;hrd02flMhBB2MSrIva9iKV2Sk0HXtxVx4FJbG/QB1pnUNTYh3JTyPYoG0mDBoSHHir5zSv52Z6Ng&#10;Ptr8R1+Lj99mvTqtzfmUHludKtV9bedjEJ5a/xQ/3Esd5g8HcH8mXC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JZJLEAAAA3AAAAA8AAAAAAAAAAAAAAAAAmAIAAGRycy9k&#10;b3ducmV2LnhtbFBLBQYAAAAABAAEAPUAAACJAwAAAAA=&#10;" path="m,22r45,l22,,,22xe" fillcolor="black" strokeweight=".5pt">
                          <v:shadow color="#eeece1"/>
                          <v:path arrowok="t" o:connecttype="custom" o:connectlocs="0,2147483646;2147483646,2147483646;2147483646,0;0,2147483646" o:connectangles="0,0,0,0"/>
                        </v:shape>
                        <v:line id="Line 869" o:spid="_x0000_s1157" style="position:absolute;rotation:90;visibility:visible;mso-wrap-style:square" from="3700,9900" to="4414,9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5UbcAAAADcAAAADwAAAGRycy9kb3ducmV2LnhtbERPTWsCMRC9F/wPYQQvotlKqboaRQq2&#10;Xqui12EzblaTybKJuv33Rih4m8f7nPmydVbcqAmVZwXvwwwEceF1xaWC/W49mIAIEVmj9UwK/ijA&#10;ctF5m2Ou/Z1/6baNpUghHHJUYGKscylDYchhGPqaOHEn3ziMCTal1A3eU7izcpRln9JhxanBYE1f&#10;horL9uoUTA/YL+P1XHz0g7E/9mg32fdaqV63Xc1ARGrjS/zv3ug0fzyG5zPpArl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GuVG3AAAAA3AAAAA8AAAAAAAAAAAAAAAAA&#10;oQIAAGRycy9kb3ducmV2LnhtbFBLBQYAAAAABAAEAPkAAACOAwAAAAA=&#10;" strokeweight="1pt">
                          <v:shadow color="#eeece1"/>
                        </v:line>
                      </v:group>
                      <v:line id="Line 853" o:spid="_x0000_s1158" style="position:absolute;flip:x y;visibility:visible;mso-wrap-style:square" from="2278,7487" to="8029,7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65OsUAAADcAAAADwAAAGRycy9kb3ducmV2LnhtbESPzW7CQAyE75V4h5WRuFRlA+KnSlkQ&#10;AlWkR34ewMq6SSDrjbJLkr59fajUm60Zz3ze7AZXq47aUHk2MJsmoIhzbysuDNyun2/voEJEtlh7&#10;JgM/FGC3Hb1sMLW+5zN1l1goCeGQooEyxibVOuQlOQxT3xCL9u1bh1HWttC2xV7CXa3nSbLSDiuW&#10;hhIbOpSUPy5PZyA7Lu79cnY6vi6y1cl2j6/aDktjJuNh/wEq0hD/zX/XmRX8tdDKMzKB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w65OsUAAADcAAAADwAAAAAAAAAA&#10;AAAAAAChAgAAZHJzL2Rvd25yZXYueG1sUEsFBgAAAAAEAAQA+QAAAJMDAAAAAA==&#10;" strokeweight=".5pt">
                        <v:shadow color="#eeece1"/>
                      </v:line>
                      <v:line id="Line 814" o:spid="_x0000_s1159" style="position:absolute;flip:x;visibility:visible;mso-wrap-style:square" from="2278,5788" to="8029,5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sua8MAAADcAAAADwAAAGRycy9kb3ducmV2LnhtbERPTWvCQBC9C/6HZYReQt3Eg9bUNYhQ&#10;7MEeYsXzkB2TtNnZsLtN0n/fLRR6m8f7nF0xmU4M5HxrWUG2TEEQV1a3XCu4vr88PoHwAVljZ5kU&#10;fJOHYj+f7TDXduSShkuoRQxhn6OCJoQ+l9JXDRn0S9sTR+5uncEQoauldjjGcNPJVZqupcGWY0OD&#10;PR0bqj4vX0ZBq8fbxxv7bWdkek5OLiuTe6bUw2I6PIMINIV/8Z/7Vcf5my38PhMvkP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2LLmvDAAAA3AAAAA8AAAAAAAAAAAAA&#10;AAAAoQIAAGRycy9kb3ducmV2LnhtbFBLBQYAAAAABAAEAPkAAACRAwAAAAA=&#10;" strokeweight=".5pt">
                        <v:shadow color="#eeece1"/>
                      </v:line>
                      <v:oval id="Oval 854" o:spid="_x0000_s1160" style="position:absolute;left:2119;top:10942;width:349;height:3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MfMIA&#10;AADcAAAADwAAAGRycy9kb3ducmV2LnhtbESPQYvCQAyF74L/YYjgTad6EKmOsiwIiiBr1Z5DJ9uW&#10;7WRKZ9T6781hwVvCe3nvy3rbu0Y9qAu1ZwOzaQKKuPC25tLA9bKbLEGFiGyx8UwGXhRguxkO1pha&#10;/+QzPbJYKgnhkKKBKsY21ToUFTkMU98Si/brO4dR1q7UtsOnhLtGz5NkoR3WLA0VtvRdUfGX3Z2B&#10;eZ63t8OluP8EOubH3SlLNNbGjEf91wpUpD5+zP/Xeyv4S8GXZ2QCvX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5wx8wgAAANwAAAAPAAAAAAAAAAAAAAAAAJgCAABkcnMvZG93&#10;bnJldi54bWxQSwUGAAAAAAQABAD1AAAAhwMAAAAA&#10;" fillcolor="black" strokeweight=".5pt">
                        <v:shadow color="#eeece1"/>
                      </v:oval>
                      <v:line id="Line 812" o:spid="_x0000_s1161" style="position:absolute;flip:x;visibility:visible;mso-wrap-style:square" from="2289,11169" to="5893,11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hSSsEAAADcAAAADwAAAGRycy9kb3ducmV2LnhtbERPS4vCMBC+C/6HMMJexKb1INo1yiKI&#10;HvTgA89DM7bdbSYlibb7783Cgrf5+J6zXPemEU9yvrasIEtSEMSF1TWXCq6X7WQOwgdkjY1lUvBL&#10;Htar4WCJubYdn+h5DqWIIexzVFCF0OZS+qIigz6xLXHk7tYZDBG6UmqHXQw3jZym6UwarDk2VNjS&#10;pqLi5/wwCmrd3b6P7BeNkelhvHPZaXzPlPoY9V+fIAL14S3+d+91nD/P4O+ZeIF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KFJKwQAAANwAAAAPAAAAAAAAAAAAAAAA&#10;AKECAABkcnMvZG93bnJldi54bWxQSwUGAAAAAAQABAD5AAAAjwMAAAAA&#10;" strokeweight=".5pt">
                        <v:shadow color="#eeece1"/>
                      </v:line>
                      <v:group id="Gruppieren 27" o:spid="_x0000_s1162" style="position:absolute;left:3692;top:5039;width:762;height:3159;rotation:180" coordorigin="3692,5039" coordsize="381,1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ZooEYMEAAADcAAAADwAA&#10;AAAAAAAAAAAAAACqAgAAZHJzL2Rvd25yZXYueG1sUEsFBgAAAAAEAAQA+gAAAJgDAAAAAA==&#10;">
                        <v:shape id="Freeform 866" o:spid="_x0000_s1163" style="position:absolute;left:3526;top:5221;width:714;height:349;rotation:90;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3LcQA&#10;AADcAAAADwAAAGRycy9kb3ducmV2LnhtbERP22oCMRB9F/oPYQq+abZWRFejaKEiFSxeQHwbNrMX&#10;uplsN9Hd/r0RhL7N4VxntmhNKW5Uu8Kygrd+BII4sbrgTMHp+Nkbg3AeWWNpmRT8kYPF/KUzw1jb&#10;hvd0O/hMhBB2MSrIva9iKV2Sk0HXtxVx4FJbG/QB1pnUNTYh3JRyEEUjabDg0JBjRR85JT+Hq1Gw&#10;nOx+o9V6+N1svy5bc72k51anSnVf2+UUhKfW/4uf7o0O88fv8HgmX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rty3EAAAA3AAAAA8AAAAAAAAAAAAAAAAAmAIAAGRycy9k&#10;b3ducmV2LnhtbFBLBQYAAAAABAAEAPUAAACJAwAAAAA=&#10;" path="m,22r45,l22,,,22xe" fillcolor="black" strokeweight=".5pt">
                          <v:shadow color="#eeece1"/>
                          <v:path arrowok="t" o:connecttype="custom" o:connectlocs="0,2147483646;2147483646,2147483646;2147483646,0;0,2147483646" o:connectangles="0,0,0,0"/>
                        </v:shape>
                        <v:line id="Line 867" o:spid="_x0000_s1164" style="position:absolute;rotation:90;visibility:visible;mso-wrap-style:square" from="3716,5396" to="4430,5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m6PcAAAADcAAAADwAAAGRycy9kb3ducmV2LnhtbERPTYvCMBC9C/6HMMJeRFNFxK1GEUHX&#10;66q416GZbbomk9JErf/eLAje5vE+Z7FqnRU3akLlWcFomIEgLryuuFRwOm4HMxAhImu0nknBgwKs&#10;lt3OAnPt7/xNt0MsRQrhkKMCE2OdSxkKQw7D0NfEifv1jcOYYFNK3eA9hTsrx1k2lQ4rTg0Ga9oY&#10;Ki6Hq1PwecZ+Ga9/xaQfjP2yP3af7bZKffTa9RxEpDa+xS/3Xqf5swn8P5MukM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Spuj3AAAAA3AAAAA8AAAAAAAAAAAAAAAAA&#10;oQIAAGRycy9kb3ducmV2LnhtbFBLBQYAAAAABAAEAPkAAACOAwAAAAA=&#10;" strokeweight="1pt">
                          <v:shadow color="#eeece1"/>
                        </v:line>
                        <v:shape id="Freeform 868" o:spid="_x0000_s1165" style="position:absolute;left:3509;top:6087;width:715;height:349;rotation:90;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6KwsQA&#10;AADcAAAADwAAAGRycy9kb3ducmV2LnhtbERP22oCMRB9F/oPYQq+abZSRVejaKEiFSxeQHwbNrMX&#10;uplsN9Hd/r0RhL7N4VxntmhNKW5Uu8Kygrd+BII4sbrgTMHp+Nkbg3AeWWNpmRT8kYPF/KUzw1jb&#10;hvd0O/hMhBB2MSrIva9iKV2Sk0HXtxVx4FJbG/QB1pnUNTYh3JRyEEUjabDg0JBjRR85JT+Hq1Gw&#10;nOx+o9X6/bvZfl225npJz61Oleq+tsspCE+t/xc/3Rsd5o+H8HgmX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OisLEAAAA3AAAAA8AAAAAAAAAAAAAAAAAmAIAAGRycy9k&#10;b3ducmV2LnhtbFBLBQYAAAAABAAEAPUAAACJAwAAAAA=&#10;" path="m,22r45,l22,,,22xe" fillcolor="black" strokeweight=".5pt">
                          <v:shadow color="#eeece1"/>
                          <v:path arrowok="t" o:connecttype="custom" o:connectlocs="0,2147483646;2147483646,2147483646;2147483646,0;0,2147483646" o:connectangles="0,0,0,0"/>
                        </v:shape>
                        <v:line id="Line 869" o:spid="_x0000_s1166" style="position:absolute;rotation:90;visibility:visible;mso-wrap-style:square" from="3699,6262" to="4414,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eB0cAAAADcAAAADwAAAGRycy9kb3ducmV2LnhtbERPS4vCMBC+L/gfwgh7EU0VEbcaRQRd&#10;rz5wr0Mz23RNJqWJWv+9EYS9zcf3nPmydVbcqAmVZwXDQQaCuPC64lLB6bjpT0GEiKzReiYFDwqw&#10;XHQ+5phrf+c93Q6xFCmEQ44KTIx1LmUoDDkMA18TJ+7XNw5jgk0pdYP3FO6sHGXZRDqsODUYrGlt&#10;qLgcrk7B1xl7Zbz+FeNeMPbb/thdtt0o9dltVzMQkdr4L367dzrNn07g9Uy6QC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s3gdHAAAAA3AAAAA8AAAAAAAAAAAAAAAAA&#10;oQIAAGRycy9kb3ducmV2LnhtbFBLBQYAAAAABAAEAPkAAACOAwAAAAA=&#10;" strokeweight="1pt">
                          <v:shadow color="#eeece1"/>
                        </v:line>
                      </v:group>
                      <v:oval id="Oval 865" o:spid="_x0000_s1167" style="position:absolute;left:5676;top:7322;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6UCMIA&#10;AADcAAAADwAAAGRycy9kb3ducmV2LnhtbERPTWuDQBC9B/oflgnklqzx0ASbVUpBaBFKalLPgztR&#10;iTsr7iaaf98tFHqbx/ucQzabXtxpdJ1lBdtNBIK4trrjRsH5lK/3IJxH1thbJgUPcpClT4sDJtpO&#10;/EX30jcihLBLUEHr/ZBI6eqWDLqNHYgDd7GjQR/g2Eg94hTCTS/jKHqWBjsODS0O9NZSfS1vRkFc&#10;VcP3x6m+HR0VVZF/lpHETqnVcn59AeFp9v/iP/e7DvP3O/h9Jlwg0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DpQIwgAAANwAAAAPAAAAAAAAAAAAAAAAAJgCAABkcnMvZG93&#10;bnJldi54bWxQSwUGAAAAAAQABAD1AAAAhwMAAAAA&#10;" fillcolor="black" strokeweight=".5pt">
                        <v:shadow color="#eeece1"/>
                      </v:oval>
                      <v:line id="Line 853" o:spid="_x0000_s1168" style="position:absolute;flip:x y;visibility:visible;mso-wrap-style:square" from="848,5788" to="8054,5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vJHcQAAADcAAAADwAAAGRycy9kb3ducmV2LnhtbESPQWvCQBCF74L/YRmhF9GNRUWiq5RK&#10;MT1W/QFDdkyi2dmQ3Sbx3zuHQm8zvDfvfbM7DK5WHbWh8mxgMU9AEefeVlwYuF6+ZhtQISJbrD2T&#10;gScFOOzHox2m1vf8Q905FkpCOKRooIyxSbUOeUkOw9w3xKLdfOswytoW2rbYS7ir9XuSrLXDiqWh&#10;xIY+S8of519nIDsu7/1qcTpOl9n6ZLvHd22HlTFvk+FjCyrSEP/Nf9eZFfyN0MozMoHe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28kdxAAAANwAAAAPAAAAAAAAAAAA&#10;AAAAAKECAABkcnMvZG93bnJldi54bWxQSwUGAAAAAAQABAD5AAAAkgMAAAAA&#10;" strokeweight=".5pt">
                        <v:shadow color="#eeece1"/>
                      </v:line>
                      <v:oval id="Oval 865" o:spid="_x0000_s1169" style="position:absolute;left:5676;top:5659;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l4cIA&#10;AADcAAAADwAAAGRycy9kb3ducmV2LnhtbERPTWuDQBC9B/oflgnklqzxUBKbVUpBaBFKa1LPgztR&#10;iTsr7iaaf98tFHKbx/ucQzabXtxodJ1lBdtNBIK4trrjRsHpmK93IJxH1thbJgV3cpClT4sDJtpO&#10;/E230jcihLBLUEHr/ZBI6eqWDLqNHYgDd7ajQR/g2Eg94hTCTS/jKHqWBjsODS0O9NZSfSmvRkFc&#10;VcPPx7G+fjkqqiL/LCOJnVKr5fz6AsLT7B/if/e7DvN3e/h7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3aXhwgAAANwAAAAPAAAAAAAAAAAAAAAAAJgCAABkcnMvZG93&#10;bnJldi54bWxQSwUGAAAAAAQABAD1AAAAhwMAAAAA&#10;" fillcolor="black" strokeweight=".5pt">
                        <v:shadow color="#eeece1"/>
                      </v:oval>
                      <v:line id="Line 813" o:spid="_x0000_s1170" style="position:absolute;flip:y;visibility:visible;mso-wrap-style:square" from="5836,9344" to="5836,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1hDMQAAADcAAAADwAAAGRycy9kb3ducmV2LnhtbESPQW/CMAyF75P4D5GRuCBIy2EahYAQ&#10;EhqH7QCbOFuNaQuNUyUZLf9+PkzazdZ7fu/zeju4Vj0oxMazgXyegSIuvW24MvD9dZi9gYoJ2WLr&#10;mQw8KcJ2M3pZY2F9zyd6nFOlJIRjgQbqlLpC61jW5DDOfUcs2tUHh0nWUGkbsJdw1+pFlr1qhw1L&#10;Q40d7Wsq7+cfZ6Cx/eX2yXHZOp19TN9Dfppec2Mm42G3ApVoSP/mv+ujFfyl4MszMoH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vWEMxAAAANwAAAAPAAAAAAAAAAAA&#10;AAAAAKECAABkcnMvZG93bnJldi54bWxQSwUGAAAAAAQABAD5AAAAkgMAAAAA&#10;" strokeweight=".5pt">
                        <v:shadow color="#eeece1"/>
                      </v:line>
                      <v:line id="Line 813" o:spid="_x0000_s1171" style="position:absolute;flip:y;visibility:visible;mso-wrap-style:square" from="5836,5759" to="5836,7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l8AAAADcAAAADwAAAGRycy9kb3ducmV2LnhtbERPS4vCMBC+C/6HMIIXWdN6EO0aRYRF&#10;D3rwgeehGdvuNpOSZG3990YQvM3H95zFqjO1uJPzlWUF6TgBQZxbXXGh4HL++ZqB8AFZY22ZFDzI&#10;w2rZ7y0w07blI91PoRAxhH2GCsoQmkxKn5dk0I9tQxy5m3UGQ4SukNphG8NNLSdJMpUGK44NJTa0&#10;KSn/O/0bBZVur78H9vPayGQ/2rr0OLqlSg0H3fobRKAufMRv907H+fMUXs/EC+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PxxJfAAAAA3AAAAA8AAAAAAAAAAAAAAAAA&#10;oQIAAGRycy9kb3ducmV2LnhtbFBLBQYAAAAABAAEAPkAAACOAwAAAAA=&#10;" strokeweight=".5pt">
                        <v:shadow color="#eeece1"/>
                      </v:line>
                      <v:line id="Line 814" o:spid="_x0000_s1172" style="position:absolute;flip:x;visibility:visible;mso-wrap-style:square" from="848,9312" to="8054,9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Na4MAAAADcAAAADwAAAGRycy9kb3ducmV2LnhtbERPTYvCMBC9L/gfwgheRNN6kLUaRQTR&#10;g3vQXTwPzdhWm0lJoq3/fiMI3ubxPmex6kwtHuR8ZVlBOk5AEOdWV1wo+Pvdjr5B+ICssbZMCp7k&#10;YbXsfS0w07blIz1OoRAxhH2GCsoQmkxKn5dk0I9tQxy5i3UGQ4SukNphG8NNLSdJMpUGK44NJTa0&#10;KSm/ne5GQaXb8/WH/aw2MjkMdy49Di+pUoN+t56DCNSFj/jt3us4fzaB1zPxArn8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jWuDAAAAA3AAAAA8AAAAAAAAAAAAAAAAA&#10;oQIAAGRycy9kb3ducmV2LnhtbFBLBQYAAAAABAAEAPkAAACOAwAAAAA=&#10;" strokeweight=".5pt">
                        <v:shadow color="#eeece1"/>
                      </v:line>
                      <v:oval id="Oval 854" o:spid="_x0000_s1173" style="position:absolute;left:704;top:9090;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wE1sIA&#10;AADcAAAADwAAAGRycy9kb3ducmV2LnhtbERPTWuDQBC9B/Iflin0FtdaKInNRkJAaAmURhPPgztV&#10;iTsr7prYf98tFHqbx/ucbTabXtxodJ1lBU9RDIK4trrjRsG5zFdrEM4ja+wtk4JvcpDtlostptre&#10;+US3wjcihLBLUUHr/ZBK6eqWDLrIDsSB+7KjQR/g2Eg94j2Em14mcfwiDXYcGloc6NBSfS0moyCp&#10;quHyXtbTp6Njdcw/ilhip9Tjw7x/BeFp9v/iP/ebDvM3z/D7TLh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7ATWwgAAANwAAAAPAAAAAAAAAAAAAAAAAJgCAABkcnMvZG93&#10;bnJldi54bWxQSwUGAAAAAAQABAD1AAAAhwMAAAAA&#10;" fillcolor="black" strokeweight=".5pt">
                        <v:shadow color="#eeece1"/>
                      </v:oval>
                      <v:shape id="Textfeld 159" o:spid="_x0000_s1174" type="#_x0000_t202" style="position:absolute;left:2495;top:723;width:5269;height:4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14:paraId="14105539"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12</w:t>
                              </w:r>
                            </w:p>
                          </w:txbxContent>
                        </v:textbox>
                      </v:shape>
                      <v:shape id="Textfeld 160" o:spid="_x0000_s1175" type="#_x0000_t202" style="position:absolute;left:8839;top:724;width:7096;height:4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14:paraId="51A2307E"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11</w:t>
                              </w:r>
                            </w:p>
                          </w:txbxContent>
                        </v:textbox>
                      </v:shape>
                      <v:shape id="Textfeld 161" o:spid="_x0000_s1176" type="#_x0000_t202" style="position:absolute;left:10215;top:18715;width:3977;height:3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14:paraId="562B21DF"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w:t>
                              </w:r>
                            </w:p>
                          </w:txbxContent>
                        </v:textbox>
                      </v:shape>
                      <v:shape id="Textfeld 166" o:spid="_x0000_s1177" type="#_x0000_t202" style="position:absolute;left:5342;top:20687;width:4467;height:4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14:paraId="4FBF4885" w14:textId="77777777" w:rsidR="002B29F3" w:rsidRPr="002B29F3" w:rsidRDefault="002B29F3" w:rsidP="002B29F3">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v:textbox>
                      </v:shape>
                    </v:group>
                  </w:pict>
                </mc:Fallback>
              </mc:AlternateContent>
            </w:r>
          </w:p>
        </w:tc>
      </w:tr>
    </w:tbl>
    <w:p w14:paraId="248EE5CE" w14:textId="73062248" w:rsidR="00463031" w:rsidRPr="00F71413" w:rsidRDefault="002A2E3C" w:rsidP="00F71413">
      <w:pPr>
        <w:spacing w:after="160" w:line="259" w:lineRule="auto"/>
        <w:jc w:val="center"/>
        <w:rPr>
          <w:rFonts w:ascii="Arial" w:eastAsia="Calibri" w:hAnsi="Arial" w:cs="Arial"/>
          <w:sz w:val="22"/>
          <w:szCs w:val="22"/>
        </w:rPr>
      </w:pPr>
      <w:r>
        <w:rPr>
          <w:rFonts w:ascii="Arial" w:eastAsia="Calibri" w:hAnsi="Arial" w:cs="Arial"/>
          <w:b/>
          <w:bCs/>
          <w:sz w:val="22"/>
          <w:szCs w:val="22"/>
        </w:rPr>
        <w:br/>
      </w:r>
      <w:r w:rsidR="00463031" w:rsidRPr="00297808">
        <w:rPr>
          <w:rFonts w:ascii="Arial" w:eastAsia="Calibri" w:hAnsi="Arial" w:cs="Arial"/>
          <w:b/>
          <w:bCs/>
          <w:sz w:val="22"/>
          <w:szCs w:val="22"/>
        </w:rPr>
        <w:t xml:space="preserve">Figure </w:t>
      </w:r>
      <w:r w:rsidR="008E7807">
        <w:rPr>
          <w:rFonts w:ascii="Arial" w:eastAsia="Calibri" w:hAnsi="Arial" w:cs="Arial"/>
          <w:b/>
          <w:bCs/>
          <w:sz w:val="22"/>
          <w:szCs w:val="22"/>
        </w:rPr>
        <w:t>6</w:t>
      </w:r>
      <w:r w:rsidR="00463031" w:rsidRPr="00F71413">
        <w:rPr>
          <w:rFonts w:ascii="Arial" w:eastAsia="Calibri" w:hAnsi="Arial" w:cs="Arial"/>
          <w:sz w:val="22"/>
          <w:szCs w:val="22"/>
        </w:rPr>
        <w:t xml:space="preserve">: Typical </w:t>
      </w:r>
      <w:r w:rsidR="005137DF">
        <w:rPr>
          <w:rFonts w:ascii="Arial" w:eastAsia="Calibri" w:hAnsi="Arial" w:cs="Arial"/>
          <w:sz w:val="22"/>
          <w:szCs w:val="22"/>
        </w:rPr>
        <w:t>Jumper Plugs</w:t>
      </w:r>
    </w:p>
    <w:p w14:paraId="2B1962C5" w14:textId="77777777" w:rsidR="00832129" w:rsidRPr="00832129" w:rsidRDefault="00832129" w:rsidP="007F2EA6">
      <w:pPr>
        <w:spacing w:before="100" w:beforeAutospacing="1" w:after="160" w:line="259" w:lineRule="auto"/>
        <w:rPr>
          <w:rFonts w:eastAsia="Calibri"/>
          <w:szCs w:val="24"/>
        </w:rPr>
      </w:pPr>
      <w:r w:rsidRPr="00832129">
        <w:rPr>
          <w:rFonts w:eastAsia="Calibri"/>
          <w:szCs w:val="24"/>
          <w:lang w:val="en"/>
        </w:rPr>
        <w:t>Depending on the wiring of the function outputs in the vehicle, the vehicle manufacturer can produce a jumper plug specific to the vehicle that connects other outputs. In the middle picture the outputs F0f and F0r are controlled depending on the direction; In the right picture, the functions AUX1 and AUX2 are also always switched on.</w:t>
      </w:r>
    </w:p>
    <w:p w14:paraId="3BD6A11C" w14:textId="77777777" w:rsidR="008E6436" w:rsidRDefault="008E6436" w:rsidP="008E6436">
      <w:pPr>
        <w:spacing w:after="0"/>
        <w:rPr>
          <w:rFonts w:eastAsia="Calibri"/>
          <w:szCs w:val="24"/>
        </w:rPr>
      </w:pPr>
    </w:p>
    <w:p w14:paraId="73459DBB" w14:textId="62ACA01E" w:rsidR="00C924FC" w:rsidRPr="00C924FC" w:rsidRDefault="008E6436" w:rsidP="008E6436">
      <w:pPr>
        <w:tabs>
          <w:tab w:val="left" w:pos="2355"/>
        </w:tabs>
        <w:spacing w:after="0"/>
        <w:rPr>
          <w:rFonts w:ascii="Arial" w:eastAsia="Arial" w:hAnsi="Arial"/>
          <w:b/>
          <w:vanish/>
          <w:color w:val="000000"/>
        </w:rPr>
      </w:pPr>
      <w:r>
        <w:rPr>
          <w:rFonts w:eastAsia="Calibri"/>
          <w:szCs w:val="24"/>
        </w:rPr>
        <w:lastRenderedPageBreak/>
        <w:tab/>
      </w:r>
    </w:p>
    <w:p w14:paraId="18718ED8" w14:textId="77777777" w:rsidR="00C924FC" w:rsidRPr="00C924FC" w:rsidRDefault="00C924FC" w:rsidP="00C924FC">
      <w:pPr>
        <w:pStyle w:val="ListParagraph"/>
        <w:keepNext/>
        <w:numPr>
          <w:ilvl w:val="2"/>
          <w:numId w:val="34"/>
        </w:numPr>
        <w:spacing w:before="240" w:after="60"/>
        <w:contextualSpacing w:val="0"/>
        <w:outlineLvl w:val="2"/>
        <w:rPr>
          <w:rFonts w:ascii="Arial" w:eastAsia="Arial" w:hAnsi="Arial"/>
          <w:b/>
          <w:vanish/>
          <w:color w:val="000000"/>
        </w:rPr>
      </w:pPr>
    </w:p>
    <w:p w14:paraId="27A9B755" w14:textId="77777777" w:rsidR="00C924FC" w:rsidRPr="00C924FC" w:rsidRDefault="00C924FC" w:rsidP="00C924FC">
      <w:pPr>
        <w:pStyle w:val="ListParagraph"/>
        <w:keepNext/>
        <w:numPr>
          <w:ilvl w:val="2"/>
          <w:numId w:val="34"/>
        </w:numPr>
        <w:spacing w:before="240" w:after="60"/>
        <w:contextualSpacing w:val="0"/>
        <w:outlineLvl w:val="2"/>
        <w:rPr>
          <w:rFonts w:ascii="Arial" w:eastAsia="Arial" w:hAnsi="Arial"/>
          <w:b/>
          <w:vanish/>
          <w:color w:val="000000"/>
        </w:rPr>
      </w:pPr>
    </w:p>
    <w:p w14:paraId="468FE9E7" w14:textId="5781BFD8" w:rsidR="00C924FC" w:rsidRPr="00C924FC" w:rsidRDefault="00C924FC" w:rsidP="00C924FC">
      <w:pPr>
        <w:pStyle w:val="Heading1"/>
        <w:numPr>
          <w:ilvl w:val="0"/>
          <w:numId w:val="34"/>
        </w:numPr>
        <w:rPr>
          <w:rFonts w:eastAsia="Arial"/>
        </w:rPr>
      </w:pPr>
      <w:r w:rsidRPr="00C924FC">
        <w:rPr>
          <w:rFonts w:eastAsia="Arial"/>
        </w:rPr>
        <w:t>Use of Interface with SUSI</w:t>
      </w:r>
    </w:p>
    <w:p w14:paraId="1A0D2560" w14:textId="77777777" w:rsidR="00C924FC" w:rsidRPr="00463031" w:rsidRDefault="00C924FC" w:rsidP="007F2EA6">
      <w:pPr>
        <w:autoSpaceDE w:val="0"/>
        <w:autoSpaceDN w:val="0"/>
        <w:adjustRightInd w:val="0"/>
        <w:spacing w:after="0"/>
        <w:rPr>
          <w:rFonts w:eastAsia="Calibri"/>
          <w:szCs w:val="24"/>
        </w:rPr>
      </w:pPr>
      <w:r w:rsidRPr="00463031">
        <w:rPr>
          <w:rFonts w:eastAsia="Calibri"/>
          <w:szCs w:val="24"/>
        </w:rPr>
        <w:t>This interface can also be used as a SUSI interface according to TI-9.2.3. In this case, only four</w:t>
      </w:r>
      <w:r>
        <w:rPr>
          <w:rFonts w:eastAsia="Calibri"/>
          <w:szCs w:val="24"/>
        </w:rPr>
        <w:t xml:space="preserve"> </w:t>
      </w:r>
      <w:r w:rsidRPr="00463031">
        <w:rPr>
          <w:rFonts w:eastAsia="Calibri"/>
          <w:szCs w:val="24"/>
        </w:rPr>
        <w:t>signals may be used</w:t>
      </w:r>
      <w:r>
        <w:rPr>
          <w:rFonts w:eastAsia="Calibri"/>
          <w:szCs w:val="24"/>
        </w:rPr>
        <w:t>:</w:t>
      </w:r>
    </w:p>
    <w:p w14:paraId="055FA148" w14:textId="66276E18" w:rsidR="00C924FC" w:rsidRPr="00463031" w:rsidRDefault="00C924FC" w:rsidP="007F2EA6">
      <w:pPr>
        <w:autoSpaceDE w:val="0"/>
        <w:autoSpaceDN w:val="0"/>
        <w:adjustRightInd w:val="0"/>
        <w:spacing w:after="0"/>
        <w:ind w:left="720"/>
        <w:rPr>
          <w:rFonts w:eastAsia="Calibri"/>
          <w:szCs w:val="24"/>
        </w:rPr>
      </w:pPr>
      <w:r w:rsidRPr="00463031">
        <w:rPr>
          <w:rFonts w:eastAsia="Calibri"/>
          <w:szCs w:val="24"/>
        </w:rPr>
        <w:t>1. GND (</w:t>
      </w:r>
      <w:r w:rsidR="00D80F6C">
        <w:rPr>
          <w:rFonts w:eastAsia="Calibri"/>
          <w:szCs w:val="24"/>
        </w:rPr>
        <w:t>P</w:t>
      </w:r>
      <w:r w:rsidRPr="00463031">
        <w:rPr>
          <w:rFonts w:eastAsia="Calibri"/>
          <w:szCs w:val="24"/>
        </w:rPr>
        <w:t>in 21)</w:t>
      </w:r>
    </w:p>
    <w:p w14:paraId="40BAEC9F" w14:textId="7F826A72" w:rsidR="00C924FC" w:rsidRPr="00463031" w:rsidRDefault="00C924FC" w:rsidP="007F2EA6">
      <w:pPr>
        <w:autoSpaceDE w:val="0"/>
        <w:autoSpaceDN w:val="0"/>
        <w:adjustRightInd w:val="0"/>
        <w:spacing w:after="0"/>
        <w:ind w:left="720"/>
        <w:rPr>
          <w:rFonts w:eastAsia="Calibri"/>
          <w:szCs w:val="24"/>
        </w:rPr>
      </w:pPr>
      <w:r w:rsidRPr="00463031">
        <w:rPr>
          <w:rFonts w:eastAsia="Calibri"/>
          <w:szCs w:val="24"/>
        </w:rPr>
        <w:t>2. V+ (</w:t>
      </w:r>
      <w:r w:rsidR="00D80F6C">
        <w:rPr>
          <w:rFonts w:eastAsia="Calibri"/>
          <w:szCs w:val="24"/>
        </w:rPr>
        <w:t>P</w:t>
      </w:r>
      <w:r w:rsidRPr="00463031">
        <w:rPr>
          <w:rFonts w:eastAsia="Calibri"/>
          <w:szCs w:val="24"/>
        </w:rPr>
        <w:t>in 16)</w:t>
      </w:r>
    </w:p>
    <w:p w14:paraId="5E1462B5" w14:textId="12B27338" w:rsidR="00C924FC" w:rsidRPr="00463031" w:rsidRDefault="00C924FC" w:rsidP="007F2EA6">
      <w:pPr>
        <w:autoSpaceDE w:val="0"/>
        <w:autoSpaceDN w:val="0"/>
        <w:adjustRightInd w:val="0"/>
        <w:spacing w:after="0"/>
        <w:ind w:left="720"/>
        <w:rPr>
          <w:rFonts w:eastAsia="Calibri"/>
          <w:szCs w:val="24"/>
        </w:rPr>
      </w:pPr>
      <w:r w:rsidRPr="00463031">
        <w:rPr>
          <w:rFonts w:eastAsia="Calibri"/>
          <w:szCs w:val="24"/>
        </w:rPr>
        <w:t>3. Train Bus Clock (</w:t>
      </w:r>
      <w:r w:rsidR="00D80F6C">
        <w:rPr>
          <w:rFonts w:eastAsia="Calibri"/>
          <w:szCs w:val="24"/>
        </w:rPr>
        <w:t>P</w:t>
      </w:r>
      <w:r w:rsidRPr="00463031">
        <w:rPr>
          <w:rFonts w:eastAsia="Calibri"/>
          <w:szCs w:val="24"/>
        </w:rPr>
        <w:t>in 5)</w:t>
      </w:r>
    </w:p>
    <w:p w14:paraId="4F1B9684" w14:textId="7F06F1D4" w:rsidR="00C924FC" w:rsidRPr="00463031" w:rsidRDefault="00C924FC" w:rsidP="007F2EA6">
      <w:pPr>
        <w:autoSpaceDE w:val="0"/>
        <w:autoSpaceDN w:val="0"/>
        <w:adjustRightInd w:val="0"/>
        <w:spacing w:after="0"/>
        <w:ind w:left="720"/>
        <w:rPr>
          <w:rFonts w:eastAsia="Calibri"/>
          <w:szCs w:val="24"/>
        </w:rPr>
      </w:pPr>
      <w:r w:rsidRPr="00463031">
        <w:rPr>
          <w:rFonts w:eastAsia="Calibri"/>
          <w:szCs w:val="24"/>
        </w:rPr>
        <w:t>4. Train Bus Data (</w:t>
      </w:r>
      <w:r w:rsidR="00D80F6C">
        <w:rPr>
          <w:rFonts w:eastAsia="Calibri"/>
          <w:szCs w:val="24"/>
        </w:rPr>
        <w:t>P</w:t>
      </w:r>
      <w:r w:rsidRPr="00463031">
        <w:rPr>
          <w:rFonts w:eastAsia="Calibri"/>
          <w:szCs w:val="24"/>
        </w:rPr>
        <w:t>in 6)</w:t>
      </w:r>
    </w:p>
    <w:p w14:paraId="1F069F03" w14:textId="406111A8" w:rsidR="00C924FC" w:rsidRDefault="00C924FC" w:rsidP="007F2EA6">
      <w:pPr>
        <w:spacing w:before="100" w:beforeAutospacing="1" w:after="160" w:line="259" w:lineRule="auto"/>
        <w:rPr>
          <w:rFonts w:eastAsia="Calibri"/>
          <w:szCs w:val="24"/>
        </w:rPr>
      </w:pPr>
      <w:r w:rsidRPr="00463031">
        <w:rPr>
          <w:rFonts w:eastAsia="Calibri"/>
          <w:szCs w:val="24"/>
        </w:rPr>
        <w:t>In particular, the track connections are not to be used when wired as a SUSI interface. All other</w:t>
      </w:r>
      <w:r>
        <w:rPr>
          <w:rFonts w:eastAsia="Calibri"/>
          <w:szCs w:val="24"/>
        </w:rPr>
        <w:t xml:space="preserve"> </w:t>
      </w:r>
      <w:r w:rsidRPr="00463031">
        <w:rPr>
          <w:rFonts w:eastAsia="Calibri"/>
          <w:szCs w:val="24"/>
        </w:rPr>
        <w:t>connections can be used for functions of the SUSI module.</w:t>
      </w:r>
    </w:p>
    <w:p w14:paraId="66EF2050" w14:textId="77777777" w:rsidR="007F2EA6" w:rsidRPr="00463031" w:rsidRDefault="007F2EA6" w:rsidP="007F2EA6">
      <w:pPr>
        <w:spacing w:before="100" w:beforeAutospacing="1" w:after="160" w:line="259" w:lineRule="auto"/>
        <w:rPr>
          <w:rFonts w:eastAsia="Calibri"/>
          <w:szCs w:val="24"/>
        </w:rPr>
      </w:pPr>
    </w:p>
    <w:p w14:paraId="03A17A49" w14:textId="77777777" w:rsidR="00276555" w:rsidRPr="00BA7C6C" w:rsidRDefault="00276555" w:rsidP="00BE637C">
      <w:pPr>
        <w:pStyle w:val="Heading1"/>
      </w:pPr>
      <w:r w:rsidRPr="00BA7C6C">
        <w:t>Document History</w:t>
      </w:r>
    </w:p>
    <w:tbl>
      <w:tblPr>
        <w:tblStyle w:val="TableGrid"/>
        <w:tblW w:w="0" w:type="auto"/>
        <w:tblLook w:val="04A0" w:firstRow="1" w:lastRow="0" w:firstColumn="1" w:lastColumn="0" w:noHBand="0" w:noVBand="1"/>
      </w:tblPr>
      <w:tblGrid>
        <w:gridCol w:w="1453"/>
        <w:gridCol w:w="8185"/>
      </w:tblGrid>
      <w:tr w:rsidR="00276555" w14:paraId="6A559EFE" w14:textId="77777777" w:rsidTr="00A41607">
        <w:tc>
          <w:tcPr>
            <w:tcW w:w="1458" w:type="dxa"/>
            <w:shd w:val="clear" w:color="auto" w:fill="BFBFBF" w:themeFill="background1" w:themeFillShade="BF"/>
          </w:tcPr>
          <w:p w14:paraId="64DCF1F2" w14:textId="77777777" w:rsidR="00276555" w:rsidRPr="00276555" w:rsidRDefault="00276555" w:rsidP="00276555">
            <w:pPr>
              <w:rPr>
                <w:b/>
              </w:rPr>
            </w:pPr>
            <w:r w:rsidRPr="00276555">
              <w:rPr>
                <w:b/>
              </w:rPr>
              <w:t>Date</w:t>
            </w:r>
          </w:p>
        </w:tc>
        <w:tc>
          <w:tcPr>
            <w:tcW w:w="8406" w:type="dxa"/>
            <w:shd w:val="clear" w:color="auto" w:fill="BFBFBF" w:themeFill="background1" w:themeFillShade="BF"/>
          </w:tcPr>
          <w:p w14:paraId="0B3AD04C" w14:textId="77777777" w:rsidR="00276555" w:rsidRPr="00276555" w:rsidRDefault="00276555" w:rsidP="00276555">
            <w:pPr>
              <w:rPr>
                <w:b/>
              </w:rPr>
            </w:pPr>
            <w:r w:rsidRPr="00276555">
              <w:rPr>
                <w:b/>
              </w:rPr>
              <w:t>Description</w:t>
            </w:r>
          </w:p>
        </w:tc>
      </w:tr>
      <w:tr w:rsidR="00276555" w14:paraId="2F52D935" w14:textId="77777777" w:rsidTr="00276555">
        <w:tc>
          <w:tcPr>
            <w:tcW w:w="1458" w:type="dxa"/>
          </w:tcPr>
          <w:p w14:paraId="71C156A1" w14:textId="77777777" w:rsidR="00276555" w:rsidRDefault="00BA7C6C" w:rsidP="00276555">
            <w:r>
              <w:t>09/10/2020</w:t>
            </w:r>
          </w:p>
        </w:tc>
        <w:tc>
          <w:tcPr>
            <w:tcW w:w="8406" w:type="dxa"/>
          </w:tcPr>
          <w:p w14:paraId="21254EF5" w14:textId="77777777" w:rsidR="00276555" w:rsidRDefault="00276555" w:rsidP="00276555">
            <w:r>
              <w:t>First Revision</w:t>
            </w:r>
            <w:r w:rsidR="00BA7C6C">
              <w:t xml:space="preserve"> of S.9.1.1.3, created with new template.</w:t>
            </w:r>
          </w:p>
        </w:tc>
      </w:tr>
      <w:tr w:rsidR="00276555" w14:paraId="12EB78EB" w14:textId="77777777" w:rsidTr="00276555">
        <w:tc>
          <w:tcPr>
            <w:tcW w:w="1458" w:type="dxa"/>
          </w:tcPr>
          <w:p w14:paraId="186395AE" w14:textId="1FB7308F" w:rsidR="00276555" w:rsidRDefault="00832129" w:rsidP="00276555">
            <w:r>
              <w:t>11/10/2020</w:t>
            </w:r>
          </w:p>
        </w:tc>
        <w:tc>
          <w:tcPr>
            <w:tcW w:w="8406" w:type="dxa"/>
          </w:tcPr>
          <w:p w14:paraId="3F71FC5E" w14:textId="45F40FE3" w:rsidR="00276555" w:rsidRDefault="00832129" w:rsidP="00276555">
            <w:r>
              <w:t>Second Revision of S.9.1.1.3, upgraded graphics</w:t>
            </w:r>
            <w:r w:rsidR="00DF6DFD">
              <w:t>, text corrections, and changes to text supporting the latest 21MTC proposed feature additions</w:t>
            </w:r>
          </w:p>
        </w:tc>
      </w:tr>
      <w:tr w:rsidR="00276555" w14:paraId="33F2773B" w14:textId="77777777" w:rsidTr="00276555">
        <w:tc>
          <w:tcPr>
            <w:tcW w:w="1458" w:type="dxa"/>
          </w:tcPr>
          <w:p w14:paraId="6E8A8FE2" w14:textId="77777777" w:rsidR="00276555" w:rsidRDefault="00276555" w:rsidP="00276555"/>
        </w:tc>
        <w:tc>
          <w:tcPr>
            <w:tcW w:w="8406" w:type="dxa"/>
          </w:tcPr>
          <w:p w14:paraId="54BEBA00" w14:textId="77777777" w:rsidR="00276555" w:rsidRDefault="00276555" w:rsidP="00276555"/>
        </w:tc>
      </w:tr>
      <w:tr w:rsidR="00276555" w14:paraId="29ADEDB2" w14:textId="77777777" w:rsidTr="00276555">
        <w:tc>
          <w:tcPr>
            <w:tcW w:w="1458" w:type="dxa"/>
          </w:tcPr>
          <w:p w14:paraId="77D4D51E" w14:textId="77777777" w:rsidR="00276555" w:rsidRDefault="00276555" w:rsidP="00276555"/>
        </w:tc>
        <w:tc>
          <w:tcPr>
            <w:tcW w:w="8406" w:type="dxa"/>
          </w:tcPr>
          <w:p w14:paraId="3B00D310" w14:textId="77777777" w:rsidR="00276555" w:rsidRDefault="00276555" w:rsidP="00276555"/>
        </w:tc>
      </w:tr>
    </w:tbl>
    <w:p w14:paraId="10849A30" w14:textId="77777777" w:rsidR="00276555" w:rsidRPr="00276555" w:rsidRDefault="00276555" w:rsidP="00276555">
      <w:pPr>
        <w:sectPr w:rsidR="00276555" w:rsidRPr="00276555" w:rsidSect="00EC47B6">
          <w:footerReference w:type="even" r:id="rId15"/>
          <w:footerReference w:type="default" r:id="rId16"/>
          <w:headerReference w:type="first" r:id="rId17"/>
          <w:footerReference w:type="first" r:id="rId18"/>
          <w:pgSz w:w="12240" w:h="15840" w:code="1"/>
          <w:pgMar w:top="864" w:right="1440" w:bottom="864" w:left="1152" w:header="288" w:footer="648" w:gutter="0"/>
          <w:lnNumType w:countBy="5" w:restart="continuous"/>
          <w:cols w:space="720"/>
          <w:titlePg/>
          <w:docGrid w:linePitch="326"/>
        </w:sectPr>
      </w:pPr>
    </w:p>
    <w:p w14:paraId="4A1BD2B8"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9"/>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286FA7E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5E89E2B9"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6ACBB2D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2397CD13"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11A320F4"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14:paraId="3A33FC52"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14:paraId="77639AC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4336691D"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196B51AF"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45295960"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5E56978F"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3B012111"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355E5408"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7ECA7BFD"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390384E2"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570DA233"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41145F09"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458EB44F"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0EA824F3"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639E477B"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4A292548"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7AE24D" w14:textId="77777777" w:rsidR="007C1916" w:rsidRDefault="007C1916">
      <w:r>
        <w:separator/>
      </w:r>
    </w:p>
  </w:endnote>
  <w:endnote w:type="continuationSeparator" w:id="0">
    <w:p w14:paraId="4543A670" w14:textId="77777777" w:rsidR="007C1916" w:rsidRDefault="007C1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Serif">
    <w:altName w:val="Calibri"/>
    <w:panose1 w:val="00000000000000000000"/>
    <w:charset w:val="A1"/>
    <w:family w:val="auto"/>
    <w:notTrueType/>
    <w:pitch w:val="default"/>
    <w:sig w:usb0="00000081" w:usb1="00000000" w:usb2="00000000" w:usb3="00000000" w:csb0="00000008"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Yu Gothic"/>
    <w:panose1 w:val="00000000000000000000"/>
    <w:charset w:val="00"/>
    <w:family w:val="auto"/>
    <w:notTrueType/>
    <w:pitch w:val="default"/>
    <w:sig w:usb0="00000003" w:usb1="08070000" w:usb2="00000010" w:usb3="00000000" w:csb0="0002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4C0583" w14:paraId="2448474A" w14:textId="77777777" w:rsidTr="002A46D5">
      <w:tc>
        <w:tcPr>
          <w:tcW w:w="1384" w:type="pct"/>
        </w:tcPr>
        <w:p w14:paraId="4ED1561F" w14:textId="77777777" w:rsidR="004C0583" w:rsidRDefault="004C0583" w:rsidP="002A46D5">
          <w:pPr>
            <w:pStyle w:val="Footer"/>
          </w:pPr>
        </w:p>
      </w:tc>
      <w:tc>
        <w:tcPr>
          <w:tcW w:w="3616" w:type="pct"/>
        </w:tcPr>
        <w:p w14:paraId="4FE1CB7C" w14:textId="77777777" w:rsidR="004C0583" w:rsidRDefault="00306B3D" w:rsidP="002A46D5">
          <w:pPr>
            <w:jc w:val="right"/>
          </w:pPr>
          <w:fldSimple w:instr=" DOCPROPERTY &quot;Company&quot;  \* MERGEFORMAT ">
            <w:r w:rsidR="004C0583">
              <w:t>© yyyy-yyyy National Model Railroad Association, Inc.</w:t>
            </w:r>
          </w:fldSimple>
        </w:p>
      </w:tc>
    </w:tr>
    <w:tr w:rsidR="004C0583" w14:paraId="4396ADC6" w14:textId="77777777" w:rsidTr="002A46D5">
      <w:tc>
        <w:tcPr>
          <w:tcW w:w="1384" w:type="pct"/>
        </w:tcPr>
        <w:p w14:paraId="03E3A34D" w14:textId="77777777" w:rsidR="004C0583" w:rsidRDefault="004C0583"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14:paraId="4EFC640A" w14:textId="77777777" w:rsidR="004C0583" w:rsidRDefault="007C1916" w:rsidP="002A46D5">
          <w:pPr>
            <w:jc w:val="right"/>
          </w:pPr>
          <w:r>
            <w:fldChar w:fldCharType="begin"/>
          </w:r>
          <w:r>
            <w:instrText xml:space="preserve"> TITLE  \* MERGEFORMAT </w:instrText>
          </w:r>
          <w:r>
            <w:fldChar w:fldCharType="separate"/>
          </w:r>
          <w:r w:rsidR="004C0583">
            <w:t>X-9.99.99</w:t>
          </w:r>
          <w:r>
            <w:fldChar w:fldCharType="end"/>
          </w:r>
          <w:r w:rsidR="004C0583">
            <w:t xml:space="preserve"> </w:t>
          </w:r>
          <w:fldSimple w:instr=" SUBJECT  \* MERGEFORMAT ">
            <w:r w:rsidR="004C0583">
              <w:t>Brief Desc.</w:t>
            </w:r>
          </w:fldSimple>
        </w:p>
      </w:tc>
    </w:tr>
  </w:tbl>
  <w:p w14:paraId="06954C1E" w14:textId="77777777" w:rsidR="004C0583" w:rsidRPr="002A46D5" w:rsidRDefault="004C0583"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167C7" w14:textId="77777777" w:rsidR="004C0583" w:rsidRDefault="007C1916" w:rsidP="006B3DC9">
    <w:pPr>
      <w:spacing w:after="0"/>
    </w:pPr>
    <w:r>
      <w:fldChar w:fldCharType="begin"/>
    </w:r>
    <w:r>
      <w:instrText xml:space="preserve"> DOCPROPERTY "Company"  \* ME</w:instrText>
    </w:r>
    <w:r>
      <w:instrText xml:space="preserve">RGEFORMAT </w:instrText>
    </w:r>
    <w:r>
      <w:fldChar w:fldCharType="separate"/>
    </w:r>
    <w:r w:rsidR="004C0583">
      <w:t>© 2020 National Model Railroad Association, Inc.</w:t>
    </w:r>
    <w:r>
      <w:fldChar w:fldCharType="end"/>
    </w:r>
  </w:p>
  <w:p w14:paraId="4C46FAF5" w14:textId="72DDC992" w:rsidR="004C0583" w:rsidRPr="002A46D5" w:rsidRDefault="00985D53" w:rsidP="006B3DC9">
    <w:pPr>
      <w:pStyle w:val="Footer"/>
      <w:tabs>
        <w:tab w:val="clear" w:pos="4320"/>
        <w:tab w:val="clear" w:pos="8640"/>
      </w:tabs>
      <w:spacing w:after="0"/>
    </w:pPr>
    <w:r>
      <w:rPr>
        <w:noProof/>
      </w:rPr>
      <w:fldChar w:fldCharType="begin"/>
    </w:r>
    <w:r>
      <w:rPr>
        <w:noProof/>
      </w:rPr>
      <w:instrText xml:space="preserve"> TITLE  \* MERGEFORMAT </w:instrText>
    </w:r>
    <w:r>
      <w:rPr>
        <w:noProof/>
      </w:rPr>
      <w:fldChar w:fldCharType="separate"/>
    </w:r>
    <w:r w:rsidR="004C0583" w:rsidRPr="00E0529B">
      <w:rPr>
        <w:noProof/>
      </w:rPr>
      <w:t xml:space="preserve"> S-9.1.1.3</w:t>
    </w:r>
    <w:r>
      <w:rPr>
        <w:noProof/>
      </w:rPr>
      <w:fldChar w:fldCharType="end"/>
    </w:r>
    <w:r w:rsidR="004C0583">
      <w:t xml:space="preserve"> Draft </w:t>
    </w:r>
    <w:r w:rsidR="008278B3">
      <w:t xml:space="preserve">  21MTC</w:t>
    </w:r>
    <w:r w:rsidR="008278B3" w:rsidRPr="00E0529B">
      <w:t xml:space="preserve"> </w:t>
    </w:r>
    <w:r w:rsidR="008278B3">
      <w:t xml:space="preserve">Decoder </w:t>
    </w:r>
    <w:r w:rsidR="008278B3" w:rsidRPr="00E0529B">
      <w:t>Interface</w:t>
    </w:r>
    <w:r w:rsidR="008278B3">
      <w:t xml:space="preserve"> </w:t>
    </w:r>
    <w:r w:rsidR="004C0583">
      <w:ptab w:relativeTo="margin" w:alignment="right" w:leader="none"/>
    </w:r>
    <w:r w:rsidR="004C0583" w:rsidRPr="00851FCA">
      <w:t xml:space="preserve"> </w:t>
    </w:r>
    <w:r w:rsidR="004C0583">
      <w:t xml:space="preserve">Page </w:t>
    </w:r>
    <w:r w:rsidR="004C0583">
      <w:rPr>
        <w:rStyle w:val="PageNumber"/>
      </w:rPr>
      <w:fldChar w:fldCharType="begin"/>
    </w:r>
    <w:r w:rsidR="004C0583">
      <w:rPr>
        <w:rStyle w:val="PageNumber"/>
      </w:rPr>
      <w:instrText xml:space="preserve"> PAGE </w:instrText>
    </w:r>
    <w:r w:rsidR="004C0583">
      <w:rPr>
        <w:rStyle w:val="PageNumber"/>
      </w:rPr>
      <w:fldChar w:fldCharType="separate"/>
    </w:r>
    <w:r w:rsidR="00187113">
      <w:rPr>
        <w:rStyle w:val="PageNumber"/>
        <w:noProof/>
      </w:rPr>
      <w:t>5</w:t>
    </w:r>
    <w:r w:rsidR="004C0583">
      <w:rPr>
        <w:rStyle w:val="PageNumber"/>
      </w:rPr>
      <w:fldChar w:fldCharType="end"/>
    </w:r>
    <w:r w:rsidR="004C0583">
      <w:rPr>
        <w:rStyle w:val="PageNumber"/>
      </w:rPr>
      <w:t xml:space="preserve"> of </w:t>
    </w:r>
    <w:r w:rsidR="004C0583">
      <w:rPr>
        <w:rStyle w:val="PageNumber"/>
      </w:rPr>
      <w:fldChar w:fldCharType="begin"/>
    </w:r>
    <w:r w:rsidR="004C0583">
      <w:rPr>
        <w:rStyle w:val="PageNumber"/>
      </w:rPr>
      <w:instrText xml:space="preserve"> NUMPAGES  \* MERGEFORMAT </w:instrText>
    </w:r>
    <w:r w:rsidR="004C0583">
      <w:rPr>
        <w:rStyle w:val="PageNumber"/>
      </w:rPr>
      <w:fldChar w:fldCharType="separate"/>
    </w:r>
    <w:r w:rsidR="00187113">
      <w:rPr>
        <w:rStyle w:val="PageNumber"/>
        <w:noProof/>
      </w:rPr>
      <w:t>9</w:t>
    </w:r>
    <w:r w:rsidR="004C0583">
      <w:rPr>
        <w:rStyle w:val="PageNumber"/>
      </w:rPr>
      <w:fldChar w:fldCharType="end"/>
    </w:r>
    <w:r w:rsidR="004C0583">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0-11-13T00:00:00Z">
          <w:dateFormat w:val="MMM d, yyyy"/>
          <w:lid w:val="en-US"/>
          <w:storeMappedDataAs w:val="dateTime"/>
          <w:calendar w:val="gregorian"/>
        </w:date>
      </w:sdtPr>
      <w:sdtEndPr>
        <w:rPr>
          <w:rStyle w:val="PageNumber"/>
        </w:rPr>
      </w:sdtEndPr>
      <w:sdtContent>
        <w:r w:rsidR="00C63913">
          <w:rPr>
            <w:rStyle w:val="PageNumber"/>
          </w:rPr>
          <w:t>Nov 13,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F4D11" w14:textId="77777777" w:rsidR="004C0583" w:rsidRDefault="007C1916" w:rsidP="0044692D">
    <w:pPr>
      <w:spacing w:after="0"/>
    </w:pPr>
    <w:r>
      <w:fldChar w:fldCharType="begin"/>
    </w:r>
    <w:r>
      <w:instrText xml:space="preserve"> DOCPROPERTY "Company"  \* MERGEFORMAT </w:instrText>
    </w:r>
    <w:r>
      <w:fldChar w:fldCharType="separate"/>
    </w:r>
    <w:r w:rsidR="004C0583">
      <w:t>© 2020 National Model Railroad Association, Inc.</w:t>
    </w:r>
    <w:r>
      <w:fldChar w:fldCharType="end"/>
    </w:r>
  </w:p>
  <w:p w14:paraId="29DC88D4" w14:textId="05D2AB2D" w:rsidR="004C0583" w:rsidRDefault="00985D53" w:rsidP="0044692D">
    <w:pPr>
      <w:spacing w:after="0"/>
    </w:pPr>
    <w:r>
      <w:rPr>
        <w:noProof/>
      </w:rPr>
      <w:fldChar w:fldCharType="begin"/>
    </w:r>
    <w:r>
      <w:rPr>
        <w:noProof/>
      </w:rPr>
      <w:instrText xml:space="preserve"> TITLE  \* MERGEFORMAT </w:instrText>
    </w:r>
    <w:r>
      <w:rPr>
        <w:noProof/>
      </w:rPr>
      <w:fldChar w:fldCharType="separate"/>
    </w:r>
    <w:r w:rsidR="004C0583" w:rsidRPr="00E0529B">
      <w:rPr>
        <w:noProof/>
      </w:rPr>
      <w:t xml:space="preserve"> S-9.1.1.3</w:t>
    </w:r>
    <w:r>
      <w:rPr>
        <w:noProof/>
      </w:rPr>
      <w:fldChar w:fldCharType="end"/>
    </w:r>
    <w:r w:rsidR="004C0583">
      <w:t xml:space="preserve"> Draft </w:t>
    </w:r>
    <w:r w:rsidR="008278B3">
      <w:t xml:space="preserve">  </w:t>
    </w:r>
    <w:r w:rsidR="004C0583">
      <w:t>21MTC</w:t>
    </w:r>
    <w:r w:rsidR="004C0583" w:rsidRPr="00E0529B">
      <w:t xml:space="preserve"> </w:t>
    </w:r>
    <w:r w:rsidR="004C0583">
      <w:t xml:space="preserve">Decoder </w:t>
    </w:r>
    <w:r w:rsidR="004C0583" w:rsidRPr="00E0529B">
      <w:t>Interface</w:t>
    </w:r>
    <w:r w:rsidR="004C0583">
      <w:t xml:space="preserve"> </w:t>
    </w:r>
    <w:r w:rsidR="004C0583">
      <w:ptab w:relativeTo="margin" w:alignment="right" w:leader="none"/>
    </w:r>
    <w:r w:rsidR="004C0583" w:rsidRPr="00851FCA">
      <w:t xml:space="preserve"> </w:t>
    </w:r>
    <w:r w:rsidR="004C0583">
      <w:t xml:space="preserve">Page </w:t>
    </w:r>
    <w:r w:rsidR="004C0583">
      <w:rPr>
        <w:rStyle w:val="PageNumber"/>
      </w:rPr>
      <w:fldChar w:fldCharType="begin"/>
    </w:r>
    <w:r w:rsidR="004C0583">
      <w:rPr>
        <w:rStyle w:val="PageNumber"/>
      </w:rPr>
      <w:instrText xml:space="preserve"> PAGE </w:instrText>
    </w:r>
    <w:r w:rsidR="004C0583">
      <w:rPr>
        <w:rStyle w:val="PageNumber"/>
      </w:rPr>
      <w:fldChar w:fldCharType="separate"/>
    </w:r>
    <w:r w:rsidR="00187113">
      <w:rPr>
        <w:rStyle w:val="PageNumber"/>
        <w:noProof/>
      </w:rPr>
      <w:t>1</w:t>
    </w:r>
    <w:r w:rsidR="004C0583">
      <w:rPr>
        <w:rStyle w:val="PageNumber"/>
      </w:rPr>
      <w:fldChar w:fldCharType="end"/>
    </w:r>
    <w:r w:rsidR="004C0583">
      <w:rPr>
        <w:rStyle w:val="PageNumber"/>
      </w:rPr>
      <w:t xml:space="preserve"> of </w:t>
    </w:r>
    <w:r w:rsidR="004C0583">
      <w:rPr>
        <w:rStyle w:val="PageNumber"/>
      </w:rPr>
      <w:fldChar w:fldCharType="begin"/>
    </w:r>
    <w:r w:rsidR="004C0583">
      <w:rPr>
        <w:rStyle w:val="PageNumber"/>
      </w:rPr>
      <w:instrText xml:space="preserve"> NUMPAGES  \* MERGEFORMAT </w:instrText>
    </w:r>
    <w:r w:rsidR="004C0583">
      <w:rPr>
        <w:rStyle w:val="PageNumber"/>
      </w:rPr>
      <w:fldChar w:fldCharType="separate"/>
    </w:r>
    <w:r w:rsidR="00187113">
      <w:rPr>
        <w:rStyle w:val="PageNumber"/>
        <w:noProof/>
      </w:rPr>
      <w:t>9</w:t>
    </w:r>
    <w:r w:rsidR="004C0583">
      <w:rPr>
        <w:rStyle w:val="PageNumber"/>
      </w:rPr>
      <w:fldChar w:fldCharType="end"/>
    </w:r>
    <w:r w:rsidR="004C0583">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0-11-13T00:00:00Z">
          <w:dateFormat w:val="MMM d, yyyy"/>
          <w:lid w:val="en-US"/>
          <w:storeMappedDataAs w:val="dateTime"/>
          <w:calendar w:val="gregorian"/>
        </w:date>
      </w:sdtPr>
      <w:sdtEndPr>
        <w:rPr>
          <w:rStyle w:val="PageNumber"/>
        </w:rPr>
      </w:sdtEndPr>
      <w:sdtContent>
        <w:r w:rsidR="00C63913">
          <w:rPr>
            <w:rStyle w:val="PageNumber"/>
          </w:rPr>
          <w:t>Nov 13,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A81326" w14:textId="77777777" w:rsidR="007C1916" w:rsidRDefault="007C1916">
      <w:r>
        <w:separator/>
      </w:r>
    </w:p>
  </w:footnote>
  <w:footnote w:type="continuationSeparator" w:id="0">
    <w:p w14:paraId="02804651" w14:textId="77777777" w:rsidR="007C1916" w:rsidRDefault="007C19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4C0583" w14:paraId="4FE2961B" w14:textId="77777777" w:rsidTr="003428C9">
      <w:tc>
        <w:tcPr>
          <w:tcW w:w="554" w:type="pct"/>
          <w:vMerge w:val="restart"/>
          <w:tcBorders>
            <w:top w:val="nil"/>
            <w:left w:val="nil"/>
            <w:right w:val="nil"/>
          </w:tcBorders>
        </w:tcPr>
        <w:p w14:paraId="2AAC49AE" w14:textId="77777777" w:rsidR="004C0583" w:rsidRDefault="004C0583"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62658905" wp14:editId="6C466878">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2E937307" w14:textId="77777777" w:rsidR="004C0583" w:rsidRDefault="004C0583"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69B08CB6" w14:textId="77777777" w:rsidR="004C0583" w:rsidRDefault="004C0583"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351312A9" w14:textId="77777777" w:rsidR="004C0583" w:rsidRDefault="004C0583" w:rsidP="00851FCA"/>
      </w:tc>
      <w:tc>
        <w:tcPr>
          <w:tcW w:w="1728" w:type="pct"/>
          <w:gridSpan w:val="2"/>
          <w:vAlign w:val="center"/>
        </w:tcPr>
        <w:p w14:paraId="37BFB07E" w14:textId="77777777" w:rsidR="004C0583" w:rsidRPr="00851FCA" w:rsidRDefault="004C0583" w:rsidP="00AF29D4">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4C0583" w14:paraId="6CB2EE3F" w14:textId="77777777" w:rsidTr="00BC7A11">
      <w:tc>
        <w:tcPr>
          <w:tcW w:w="554" w:type="pct"/>
          <w:vMerge/>
          <w:tcBorders>
            <w:left w:val="nil"/>
            <w:right w:val="nil"/>
          </w:tcBorders>
        </w:tcPr>
        <w:p w14:paraId="42A57CD3"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61B27D85"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1786537A"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173D21FA" w14:textId="77777777" w:rsidR="004C0583" w:rsidRDefault="004C0583" w:rsidP="00152F81"/>
      </w:tc>
      <w:tc>
        <w:tcPr>
          <w:tcW w:w="1728" w:type="pct"/>
          <w:gridSpan w:val="2"/>
        </w:tcPr>
        <w:p w14:paraId="1F4D1F35" w14:textId="27B746B6" w:rsidR="004C0583" w:rsidRPr="00E0529B" w:rsidRDefault="004C0583" w:rsidP="00BC7A11">
          <w:pPr>
            <w:jc w:val="center"/>
          </w:pPr>
          <w:bookmarkStart w:id="1" w:name="_Hlk54064179"/>
          <w:r>
            <w:t>21MTC</w:t>
          </w:r>
          <w:r w:rsidRPr="00E0529B">
            <w:t xml:space="preserve"> </w:t>
          </w:r>
          <w:r>
            <w:t xml:space="preserve">Decoder </w:t>
          </w:r>
          <w:r w:rsidRPr="00E0529B">
            <w:t>Interface</w:t>
          </w:r>
          <w:bookmarkEnd w:id="1"/>
        </w:p>
      </w:tc>
    </w:tr>
    <w:tr w:rsidR="004C0583" w14:paraId="1559EC0A" w14:textId="77777777" w:rsidTr="003428C9">
      <w:tc>
        <w:tcPr>
          <w:tcW w:w="554" w:type="pct"/>
          <w:vMerge/>
          <w:tcBorders>
            <w:left w:val="nil"/>
            <w:bottom w:val="nil"/>
            <w:right w:val="nil"/>
          </w:tcBorders>
        </w:tcPr>
        <w:p w14:paraId="276AD75B"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8D48A43"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1CC8FBC4"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Carl Marchand</w:t>
          </w:r>
        </w:p>
      </w:tc>
      <w:tc>
        <w:tcPr>
          <w:tcW w:w="121" w:type="pct"/>
          <w:tcBorders>
            <w:top w:val="nil"/>
            <w:left w:val="nil"/>
            <w:bottom w:val="nil"/>
          </w:tcBorders>
        </w:tcPr>
        <w:p w14:paraId="656F565B"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0-11-13T00:00:00Z">
            <w:dateFormat w:val="MMM d, yyyy"/>
            <w:lid w:val="en-US"/>
            <w:storeMappedDataAs w:val="dateTime"/>
            <w:calendar w:val="gregorian"/>
          </w:date>
        </w:sdtPr>
        <w:sdtEndPr/>
        <w:sdtContent>
          <w:tc>
            <w:tcPr>
              <w:tcW w:w="744" w:type="pct"/>
              <w:vAlign w:val="center"/>
            </w:tcPr>
            <w:p w14:paraId="7B50DE2F" w14:textId="059D726C" w:rsidR="004C0583" w:rsidRDefault="00C6391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Nov 13, 2020</w:t>
              </w:r>
            </w:p>
          </w:tc>
        </w:sdtContent>
      </w:sdt>
      <w:tc>
        <w:tcPr>
          <w:tcW w:w="984" w:type="pct"/>
          <w:vAlign w:val="center"/>
        </w:tcPr>
        <w:p w14:paraId="6868BE50" w14:textId="32F545BB" w:rsidR="004C0583" w:rsidRDefault="00985D53" w:rsidP="00187113">
          <w:pPr>
            <w:rPr>
              <w:rFonts w:ascii="CG Times" w:hAnsi="CG Times"/>
            </w:rPr>
          </w:pPr>
          <w:r>
            <w:rPr>
              <w:noProof/>
            </w:rPr>
            <w:fldChar w:fldCharType="begin"/>
          </w:r>
          <w:r>
            <w:rPr>
              <w:noProof/>
            </w:rPr>
            <w:instrText xml:space="preserve"> TITLE  \* MERGEFORMAT </w:instrText>
          </w:r>
          <w:r>
            <w:rPr>
              <w:noProof/>
            </w:rPr>
            <w:fldChar w:fldCharType="separate"/>
          </w:r>
          <w:r w:rsidR="004C0583" w:rsidRPr="00E0529B">
            <w:rPr>
              <w:noProof/>
            </w:rPr>
            <w:t xml:space="preserve"> S-9.1.1.3</w:t>
          </w:r>
          <w:r>
            <w:rPr>
              <w:noProof/>
            </w:rPr>
            <w:fldChar w:fldCharType="end"/>
          </w:r>
        </w:p>
      </w:tc>
    </w:tr>
  </w:tbl>
  <w:p w14:paraId="35C10178" w14:textId="77777777" w:rsidR="004C0583" w:rsidRDefault="004C05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AC9E0" w14:textId="77777777" w:rsidR="004C0583" w:rsidRPr="008E667E" w:rsidRDefault="004C0583"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325748C"/>
    <w:multiLevelType w:val="hybridMultilevel"/>
    <w:tmpl w:val="02B2D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15:restartNumberingAfterBreak="0">
    <w:nsid w:val="404E24F4"/>
    <w:multiLevelType w:val="hybridMultilevel"/>
    <w:tmpl w:val="D7FA1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6"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663688C"/>
    <w:multiLevelType w:val="hybridMultilevel"/>
    <w:tmpl w:val="08FE7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D049E6"/>
    <w:multiLevelType w:val="multilevel"/>
    <w:tmpl w:val="CC2AFCD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08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3"/>
  </w:num>
  <w:num w:numId="4">
    <w:abstractNumId w:val="15"/>
  </w:num>
  <w:num w:numId="5">
    <w:abstractNumId w:val="22"/>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6"/>
  </w:num>
  <w:num w:numId="18">
    <w:abstractNumId w:val="20"/>
  </w:num>
  <w:num w:numId="19">
    <w:abstractNumId w:val="21"/>
  </w:num>
  <w:num w:numId="20">
    <w:abstractNumId w:val="17"/>
  </w:num>
  <w:num w:numId="21">
    <w:abstractNumId w:val="19"/>
  </w:num>
  <w:num w:numId="22">
    <w:abstractNumId w:val="14"/>
  </w:num>
  <w:num w:numId="23">
    <w:abstractNumId w:val="21"/>
  </w:num>
  <w:num w:numId="24">
    <w:abstractNumId w:val="21"/>
  </w:num>
  <w:num w:numId="25">
    <w:abstractNumId w:val="21"/>
  </w:num>
  <w:num w:numId="26">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21"/>
  </w:num>
  <w:num w:numId="29">
    <w:abstractNumId w:val="12"/>
  </w:num>
  <w:num w:numId="30">
    <w:abstractNumId w:val="21"/>
  </w:num>
  <w:num w:numId="31">
    <w:abstractNumId w:val="21"/>
  </w:num>
  <w:num w:numId="32">
    <w:abstractNumId w:val="21"/>
  </w:num>
  <w:num w:numId="33">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21"/>
  </w:num>
  <w:num w:numId="37">
    <w:abstractNumId w:val="21"/>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B5F"/>
    <w:rsid w:val="00005AA2"/>
    <w:rsid w:val="00037AEA"/>
    <w:rsid w:val="000556E9"/>
    <w:rsid w:val="00067F5F"/>
    <w:rsid w:val="00085A69"/>
    <w:rsid w:val="0008697E"/>
    <w:rsid w:val="000A008E"/>
    <w:rsid w:val="000A1562"/>
    <w:rsid w:val="000B2C93"/>
    <w:rsid w:val="000B2DC8"/>
    <w:rsid w:val="000B53FB"/>
    <w:rsid w:val="000B74C0"/>
    <w:rsid w:val="000D5F3B"/>
    <w:rsid w:val="000F1383"/>
    <w:rsid w:val="00113875"/>
    <w:rsid w:val="00115B92"/>
    <w:rsid w:val="0011715A"/>
    <w:rsid w:val="001418C6"/>
    <w:rsid w:val="00141B22"/>
    <w:rsid w:val="00152F81"/>
    <w:rsid w:val="00156C84"/>
    <w:rsid w:val="00166EE5"/>
    <w:rsid w:val="001833DA"/>
    <w:rsid w:val="00186D47"/>
    <w:rsid w:val="00187113"/>
    <w:rsid w:val="0019474D"/>
    <w:rsid w:val="001A1300"/>
    <w:rsid w:val="001B1FC8"/>
    <w:rsid w:val="001E03BC"/>
    <w:rsid w:val="001F517C"/>
    <w:rsid w:val="002207DE"/>
    <w:rsid w:val="0022554F"/>
    <w:rsid w:val="002256F8"/>
    <w:rsid w:val="0025400D"/>
    <w:rsid w:val="00276555"/>
    <w:rsid w:val="002907D0"/>
    <w:rsid w:val="00297808"/>
    <w:rsid w:val="002A058D"/>
    <w:rsid w:val="002A2E3C"/>
    <w:rsid w:val="002A46D5"/>
    <w:rsid w:val="002B29F3"/>
    <w:rsid w:val="002D1112"/>
    <w:rsid w:val="002E4B5F"/>
    <w:rsid w:val="002F75AE"/>
    <w:rsid w:val="00306B3D"/>
    <w:rsid w:val="003428C9"/>
    <w:rsid w:val="003652CB"/>
    <w:rsid w:val="00365F61"/>
    <w:rsid w:val="003768A7"/>
    <w:rsid w:val="00390661"/>
    <w:rsid w:val="0039569D"/>
    <w:rsid w:val="003D404D"/>
    <w:rsid w:val="00412720"/>
    <w:rsid w:val="00414752"/>
    <w:rsid w:val="0042679F"/>
    <w:rsid w:val="00430261"/>
    <w:rsid w:val="00441635"/>
    <w:rsid w:val="0044186D"/>
    <w:rsid w:val="0044692D"/>
    <w:rsid w:val="00463031"/>
    <w:rsid w:val="004654DF"/>
    <w:rsid w:val="00486F08"/>
    <w:rsid w:val="004C0583"/>
    <w:rsid w:val="004D2A8F"/>
    <w:rsid w:val="004D2B2B"/>
    <w:rsid w:val="004D7F8D"/>
    <w:rsid w:val="005137DF"/>
    <w:rsid w:val="00534CF8"/>
    <w:rsid w:val="00560DEB"/>
    <w:rsid w:val="005735A5"/>
    <w:rsid w:val="00576C08"/>
    <w:rsid w:val="00581671"/>
    <w:rsid w:val="005A46C2"/>
    <w:rsid w:val="005C70FD"/>
    <w:rsid w:val="005D50F9"/>
    <w:rsid w:val="00601FF6"/>
    <w:rsid w:val="00611DDE"/>
    <w:rsid w:val="00623B38"/>
    <w:rsid w:val="006253A7"/>
    <w:rsid w:val="00627D4B"/>
    <w:rsid w:val="00633E21"/>
    <w:rsid w:val="00643AF9"/>
    <w:rsid w:val="00652198"/>
    <w:rsid w:val="006732BD"/>
    <w:rsid w:val="00686F5E"/>
    <w:rsid w:val="00696ECE"/>
    <w:rsid w:val="006B3D20"/>
    <w:rsid w:val="006B3DC9"/>
    <w:rsid w:val="006F41A2"/>
    <w:rsid w:val="006F4785"/>
    <w:rsid w:val="00742467"/>
    <w:rsid w:val="0075247C"/>
    <w:rsid w:val="00775283"/>
    <w:rsid w:val="00787302"/>
    <w:rsid w:val="007B71B4"/>
    <w:rsid w:val="007C1916"/>
    <w:rsid w:val="007D32FF"/>
    <w:rsid w:val="007F2EA6"/>
    <w:rsid w:val="00800DAA"/>
    <w:rsid w:val="00804719"/>
    <w:rsid w:val="0082289A"/>
    <w:rsid w:val="0082606B"/>
    <w:rsid w:val="008278B3"/>
    <w:rsid w:val="00832129"/>
    <w:rsid w:val="00850205"/>
    <w:rsid w:val="00851FCA"/>
    <w:rsid w:val="008802F1"/>
    <w:rsid w:val="008A7B7C"/>
    <w:rsid w:val="008B58B7"/>
    <w:rsid w:val="008C7741"/>
    <w:rsid w:val="008E6436"/>
    <w:rsid w:val="008E667E"/>
    <w:rsid w:val="008E7807"/>
    <w:rsid w:val="009010F3"/>
    <w:rsid w:val="00921B03"/>
    <w:rsid w:val="00937078"/>
    <w:rsid w:val="0097522D"/>
    <w:rsid w:val="0097605B"/>
    <w:rsid w:val="009764D6"/>
    <w:rsid w:val="00985D53"/>
    <w:rsid w:val="009870A1"/>
    <w:rsid w:val="009A1853"/>
    <w:rsid w:val="009D78A5"/>
    <w:rsid w:val="009E37A8"/>
    <w:rsid w:val="009E4751"/>
    <w:rsid w:val="009E51BF"/>
    <w:rsid w:val="00A22650"/>
    <w:rsid w:val="00A41607"/>
    <w:rsid w:val="00A50314"/>
    <w:rsid w:val="00A529C1"/>
    <w:rsid w:val="00A56428"/>
    <w:rsid w:val="00A77C31"/>
    <w:rsid w:val="00A80FAA"/>
    <w:rsid w:val="00AB6C31"/>
    <w:rsid w:val="00AC3F2F"/>
    <w:rsid w:val="00AF29D4"/>
    <w:rsid w:val="00AF2FBB"/>
    <w:rsid w:val="00AF32F2"/>
    <w:rsid w:val="00AF7706"/>
    <w:rsid w:val="00B14525"/>
    <w:rsid w:val="00B51364"/>
    <w:rsid w:val="00B57674"/>
    <w:rsid w:val="00B74373"/>
    <w:rsid w:val="00B9390F"/>
    <w:rsid w:val="00B97C75"/>
    <w:rsid w:val="00BA7C6C"/>
    <w:rsid w:val="00BC7A11"/>
    <w:rsid w:val="00BE637C"/>
    <w:rsid w:val="00BF381A"/>
    <w:rsid w:val="00C010CA"/>
    <w:rsid w:val="00C17D43"/>
    <w:rsid w:val="00C3636A"/>
    <w:rsid w:val="00C42899"/>
    <w:rsid w:val="00C445E6"/>
    <w:rsid w:val="00C63913"/>
    <w:rsid w:val="00C72046"/>
    <w:rsid w:val="00C90D91"/>
    <w:rsid w:val="00C9216D"/>
    <w:rsid w:val="00C924FC"/>
    <w:rsid w:val="00CB457F"/>
    <w:rsid w:val="00D01E70"/>
    <w:rsid w:val="00D119DA"/>
    <w:rsid w:val="00D1241B"/>
    <w:rsid w:val="00D21B94"/>
    <w:rsid w:val="00D31FA4"/>
    <w:rsid w:val="00D377C1"/>
    <w:rsid w:val="00D749C7"/>
    <w:rsid w:val="00D80F6C"/>
    <w:rsid w:val="00D92EB1"/>
    <w:rsid w:val="00DA34ED"/>
    <w:rsid w:val="00DC6B82"/>
    <w:rsid w:val="00DD3B0B"/>
    <w:rsid w:val="00DF6DFD"/>
    <w:rsid w:val="00E17FF5"/>
    <w:rsid w:val="00E31D47"/>
    <w:rsid w:val="00E51536"/>
    <w:rsid w:val="00E57408"/>
    <w:rsid w:val="00E64307"/>
    <w:rsid w:val="00E84B76"/>
    <w:rsid w:val="00EA0AE8"/>
    <w:rsid w:val="00EB349B"/>
    <w:rsid w:val="00EC47B6"/>
    <w:rsid w:val="00EC7602"/>
    <w:rsid w:val="00EE2DC3"/>
    <w:rsid w:val="00EF08AC"/>
    <w:rsid w:val="00EF144F"/>
    <w:rsid w:val="00F06474"/>
    <w:rsid w:val="00F067EA"/>
    <w:rsid w:val="00F23ED2"/>
    <w:rsid w:val="00F40E66"/>
    <w:rsid w:val="00F53BC0"/>
    <w:rsid w:val="00F71413"/>
    <w:rsid w:val="00F71897"/>
    <w:rsid w:val="00F75703"/>
    <w:rsid w:val="00F7685D"/>
    <w:rsid w:val="00F91281"/>
    <w:rsid w:val="00F93FE1"/>
    <w:rsid w:val="00FB16DC"/>
    <w:rsid w:val="00FB29D7"/>
    <w:rsid w:val="00FB60C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2571689"/>
  <w15:docId w15:val="{27773FDF-8232-44C3-BE8B-4A7E6A57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30"/>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30"/>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30"/>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30"/>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30"/>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30"/>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30"/>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30"/>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30"/>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table" w:customStyle="1" w:styleId="GridTable5Dark1">
    <w:name w:val="Grid Table 5 Dark1"/>
    <w:basedOn w:val="TableNormal"/>
    <w:uiPriority w:val="50"/>
    <w:rsid w:val="004630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paragraph" w:styleId="NormalWeb">
    <w:name w:val="Normal (Web)"/>
    <w:basedOn w:val="Normal"/>
    <w:uiPriority w:val="99"/>
    <w:unhideWhenUsed/>
    <w:rsid w:val="00365F61"/>
    <w:pPr>
      <w:spacing w:before="100" w:beforeAutospacing="1" w:after="100" w:afterAutospacing="1"/>
    </w:pPr>
    <w:rPr>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979650190">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wmf"/></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D1C7AC-5F50-4458-965D-FEBDDCDFE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0</TotalTime>
  <Pages>9</Pages>
  <Words>2797</Words>
  <Characters>15944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X-9.99.99</vt:lpstr>
    </vt:vector>
  </TitlesOfParts>
  <Manager>Carl Smeigh</Manager>
  <Company>© yyyy-yyyy National Model Railroad Association, Inc.</Company>
  <LinksUpToDate>false</LinksUpToDate>
  <CharactersWithSpaces>18704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X-9.99.99</dc:title>
  <dc:subject>Brief Desc.</dc:subject>
  <dc:creator>Carl Marchand</dc:creator>
  <cp:keywords/>
  <dc:description/>
  <cp:lastModifiedBy>Mark</cp:lastModifiedBy>
  <cp:revision>3</cp:revision>
  <cp:lastPrinted>2011-06-18T21:26:00Z</cp:lastPrinted>
  <dcterms:created xsi:type="dcterms:W3CDTF">2020-11-13T16:50:00Z</dcterms:created>
  <dcterms:modified xsi:type="dcterms:W3CDTF">2021-02-20T23:02:00Z</dcterms:modified>
</cp:coreProperties>
</file>