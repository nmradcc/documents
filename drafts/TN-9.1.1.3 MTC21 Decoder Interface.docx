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5223" w:rsidRDefault="00A15223" w:rsidP="00A15223">
      <w:pPr>
        <w:pStyle w:val="Heading1"/>
      </w:pPr>
      <w:r>
        <w:t>Introduction</w:t>
      </w:r>
    </w:p>
    <w:p w:rsidR="00A15223" w:rsidRDefault="00A15223" w:rsidP="00A15223">
      <w:r>
        <w:t>Decoder interface standards exist in order to aid in installation of decoders into vehicle system boards. Installation can be performed by the vehicle manufacturer or separately by the individual modeler.</w:t>
      </w:r>
    </w:p>
    <w:p w:rsidR="00A15223" w:rsidRDefault="00A15223" w:rsidP="00A15223">
      <w:pPr>
        <w:pStyle w:val="Heading2"/>
      </w:pPr>
      <w:r w:rsidRPr="00A15223">
        <w:t>Served Use Cases</w:t>
      </w:r>
    </w:p>
    <w:p w:rsidR="00A15223" w:rsidRDefault="00A15223" w:rsidP="00C97BED">
      <w:pPr>
        <w:ind w:left="180"/>
      </w:pPr>
      <w:r w:rsidRPr="00A15223">
        <w:t>The intent is that any decoder which conforms to the standard, from any manufacturer, will operate with any vehicle system board which conforms to the standard, from any manufacturer. Operate is further defined as not to cause any permanent damage of the decoder or vehicle system board.</w:t>
      </w:r>
    </w:p>
    <w:p w:rsidR="000F431A" w:rsidRDefault="000F431A" w:rsidP="000F431A">
      <w:pPr>
        <w:pStyle w:val="Heading2"/>
      </w:pPr>
      <w:r w:rsidRPr="000F431A">
        <w:t>Unserved Use Cases</w:t>
      </w:r>
    </w:p>
    <w:p w:rsidR="000F431A" w:rsidRPr="000F431A" w:rsidRDefault="000F431A" w:rsidP="00C97BED">
      <w:pPr>
        <w:ind w:left="180"/>
      </w:pPr>
      <w:r w:rsidRPr="000F431A">
        <w:t>It is not the purpose of the standard to ensure that every decoder and vehicle system board implements all of the possible features defined by the standard. Operation is limited to the features supported by the decoder and/or vehicle system board, as documented by the respective manufacturers.</w:t>
      </w:r>
    </w:p>
    <w:p w:rsidR="00C97BED" w:rsidRPr="00C97BED" w:rsidRDefault="00C97BED" w:rsidP="00C97BED">
      <w:pPr>
        <w:pStyle w:val="Heading1"/>
        <w:rPr>
          <w:kern w:val="0"/>
          <w:sz w:val="28"/>
          <w:szCs w:val="28"/>
        </w:rPr>
      </w:pPr>
      <w:r w:rsidRPr="00C97BED">
        <w:t xml:space="preserve">Annotations to the Standard </w:t>
      </w:r>
    </w:p>
    <w:p w:rsidR="00851FCA" w:rsidRDefault="00623B38" w:rsidP="00623B38">
      <w:pPr>
        <w:pStyle w:val="Heading2"/>
      </w:pPr>
      <w:r>
        <w:t>References</w:t>
      </w:r>
    </w:p>
    <w:p w:rsidR="00C97BED" w:rsidRPr="00C97BED" w:rsidRDefault="00C97BED" w:rsidP="00C97BED">
      <w:pPr>
        <w:ind w:firstLine="180"/>
      </w:pPr>
      <w:r w:rsidRPr="00C97BED">
        <w:t>Additional relevant references are found in S-9.1.1.3.</w:t>
      </w:r>
    </w:p>
    <w:p w:rsidR="00C97BED" w:rsidRPr="00C97BED" w:rsidRDefault="00C97BED" w:rsidP="00C97BED">
      <w:pPr>
        <w:ind w:firstLine="720"/>
        <w:rPr>
          <w:rFonts w:ascii="Arial" w:hAnsi="Arial"/>
          <w:b/>
          <w:color w:val="000000"/>
        </w:rPr>
      </w:pPr>
      <w:r w:rsidRPr="00C97BED">
        <w:t>•</w:t>
      </w:r>
      <w:r w:rsidRPr="00C97BED">
        <w:tab/>
        <w:t>S-9.1.1.3 21MTC Decoder Interface</w:t>
      </w:r>
    </w:p>
    <w:p w:rsidR="00627D4B" w:rsidRDefault="00C97BED" w:rsidP="00C97BED">
      <w:pPr>
        <w:pStyle w:val="Heading2"/>
      </w:pPr>
      <w:r>
        <w:t>Requirements</w:t>
      </w:r>
    </w:p>
    <w:p w:rsidR="00C97BED" w:rsidRDefault="00C97BED" w:rsidP="00C97BED">
      <w:pPr>
        <w:ind w:left="180"/>
      </w:pPr>
      <w:r w:rsidRPr="00C97BED">
        <w:t>It is important to note that a product is not required to implement all connections of the interface. A manufacturer may choose to omit certain features, for example the number of function outputs. It is incumbent on the manufacturer to document for users the supported features of their product(s).</w:t>
      </w:r>
    </w:p>
    <w:p w:rsidR="00C97BED" w:rsidRDefault="00C97BED" w:rsidP="00C97BED">
      <w:pPr>
        <w:pStyle w:val="Heading2"/>
      </w:pPr>
      <w:r w:rsidRPr="00C97BED">
        <w:t>Mechanical Properties</w:t>
      </w:r>
    </w:p>
    <w:p w:rsidR="00BC10E7" w:rsidRDefault="00BC10E7" w:rsidP="00BC10E7">
      <w:pPr>
        <w:ind w:left="180"/>
      </w:pPr>
      <w:r>
        <w:t>The mechanical properties are provided in general terms so as not to codify into the standard any limit to alternative sources. Proper connector sources will result in the proper seating of the decoder on the locomotive mainboard so that the decoder’s socket mounts flush with the mainboard pin header. TI-9.1.1 contains a list of manufacturer and part numbers for connector sources that have been tested for conformance to the standard.</w:t>
      </w:r>
    </w:p>
    <w:p w:rsidR="00C97BED" w:rsidRDefault="00BC10E7" w:rsidP="00BC10E7">
      <w:pPr>
        <w:ind w:left="180"/>
      </w:pPr>
      <w:r>
        <w:t>The NMRA Conformance and Inspection committee may allow exemptions up to 3.5 mm in mainboard pin header height, at their discretion, depending on when the decoder under test was originally designed.</w:t>
      </w:r>
    </w:p>
    <w:p w:rsidR="00D656AC" w:rsidRPr="00C97BED" w:rsidRDefault="00D656AC" w:rsidP="00BC10E7">
      <w:pPr>
        <w:ind w:left="180"/>
      </w:pPr>
    </w:p>
    <w:p w:rsidR="00D656AC" w:rsidRDefault="00D656AC" w:rsidP="00D656AC">
      <w:pPr>
        <w:pStyle w:val="Heading2"/>
      </w:pPr>
      <w:r w:rsidRPr="00D656AC">
        <w:lastRenderedPageBreak/>
        <w:t>Socket Specifications</w:t>
      </w:r>
    </w:p>
    <w:p w:rsidR="00D656AC" w:rsidRDefault="00D656AC" w:rsidP="00D656AC">
      <w:pPr>
        <w:pStyle w:val="Heading3"/>
      </w:pPr>
      <w:r w:rsidRPr="00D656AC">
        <w:t>Pin Header Specifications</w:t>
      </w:r>
    </w:p>
    <w:p w:rsidR="00D656AC" w:rsidRDefault="00D656AC" w:rsidP="00E23364">
      <w:pPr>
        <w:ind w:left="720"/>
      </w:pPr>
      <w:r w:rsidRPr="00D656AC">
        <w:t>If a male pin header is provided that is terminated in wires, it is recommended that the wire colors follow the color codes defined in S-9.1.1.</w:t>
      </w:r>
    </w:p>
    <w:p w:rsidR="00D656AC" w:rsidRDefault="00D656AC" w:rsidP="00D656AC">
      <w:pPr>
        <w:pStyle w:val="Heading2"/>
      </w:pPr>
      <w:r w:rsidRPr="00D656AC">
        <w:t>Electrical Specifications</w:t>
      </w:r>
    </w:p>
    <w:p w:rsidR="00D656AC" w:rsidRPr="00D656AC" w:rsidRDefault="00CA02DE" w:rsidP="00CA02DE">
      <w:pPr>
        <w:pStyle w:val="Heading3"/>
      </w:pPr>
      <w:r w:rsidRPr="00CA02DE">
        <w:t>Function Output Variations</w:t>
      </w:r>
    </w:p>
    <w:p w:rsidR="00D656AC" w:rsidRDefault="00A809D1" w:rsidP="00E23364">
      <w:pPr>
        <w:ind w:left="720"/>
      </w:pPr>
      <w:r w:rsidRPr="00A809D1">
        <w:t xml:space="preserve">The 21MTC defines output pins 7, 8, 14, and 15 as Open Collector/Drain switched (heretofore indicated as OC) outputs. Variations exist with output pins 3,4,13, and 17, identified as outputs AUX3 to AUX6. Refer to Chart </w:t>
      </w:r>
      <w:r w:rsidR="00BD78EB">
        <w:t xml:space="preserve">1 </w:t>
      </w:r>
      <w:r w:rsidRPr="00A809D1">
        <w:t>below.  S-9.1.1.3 recommends requires providing outputs higher than AUX2 as logic level outputs. Outputs AUX3 and higher configured as powered outputs should be indicated as such in documentation supplied by the manufacturer</w:t>
      </w:r>
      <w:r>
        <w:t>.</w:t>
      </w:r>
    </w:p>
    <w:p w:rsidR="001C7921" w:rsidRDefault="001C7921" w:rsidP="00D656AC"/>
    <w:tbl>
      <w:tblPr>
        <w:tblStyle w:val="TableGrid1"/>
        <w:tblW w:w="0" w:type="auto"/>
        <w:jc w:val="center"/>
        <w:tblLook w:val="04A0" w:firstRow="1" w:lastRow="0" w:firstColumn="1" w:lastColumn="0" w:noHBand="0" w:noVBand="1"/>
      </w:tblPr>
      <w:tblGrid>
        <w:gridCol w:w="848"/>
        <w:gridCol w:w="1093"/>
        <w:gridCol w:w="1163"/>
        <w:gridCol w:w="1287"/>
        <w:gridCol w:w="3448"/>
      </w:tblGrid>
      <w:tr w:rsidR="001C7921" w:rsidRPr="001C7921" w:rsidTr="001C7921">
        <w:trPr>
          <w:trHeight w:val="548"/>
          <w:jc w:val="center"/>
        </w:trPr>
        <w:tc>
          <w:tcPr>
            <w:tcW w:w="848" w:type="dxa"/>
            <w:shd w:val="clear" w:color="auto" w:fill="BFBFBF" w:themeFill="background1" w:themeFillShade="BF"/>
            <w:vAlign w:val="center"/>
          </w:tcPr>
          <w:p w:rsidR="001C7921" w:rsidRPr="001C7921" w:rsidRDefault="001C7921" w:rsidP="001C7921">
            <w:pPr>
              <w:rPr>
                <w:rFonts w:ascii="Times New Roman" w:hAnsi="Times New Roman"/>
                <w:b/>
              </w:rPr>
            </w:pPr>
            <w:r w:rsidRPr="001C7921">
              <w:rPr>
                <w:rFonts w:ascii="Times New Roman" w:hAnsi="Times New Roman"/>
                <w:b/>
              </w:rPr>
              <w:t>Pin</w:t>
            </w:r>
          </w:p>
        </w:tc>
        <w:tc>
          <w:tcPr>
            <w:tcW w:w="1093" w:type="dxa"/>
            <w:shd w:val="clear" w:color="auto" w:fill="BFBFBF" w:themeFill="background1" w:themeFillShade="BF"/>
            <w:vAlign w:val="center"/>
          </w:tcPr>
          <w:p w:rsidR="001C7921" w:rsidRPr="001C7921" w:rsidRDefault="001C7921" w:rsidP="001C7921">
            <w:pPr>
              <w:rPr>
                <w:rFonts w:ascii="Times New Roman" w:hAnsi="Times New Roman"/>
                <w:b/>
              </w:rPr>
            </w:pPr>
            <w:r w:rsidRPr="001C7921">
              <w:rPr>
                <w:rFonts w:ascii="Times New Roman" w:hAnsi="Times New Roman"/>
                <w:b/>
              </w:rPr>
              <w:t>Output</w:t>
            </w:r>
          </w:p>
        </w:tc>
        <w:tc>
          <w:tcPr>
            <w:tcW w:w="887" w:type="dxa"/>
            <w:shd w:val="clear" w:color="auto" w:fill="BFBFBF" w:themeFill="background1" w:themeFillShade="BF"/>
            <w:vAlign w:val="center"/>
          </w:tcPr>
          <w:p w:rsidR="001C7921" w:rsidRPr="001C7921" w:rsidRDefault="001C7921" w:rsidP="001C7921">
            <w:pPr>
              <w:rPr>
                <w:rFonts w:ascii="Times New Roman" w:hAnsi="Times New Roman"/>
                <w:b/>
              </w:rPr>
            </w:pPr>
            <w:r w:rsidRPr="001C7921">
              <w:rPr>
                <w:rFonts w:ascii="Times New Roman" w:hAnsi="Times New Roman"/>
                <w:b/>
              </w:rPr>
              <w:t>Open Collector</w:t>
            </w:r>
          </w:p>
        </w:tc>
        <w:tc>
          <w:tcPr>
            <w:tcW w:w="1287" w:type="dxa"/>
            <w:shd w:val="clear" w:color="auto" w:fill="BFBFBF" w:themeFill="background1" w:themeFillShade="BF"/>
            <w:vAlign w:val="center"/>
          </w:tcPr>
          <w:p w:rsidR="001C7921" w:rsidRPr="001C7921" w:rsidRDefault="001C7921" w:rsidP="001C7921">
            <w:pPr>
              <w:rPr>
                <w:rFonts w:ascii="Times New Roman" w:hAnsi="Times New Roman"/>
                <w:b/>
              </w:rPr>
            </w:pPr>
            <w:r w:rsidRPr="001C7921">
              <w:rPr>
                <w:rFonts w:ascii="Times New Roman" w:hAnsi="Times New Roman"/>
                <w:b/>
              </w:rPr>
              <w:t>Logic Level</w:t>
            </w:r>
          </w:p>
        </w:tc>
        <w:tc>
          <w:tcPr>
            <w:tcW w:w="3448" w:type="dxa"/>
            <w:shd w:val="clear" w:color="auto" w:fill="BFBFBF" w:themeFill="background1" w:themeFillShade="BF"/>
            <w:vAlign w:val="center"/>
          </w:tcPr>
          <w:p w:rsidR="001C7921" w:rsidRPr="001C7921" w:rsidRDefault="001C7921" w:rsidP="001C7921">
            <w:pPr>
              <w:rPr>
                <w:rFonts w:ascii="Times New Roman" w:hAnsi="Times New Roman"/>
                <w:b/>
              </w:rPr>
            </w:pPr>
            <w:r w:rsidRPr="001C7921">
              <w:rPr>
                <w:rFonts w:ascii="Times New Roman" w:hAnsi="Times New Roman"/>
                <w:b/>
              </w:rPr>
              <w:t>Notes</w:t>
            </w:r>
          </w:p>
        </w:tc>
      </w:tr>
      <w:tr w:rsidR="001C7921" w:rsidRPr="001C7921" w:rsidTr="001C7921">
        <w:trPr>
          <w:jc w:val="center"/>
        </w:trPr>
        <w:tc>
          <w:tcPr>
            <w:tcW w:w="848" w:type="dxa"/>
          </w:tcPr>
          <w:p w:rsidR="001C7921" w:rsidRPr="001C7921" w:rsidRDefault="001C7921" w:rsidP="001C7921">
            <w:pPr>
              <w:rPr>
                <w:rFonts w:ascii="Times New Roman" w:hAnsi="Times New Roman"/>
              </w:rPr>
            </w:pPr>
            <w:bookmarkStart w:id="0" w:name="_GoBack" w:colFirst="1" w:colLast="1"/>
            <w:r w:rsidRPr="001C7921">
              <w:rPr>
                <w:rFonts w:ascii="Times New Roman" w:hAnsi="Times New Roman"/>
              </w:rPr>
              <w:t>1</w:t>
            </w:r>
          </w:p>
        </w:tc>
        <w:tc>
          <w:tcPr>
            <w:tcW w:w="1093" w:type="dxa"/>
          </w:tcPr>
          <w:p w:rsidR="001C7921" w:rsidRPr="00665315" w:rsidRDefault="001C7921" w:rsidP="001C7921">
            <w:pPr>
              <w:rPr>
                <w:rFonts w:ascii="Arial" w:hAnsi="Arial" w:cs="Arial"/>
                <w:sz w:val="22"/>
              </w:rPr>
            </w:pPr>
            <w:r w:rsidRPr="00665315">
              <w:rPr>
                <w:rFonts w:ascii="Arial" w:hAnsi="Arial" w:cs="Arial"/>
                <w:sz w:val="22"/>
              </w:rPr>
              <w:t>AUX7</w:t>
            </w:r>
          </w:p>
        </w:tc>
        <w:tc>
          <w:tcPr>
            <w:tcW w:w="887" w:type="dxa"/>
          </w:tcPr>
          <w:p w:rsidR="001C7921" w:rsidRPr="001C7921" w:rsidRDefault="001C7921" w:rsidP="001C7921"/>
        </w:tc>
        <w:tc>
          <w:tcPr>
            <w:tcW w:w="1287" w:type="dxa"/>
          </w:tcPr>
          <w:p w:rsidR="001C7921" w:rsidRPr="001C7921" w:rsidRDefault="001C7921" w:rsidP="001C7921">
            <w:r w:rsidRPr="001C7921">
              <w:sym w:font="Wingdings" w:char="F06C"/>
            </w:r>
          </w:p>
        </w:tc>
        <w:tc>
          <w:tcPr>
            <w:tcW w:w="3448" w:type="dxa"/>
            <w:shd w:val="clear" w:color="auto" w:fill="auto"/>
            <w:vAlign w:val="center"/>
          </w:tcPr>
          <w:p w:rsidR="001C7921" w:rsidRPr="001C7921" w:rsidRDefault="001C7921" w:rsidP="001C7921"/>
        </w:tc>
      </w:tr>
      <w:tr w:rsidR="001C7921" w:rsidRPr="001C7921" w:rsidTr="001C7921">
        <w:trPr>
          <w:jc w:val="center"/>
        </w:trPr>
        <w:tc>
          <w:tcPr>
            <w:tcW w:w="848" w:type="dxa"/>
          </w:tcPr>
          <w:p w:rsidR="001C7921" w:rsidRPr="001C7921" w:rsidRDefault="001C7921" w:rsidP="001C7921">
            <w:pPr>
              <w:rPr>
                <w:rFonts w:ascii="Times New Roman" w:hAnsi="Times New Roman"/>
              </w:rPr>
            </w:pPr>
            <w:r w:rsidRPr="001C7921">
              <w:rPr>
                <w:rFonts w:ascii="Times New Roman" w:hAnsi="Times New Roman"/>
              </w:rPr>
              <w:t>2</w:t>
            </w:r>
          </w:p>
        </w:tc>
        <w:tc>
          <w:tcPr>
            <w:tcW w:w="1093" w:type="dxa"/>
          </w:tcPr>
          <w:p w:rsidR="001C7921" w:rsidRPr="00665315" w:rsidRDefault="001C7921" w:rsidP="001C7921">
            <w:pPr>
              <w:rPr>
                <w:rFonts w:ascii="Arial" w:hAnsi="Arial" w:cs="Arial"/>
                <w:sz w:val="22"/>
              </w:rPr>
            </w:pPr>
            <w:r w:rsidRPr="00665315">
              <w:rPr>
                <w:rFonts w:ascii="Arial" w:hAnsi="Arial" w:cs="Arial"/>
                <w:sz w:val="22"/>
              </w:rPr>
              <w:t>AUX8</w:t>
            </w:r>
          </w:p>
        </w:tc>
        <w:tc>
          <w:tcPr>
            <w:tcW w:w="887" w:type="dxa"/>
          </w:tcPr>
          <w:p w:rsidR="001C7921" w:rsidRPr="001C7921" w:rsidRDefault="001C7921" w:rsidP="001C7921"/>
        </w:tc>
        <w:tc>
          <w:tcPr>
            <w:tcW w:w="1287" w:type="dxa"/>
          </w:tcPr>
          <w:p w:rsidR="001C7921" w:rsidRPr="001C7921" w:rsidRDefault="001C7921" w:rsidP="001C7921">
            <w:r w:rsidRPr="001C7921">
              <w:sym w:font="Wingdings" w:char="F06C"/>
            </w:r>
          </w:p>
        </w:tc>
        <w:tc>
          <w:tcPr>
            <w:tcW w:w="3448" w:type="dxa"/>
            <w:vAlign w:val="center"/>
          </w:tcPr>
          <w:p w:rsidR="001C7921" w:rsidRPr="001C7921" w:rsidRDefault="001C7921" w:rsidP="001C7921"/>
        </w:tc>
      </w:tr>
      <w:tr w:rsidR="001C7921" w:rsidRPr="001C7921" w:rsidTr="001C7921">
        <w:trPr>
          <w:jc w:val="center"/>
        </w:trPr>
        <w:tc>
          <w:tcPr>
            <w:tcW w:w="848" w:type="dxa"/>
          </w:tcPr>
          <w:p w:rsidR="001C7921" w:rsidRPr="001C7921" w:rsidRDefault="001C7921" w:rsidP="001C7921">
            <w:pPr>
              <w:rPr>
                <w:rFonts w:ascii="Times New Roman" w:hAnsi="Times New Roman"/>
              </w:rPr>
            </w:pPr>
            <w:r w:rsidRPr="001C7921">
              <w:rPr>
                <w:rFonts w:ascii="Times New Roman" w:hAnsi="Times New Roman"/>
              </w:rPr>
              <w:t>3</w:t>
            </w:r>
          </w:p>
        </w:tc>
        <w:tc>
          <w:tcPr>
            <w:tcW w:w="1093" w:type="dxa"/>
          </w:tcPr>
          <w:p w:rsidR="001C7921" w:rsidRPr="00665315" w:rsidRDefault="001C7921" w:rsidP="001C7921">
            <w:pPr>
              <w:rPr>
                <w:rFonts w:ascii="Arial" w:hAnsi="Arial" w:cs="Arial"/>
                <w:sz w:val="22"/>
              </w:rPr>
            </w:pPr>
            <w:r w:rsidRPr="00665315">
              <w:rPr>
                <w:rFonts w:ascii="Arial" w:hAnsi="Arial" w:cs="Arial"/>
                <w:sz w:val="22"/>
              </w:rPr>
              <w:t>AUX6</w:t>
            </w:r>
          </w:p>
        </w:tc>
        <w:tc>
          <w:tcPr>
            <w:tcW w:w="887" w:type="dxa"/>
          </w:tcPr>
          <w:p w:rsidR="001C7921" w:rsidRPr="001C7921" w:rsidRDefault="001C7921" w:rsidP="001C7921"/>
        </w:tc>
        <w:tc>
          <w:tcPr>
            <w:tcW w:w="1287" w:type="dxa"/>
          </w:tcPr>
          <w:p w:rsidR="001C7921" w:rsidRPr="001C7921" w:rsidRDefault="001C7921" w:rsidP="001C7921">
            <w:r w:rsidRPr="001C7921">
              <w:sym w:font="Wingdings" w:char="F06C"/>
            </w:r>
          </w:p>
        </w:tc>
        <w:tc>
          <w:tcPr>
            <w:tcW w:w="3448" w:type="dxa"/>
            <w:vAlign w:val="center"/>
          </w:tcPr>
          <w:p w:rsidR="001C7921" w:rsidRPr="001C7921" w:rsidRDefault="001C7921" w:rsidP="001C7921"/>
        </w:tc>
      </w:tr>
      <w:tr w:rsidR="001C7921" w:rsidRPr="001C7921" w:rsidTr="001C7921">
        <w:trPr>
          <w:jc w:val="center"/>
        </w:trPr>
        <w:tc>
          <w:tcPr>
            <w:tcW w:w="848" w:type="dxa"/>
            <w:tcBorders>
              <w:bottom w:val="single" w:sz="4" w:space="0" w:color="auto"/>
            </w:tcBorders>
          </w:tcPr>
          <w:p w:rsidR="001C7921" w:rsidRPr="001C7921" w:rsidRDefault="001C7921" w:rsidP="001C7921">
            <w:pPr>
              <w:rPr>
                <w:rFonts w:ascii="Times New Roman" w:hAnsi="Times New Roman"/>
              </w:rPr>
            </w:pPr>
            <w:r w:rsidRPr="001C7921">
              <w:rPr>
                <w:rFonts w:ascii="Times New Roman" w:hAnsi="Times New Roman"/>
              </w:rPr>
              <w:t>4</w:t>
            </w:r>
          </w:p>
        </w:tc>
        <w:tc>
          <w:tcPr>
            <w:tcW w:w="1093" w:type="dxa"/>
            <w:tcBorders>
              <w:bottom w:val="single" w:sz="4" w:space="0" w:color="auto"/>
            </w:tcBorders>
          </w:tcPr>
          <w:p w:rsidR="001C7921" w:rsidRPr="00665315" w:rsidRDefault="001C7921" w:rsidP="001C7921">
            <w:pPr>
              <w:rPr>
                <w:rFonts w:ascii="Arial" w:hAnsi="Arial" w:cs="Arial"/>
                <w:sz w:val="22"/>
              </w:rPr>
            </w:pPr>
            <w:r w:rsidRPr="00665315">
              <w:rPr>
                <w:rFonts w:ascii="Arial" w:hAnsi="Arial" w:cs="Arial"/>
                <w:sz w:val="22"/>
              </w:rPr>
              <w:t>AUX4</w:t>
            </w:r>
          </w:p>
        </w:tc>
        <w:tc>
          <w:tcPr>
            <w:tcW w:w="887" w:type="dxa"/>
            <w:tcBorders>
              <w:bottom w:val="single" w:sz="4" w:space="0" w:color="auto"/>
            </w:tcBorders>
          </w:tcPr>
          <w:p w:rsidR="001C7921" w:rsidRPr="001C7921" w:rsidRDefault="001C7921" w:rsidP="001C7921"/>
        </w:tc>
        <w:tc>
          <w:tcPr>
            <w:tcW w:w="1287" w:type="dxa"/>
            <w:tcBorders>
              <w:bottom w:val="single" w:sz="4" w:space="0" w:color="auto"/>
            </w:tcBorders>
          </w:tcPr>
          <w:p w:rsidR="001C7921" w:rsidRPr="001C7921" w:rsidRDefault="001C7921" w:rsidP="001C7921">
            <w:r w:rsidRPr="001C7921">
              <w:sym w:font="Wingdings" w:char="F06C"/>
            </w:r>
          </w:p>
        </w:tc>
        <w:tc>
          <w:tcPr>
            <w:tcW w:w="3448" w:type="dxa"/>
            <w:tcBorders>
              <w:bottom w:val="single" w:sz="4" w:space="0" w:color="auto"/>
            </w:tcBorders>
            <w:vAlign w:val="center"/>
          </w:tcPr>
          <w:p w:rsidR="001C7921" w:rsidRPr="001C7921" w:rsidRDefault="001C7921" w:rsidP="001C7921">
            <w:pPr>
              <w:rPr>
                <w:rFonts w:ascii="Times New Roman" w:hAnsi="Times New Roman"/>
                <w:sz w:val="18"/>
                <w:szCs w:val="18"/>
              </w:rPr>
            </w:pPr>
            <w:r w:rsidRPr="001C7921">
              <w:rPr>
                <w:rFonts w:ascii="Times New Roman" w:hAnsi="Times New Roman"/>
                <w:sz w:val="18"/>
                <w:szCs w:val="18"/>
              </w:rPr>
              <w:t>Supported as LL on OEM motherboards</w:t>
            </w:r>
          </w:p>
        </w:tc>
      </w:tr>
      <w:tr w:rsidR="001C7921" w:rsidRPr="001C7921" w:rsidTr="001C7921">
        <w:trPr>
          <w:jc w:val="center"/>
        </w:trPr>
        <w:tc>
          <w:tcPr>
            <w:tcW w:w="848" w:type="dxa"/>
          </w:tcPr>
          <w:p w:rsidR="001C7921" w:rsidRPr="001C7921" w:rsidRDefault="001C7921" w:rsidP="001C7921">
            <w:pPr>
              <w:rPr>
                <w:rFonts w:ascii="Times New Roman" w:hAnsi="Times New Roman"/>
              </w:rPr>
            </w:pPr>
            <w:r w:rsidRPr="001C7921">
              <w:rPr>
                <w:rFonts w:ascii="Times New Roman" w:hAnsi="Times New Roman"/>
              </w:rPr>
              <w:t>5</w:t>
            </w:r>
          </w:p>
        </w:tc>
        <w:tc>
          <w:tcPr>
            <w:tcW w:w="1093" w:type="dxa"/>
          </w:tcPr>
          <w:p w:rsidR="001C7921" w:rsidRPr="00665315" w:rsidRDefault="001C7921" w:rsidP="001C7921">
            <w:pPr>
              <w:rPr>
                <w:rFonts w:ascii="Arial" w:hAnsi="Arial" w:cs="Arial"/>
                <w:sz w:val="22"/>
              </w:rPr>
            </w:pPr>
            <w:r w:rsidRPr="00665315">
              <w:rPr>
                <w:rFonts w:ascii="Arial" w:hAnsi="Arial" w:cs="Arial"/>
                <w:sz w:val="22"/>
              </w:rPr>
              <w:t>AUX9</w:t>
            </w:r>
          </w:p>
        </w:tc>
        <w:tc>
          <w:tcPr>
            <w:tcW w:w="887" w:type="dxa"/>
          </w:tcPr>
          <w:p w:rsidR="001C7921" w:rsidRPr="001C7921" w:rsidRDefault="001C7921" w:rsidP="001C7921"/>
        </w:tc>
        <w:tc>
          <w:tcPr>
            <w:tcW w:w="1287" w:type="dxa"/>
          </w:tcPr>
          <w:p w:rsidR="001C7921" w:rsidRPr="001C7921" w:rsidRDefault="001C7921" w:rsidP="001C7921">
            <w:r w:rsidRPr="001C7921">
              <w:sym w:font="Wingdings" w:char="F06C"/>
            </w:r>
          </w:p>
        </w:tc>
        <w:tc>
          <w:tcPr>
            <w:tcW w:w="3448" w:type="dxa"/>
            <w:vAlign w:val="center"/>
          </w:tcPr>
          <w:p w:rsidR="001C7921" w:rsidRPr="001C7921" w:rsidRDefault="001C7921" w:rsidP="001C7921">
            <w:pPr>
              <w:rPr>
                <w:rFonts w:ascii="Times New Roman" w:hAnsi="Times New Roman"/>
                <w:sz w:val="18"/>
                <w:szCs w:val="18"/>
              </w:rPr>
            </w:pPr>
          </w:p>
        </w:tc>
      </w:tr>
      <w:tr w:rsidR="001C7921" w:rsidRPr="001C7921" w:rsidTr="001C7921">
        <w:trPr>
          <w:jc w:val="center"/>
        </w:trPr>
        <w:tc>
          <w:tcPr>
            <w:tcW w:w="848" w:type="dxa"/>
          </w:tcPr>
          <w:p w:rsidR="001C7921" w:rsidRPr="001C7921" w:rsidRDefault="001C7921" w:rsidP="001C7921">
            <w:pPr>
              <w:rPr>
                <w:rFonts w:ascii="Times New Roman" w:hAnsi="Times New Roman"/>
              </w:rPr>
            </w:pPr>
            <w:r w:rsidRPr="001C7921">
              <w:rPr>
                <w:rFonts w:ascii="Times New Roman" w:hAnsi="Times New Roman"/>
              </w:rPr>
              <w:t>6</w:t>
            </w:r>
          </w:p>
        </w:tc>
        <w:tc>
          <w:tcPr>
            <w:tcW w:w="1093" w:type="dxa"/>
          </w:tcPr>
          <w:p w:rsidR="001C7921" w:rsidRPr="00665315" w:rsidRDefault="001C7921" w:rsidP="001C7921">
            <w:pPr>
              <w:rPr>
                <w:rFonts w:ascii="Arial" w:hAnsi="Arial" w:cs="Arial"/>
                <w:sz w:val="22"/>
              </w:rPr>
            </w:pPr>
            <w:r w:rsidRPr="00665315">
              <w:rPr>
                <w:rFonts w:ascii="Arial" w:hAnsi="Arial" w:cs="Arial"/>
                <w:sz w:val="22"/>
              </w:rPr>
              <w:t>AUX10</w:t>
            </w:r>
          </w:p>
        </w:tc>
        <w:tc>
          <w:tcPr>
            <w:tcW w:w="887" w:type="dxa"/>
          </w:tcPr>
          <w:p w:rsidR="001C7921" w:rsidRPr="001C7921" w:rsidRDefault="001C7921" w:rsidP="001C7921"/>
        </w:tc>
        <w:tc>
          <w:tcPr>
            <w:tcW w:w="1287" w:type="dxa"/>
          </w:tcPr>
          <w:p w:rsidR="001C7921" w:rsidRPr="001C7921" w:rsidRDefault="001C7921" w:rsidP="001C7921">
            <w:r w:rsidRPr="001C7921">
              <w:sym w:font="Wingdings" w:char="F06C"/>
            </w:r>
          </w:p>
        </w:tc>
        <w:tc>
          <w:tcPr>
            <w:tcW w:w="3448" w:type="dxa"/>
            <w:vAlign w:val="center"/>
          </w:tcPr>
          <w:p w:rsidR="001C7921" w:rsidRPr="001C7921" w:rsidRDefault="001C7921" w:rsidP="001C7921">
            <w:pPr>
              <w:rPr>
                <w:rFonts w:ascii="Times New Roman" w:hAnsi="Times New Roman"/>
                <w:sz w:val="18"/>
                <w:szCs w:val="18"/>
              </w:rPr>
            </w:pPr>
          </w:p>
        </w:tc>
      </w:tr>
      <w:tr w:rsidR="001C7921" w:rsidRPr="001C7921" w:rsidTr="001C7921">
        <w:trPr>
          <w:jc w:val="center"/>
        </w:trPr>
        <w:tc>
          <w:tcPr>
            <w:tcW w:w="848" w:type="dxa"/>
          </w:tcPr>
          <w:p w:rsidR="001C7921" w:rsidRPr="001C7921" w:rsidRDefault="001C7921" w:rsidP="001C7921">
            <w:pPr>
              <w:rPr>
                <w:rFonts w:ascii="Times New Roman" w:hAnsi="Times New Roman"/>
              </w:rPr>
            </w:pPr>
            <w:r w:rsidRPr="001C7921">
              <w:rPr>
                <w:rFonts w:ascii="Times New Roman" w:hAnsi="Times New Roman"/>
              </w:rPr>
              <w:t>7</w:t>
            </w:r>
          </w:p>
        </w:tc>
        <w:tc>
          <w:tcPr>
            <w:tcW w:w="1093" w:type="dxa"/>
          </w:tcPr>
          <w:p w:rsidR="001C7921" w:rsidRPr="00665315" w:rsidRDefault="001C7921" w:rsidP="001C7921">
            <w:pPr>
              <w:rPr>
                <w:rFonts w:ascii="Arial" w:hAnsi="Arial" w:cs="Arial"/>
                <w:sz w:val="22"/>
              </w:rPr>
            </w:pPr>
            <w:r w:rsidRPr="00665315">
              <w:rPr>
                <w:rFonts w:ascii="Arial" w:hAnsi="Arial" w:cs="Arial"/>
                <w:sz w:val="22"/>
              </w:rPr>
              <w:t>F0r</w:t>
            </w:r>
          </w:p>
        </w:tc>
        <w:tc>
          <w:tcPr>
            <w:tcW w:w="887" w:type="dxa"/>
          </w:tcPr>
          <w:p w:rsidR="001C7921" w:rsidRPr="001C7921" w:rsidRDefault="001C7921" w:rsidP="001C7921">
            <w:r w:rsidRPr="001C7921">
              <w:sym w:font="Wingdings" w:char="F06C"/>
            </w:r>
          </w:p>
        </w:tc>
        <w:tc>
          <w:tcPr>
            <w:tcW w:w="1287" w:type="dxa"/>
          </w:tcPr>
          <w:p w:rsidR="001C7921" w:rsidRPr="001C7921" w:rsidRDefault="001C7921" w:rsidP="001C7921"/>
        </w:tc>
        <w:tc>
          <w:tcPr>
            <w:tcW w:w="3448" w:type="dxa"/>
            <w:vAlign w:val="center"/>
          </w:tcPr>
          <w:p w:rsidR="001C7921" w:rsidRPr="001C7921" w:rsidRDefault="001C7921" w:rsidP="001C7921">
            <w:pPr>
              <w:rPr>
                <w:rFonts w:ascii="Times New Roman" w:hAnsi="Times New Roman"/>
                <w:sz w:val="18"/>
                <w:szCs w:val="18"/>
              </w:rPr>
            </w:pPr>
            <w:r w:rsidRPr="001C7921">
              <w:rPr>
                <w:rFonts w:ascii="Times New Roman" w:hAnsi="Times New Roman"/>
                <w:sz w:val="18"/>
                <w:szCs w:val="18"/>
              </w:rPr>
              <w:t>Standard Reverse Light Output</w:t>
            </w:r>
          </w:p>
        </w:tc>
      </w:tr>
      <w:tr w:rsidR="001C7921" w:rsidRPr="001C7921" w:rsidTr="001C7921">
        <w:trPr>
          <w:jc w:val="center"/>
        </w:trPr>
        <w:tc>
          <w:tcPr>
            <w:tcW w:w="848" w:type="dxa"/>
          </w:tcPr>
          <w:p w:rsidR="001C7921" w:rsidRPr="001C7921" w:rsidRDefault="001C7921" w:rsidP="001C7921">
            <w:pPr>
              <w:rPr>
                <w:rFonts w:ascii="Times New Roman" w:hAnsi="Times New Roman"/>
              </w:rPr>
            </w:pPr>
            <w:r w:rsidRPr="001C7921">
              <w:rPr>
                <w:rFonts w:ascii="Times New Roman" w:hAnsi="Times New Roman"/>
              </w:rPr>
              <w:t>8</w:t>
            </w:r>
          </w:p>
        </w:tc>
        <w:tc>
          <w:tcPr>
            <w:tcW w:w="1093" w:type="dxa"/>
          </w:tcPr>
          <w:p w:rsidR="001C7921" w:rsidRPr="00665315" w:rsidRDefault="001C7921" w:rsidP="001C7921">
            <w:pPr>
              <w:rPr>
                <w:rFonts w:ascii="Arial" w:hAnsi="Arial" w:cs="Arial"/>
                <w:sz w:val="22"/>
              </w:rPr>
            </w:pPr>
            <w:r w:rsidRPr="00665315">
              <w:rPr>
                <w:rFonts w:ascii="Arial" w:hAnsi="Arial" w:cs="Arial"/>
                <w:sz w:val="22"/>
              </w:rPr>
              <w:t>F0f</w:t>
            </w:r>
          </w:p>
        </w:tc>
        <w:tc>
          <w:tcPr>
            <w:tcW w:w="887" w:type="dxa"/>
          </w:tcPr>
          <w:p w:rsidR="001C7921" w:rsidRPr="001C7921" w:rsidRDefault="001C7921" w:rsidP="001C7921">
            <w:r w:rsidRPr="001C7921">
              <w:sym w:font="Wingdings" w:char="F06C"/>
            </w:r>
          </w:p>
        </w:tc>
        <w:tc>
          <w:tcPr>
            <w:tcW w:w="1287" w:type="dxa"/>
          </w:tcPr>
          <w:p w:rsidR="001C7921" w:rsidRPr="001C7921" w:rsidRDefault="001C7921" w:rsidP="001C7921"/>
        </w:tc>
        <w:tc>
          <w:tcPr>
            <w:tcW w:w="3448" w:type="dxa"/>
            <w:vAlign w:val="center"/>
          </w:tcPr>
          <w:p w:rsidR="001C7921" w:rsidRPr="001C7921" w:rsidRDefault="001C7921" w:rsidP="001C7921">
            <w:pPr>
              <w:rPr>
                <w:rFonts w:ascii="Times New Roman" w:hAnsi="Times New Roman"/>
              </w:rPr>
            </w:pPr>
            <w:r w:rsidRPr="001C7921">
              <w:rPr>
                <w:rFonts w:ascii="Times New Roman" w:hAnsi="Times New Roman"/>
                <w:sz w:val="18"/>
                <w:szCs w:val="18"/>
              </w:rPr>
              <w:t>Standard Forward Light Output</w:t>
            </w:r>
          </w:p>
        </w:tc>
      </w:tr>
      <w:tr w:rsidR="001C7921" w:rsidRPr="001C7921" w:rsidTr="001C7921">
        <w:trPr>
          <w:jc w:val="center"/>
        </w:trPr>
        <w:tc>
          <w:tcPr>
            <w:tcW w:w="848" w:type="dxa"/>
          </w:tcPr>
          <w:p w:rsidR="001C7921" w:rsidRPr="001C7921" w:rsidRDefault="001C7921" w:rsidP="001C7921">
            <w:pPr>
              <w:rPr>
                <w:rFonts w:ascii="Times New Roman" w:hAnsi="Times New Roman"/>
              </w:rPr>
            </w:pPr>
            <w:r w:rsidRPr="001C7921">
              <w:rPr>
                <w:rFonts w:ascii="Times New Roman" w:hAnsi="Times New Roman"/>
              </w:rPr>
              <w:t>13</w:t>
            </w:r>
          </w:p>
        </w:tc>
        <w:tc>
          <w:tcPr>
            <w:tcW w:w="1093" w:type="dxa"/>
          </w:tcPr>
          <w:p w:rsidR="001C7921" w:rsidRPr="00665315" w:rsidRDefault="001C7921" w:rsidP="001C7921">
            <w:pPr>
              <w:rPr>
                <w:rFonts w:ascii="Arial" w:hAnsi="Arial" w:cs="Arial"/>
                <w:sz w:val="22"/>
              </w:rPr>
            </w:pPr>
            <w:r w:rsidRPr="00665315">
              <w:rPr>
                <w:rFonts w:ascii="Arial" w:hAnsi="Arial" w:cs="Arial"/>
                <w:sz w:val="22"/>
              </w:rPr>
              <w:t>AUX3</w:t>
            </w:r>
          </w:p>
        </w:tc>
        <w:tc>
          <w:tcPr>
            <w:tcW w:w="887" w:type="dxa"/>
          </w:tcPr>
          <w:p w:rsidR="001C7921" w:rsidRPr="001C7921" w:rsidRDefault="001C7921" w:rsidP="001C7921"/>
        </w:tc>
        <w:tc>
          <w:tcPr>
            <w:tcW w:w="1287" w:type="dxa"/>
          </w:tcPr>
          <w:p w:rsidR="001C7921" w:rsidRPr="001C7921" w:rsidRDefault="001C7921" w:rsidP="001C7921">
            <w:r w:rsidRPr="001C7921">
              <w:sym w:font="Wingdings" w:char="F06C"/>
            </w:r>
          </w:p>
        </w:tc>
        <w:tc>
          <w:tcPr>
            <w:tcW w:w="3448" w:type="dxa"/>
            <w:vAlign w:val="center"/>
          </w:tcPr>
          <w:p w:rsidR="001C7921" w:rsidRPr="001C7921" w:rsidRDefault="001C7921" w:rsidP="001C7921">
            <w:pPr>
              <w:rPr>
                <w:rFonts w:ascii="Times New Roman" w:hAnsi="Times New Roman"/>
              </w:rPr>
            </w:pPr>
            <w:r w:rsidRPr="001C7921">
              <w:rPr>
                <w:rFonts w:ascii="Times New Roman" w:hAnsi="Times New Roman"/>
                <w:sz w:val="18"/>
                <w:szCs w:val="18"/>
              </w:rPr>
              <w:t>Supported as LL on OEM motherboards</w:t>
            </w:r>
          </w:p>
        </w:tc>
      </w:tr>
      <w:tr w:rsidR="001C7921" w:rsidRPr="001C7921" w:rsidTr="001C7921">
        <w:trPr>
          <w:jc w:val="center"/>
        </w:trPr>
        <w:tc>
          <w:tcPr>
            <w:tcW w:w="848" w:type="dxa"/>
          </w:tcPr>
          <w:p w:rsidR="001C7921" w:rsidRPr="001C7921" w:rsidRDefault="001C7921" w:rsidP="001C7921">
            <w:pPr>
              <w:rPr>
                <w:rFonts w:ascii="Times New Roman" w:hAnsi="Times New Roman"/>
              </w:rPr>
            </w:pPr>
            <w:r w:rsidRPr="001C7921">
              <w:rPr>
                <w:rFonts w:ascii="Times New Roman" w:hAnsi="Times New Roman"/>
              </w:rPr>
              <w:t>14</w:t>
            </w:r>
          </w:p>
        </w:tc>
        <w:tc>
          <w:tcPr>
            <w:tcW w:w="1093" w:type="dxa"/>
          </w:tcPr>
          <w:p w:rsidR="001C7921" w:rsidRPr="00665315" w:rsidRDefault="001C7921" w:rsidP="001C7921">
            <w:pPr>
              <w:rPr>
                <w:rFonts w:ascii="Arial" w:hAnsi="Arial" w:cs="Arial"/>
                <w:sz w:val="22"/>
              </w:rPr>
            </w:pPr>
            <w:r w:rsidRPr="00665315">
              <w:rPr>
                <w:rFonts w:ascii="Arial" w:hAnsi="Arial" w:cs="Arial"/>
                <w:sz w:val="22"/>
              </w:rPr>
              <w:t>AUX2</w:t>
            </w:r>
          </w:p>
        </w:tc>
        <w:tc>
          <w:tcPr>
            <w:tcW w:w="887" w:type="dxa"/>
          </w:tcPr>
          <w:p w:rsidR="001C7921" w:rsidRPr="001C7921" w:rsidRDefault="001C7921" w:rsidP="001C7921">
            <w:r w:rsidRPr="001C7921">
              <w:sym w:font="Wingdings" w:char="F06C"/>
            </w:r>
          </w:p>
        </w:tc>
        <w:tc>
          <w:tcPr>
            <w:tcW w:w="1287" w:type="dxa"/>
          </w:tcPr>
          <w:p w:rsidR="001C7921" w:rsidRPr="001C7921" w:rsidRDefault="001C7921" w:rsidP="001C7921"/>
        </w:tc>
        <w:tc>
          <w:tcPr>
            <w:tcW w:w="3448" w:type="dxa"/>
            <w:vAlign w:val="center"/>
          </w:tcPr>
          <w:p w:rsidR="001C7921" w:rsidRPr="001C7921" w:rsidRDefault="001C7921" w:rsidP="001C7921">
            <w:pPr>
              <w:rPr>
                <w:rFonts w:ascii="Times New Roman" w:hAnsi="Times New Roman"/>
              </w:rPr>
            </w:pPr>
            <w:r w:rsidRPr="001C7921">
              <w:rPr>
                <w:rFonts w:ascii="Times New Roman" w:hAnsi="Times New Roman"/>
                <w:sz w:val="18"/>
                <w:szCs w:val="18"/>
              </w:rPr>
              <w:t>Supported as OC on OEM motherboards</w:t>
            </w:r>
          </w:p>
        </w:tc>
      </w:tr>
      <w:tr w:rsidR="001C7921" w:rsidRPr="001C7921" w:rsidTr="001C7921">
        <w:trPr>
          <w:jc w:val="center"/>
        </w:trPr>
        <w:tc>
          <w:tcPr>
            <w:tcW w:w="848" w:type="dxa"/>
          </w:tcPr>
          <w:p w:rsidR="001C7921" w:rsidRPr="001C7921" w:rsidRDefault="001C7921" w:rsidP="001C7921">
            <w:pPr>
              <w:rPr>
                <w:rFonts w:ascii="Times New Roman" w:hAnsi="Times New Roman"/>
              </w:rPr>
            </w:pPr>
            <w:r w:rsidRPr="001C7921">
              <w:rPr>
                <w:rFonts w:ascii="Times New Roman" w:hAnsi="Times New Roman"/>
              </w:rPr>
              <w:t>15</w:t>
            </w:r>
          </w:p>
        </w:tc>
        <w:tc>
          <w:tcPr>
            <w:tcW w:w="1093" w:type="dxa"/>
          </w:tcPr>
          <w:p w:rsidR="001C7921" w:rsidRPr="00665315" w:rsidRDefault="001C7921" w:rsidP="001C7921">
            <w:pPr>
              <w:rPr>
                <w:rFonts w:ascii="Arial" w:hAnsi="Arial" w:cs="Arial"/>
                <w:sz w:val="22"/>
              </w:rPr>
            </w:pPr>
            <w:r w:rsidRPr="00665315">
              <w:rPr>
                <w:rFonts w:ascii="Arial" w:hAnsi="Arial" w:cs="Arial"/>
                <w:sz w:val="22"/>
              </w:rPr>
              <w:t>AUX1</w:t>
            </w:r>
          </w:p>
        </w:tc>
        <w:tc>
          <w:tcPr>
            <w:tcW w:w="887" w:type="dxa"/>
          </w:tcPr>
          <w:p w:rsidR="001C7921" w:rsidRPr="001C7921" w:rsidRDefault="001C7921" w:rsidP="001C7921">
            <w:r w:rsidRPr="001C7921">
              <w:sym w:font="Wingdings" w:char="F06C"/>
            </w:r>
          </w:p>
        </w:tc>
        <w:tc>
          <w:tcPr>
            <w:tcW w:w="1287" w:type="dxa"/>
          </w:tcPr>
          <w:p w:rsidR="001C7921" w:rsidRPr="001C7921" w:rsidRDefault="001C7921" w:rsidP="001C7921"/>
        </w:tc>
        <w:tc>
          <w:tcPr>
            <w:tcW w:w="3448" w:type="dxa"/>
            <w:vAlign w:val="center"/>
          </w:tcPr>
          <w:p w:rsidR="001C7921" w:rsidRPr="001C7921" w:rsidRDefault="001C7921" w:rsidP="001C7921">
            <w:pPr>
              <w:rPr>
                <w:rFonts w:ascii="Times New Roman" w:hAnsi="Times New Roman"/>
              </w:rPr>
            </w:pPr>
            <w:r w:rsidRPr="001C7921">
              <w:rPr>
                <w:rFonts w:ascii="Times New Roman" w:hAnsi="Times New Roman"/>
                <w:sz w:val="18"/>
                <w:szCs w:val="18"/>
              </w:rPr>
              <w:t>Supported as OC on OEM motherboards</w:t>
            </w:r>
          </w:p>
        </w:tc>
      </w:tr>
      <w:tr w:rsidR="001C7921" w:rsidRPr="001C7921" w:rsidTr="001C7921">
        <w:trPr>
          <w:jc w:val="center"/>
        </w:trPr>
        <w:tc>
          <w:tcPr>
            <w:tcW w:w="848" w:type="dxa"/>
          </w:tcPr>
          <w:p w:rsidR="001C7921" w:rsidRPr="001C7921" w:rsidRDefault="001C7921" w:rsidP="001C7921">
            <w:pPr>
              <w:rPr>
                <w:rFonts w:ascii="Times New Roman" w:hAnsi="Times New Roman"/>
              </w:rPr>
            </w:pPr>
            <w:r w:rsidRPr="001C7921">
              <w:rPr>
                <w:rFonts w:ascii="Times New Roman" w:hAnsi="Times New Roman"/>
              </w:rPr>
              <w:t>17</w:t>
            </w:r>
          </w:p>
        </w:tc>
        <w:tc>
          <w:tcPr>
            <w:tcW w:w="1093" w:type="dxa"/>
          </w:tcPr>
          <w:p w:rsidR="001C7921" w:rsidRPr="00665315" w:rsidRDefault="001C7921" w:rsidP="001C7921">
            <w:pPr>
              <w:rPr>
                <w:rFonts w:ascii="Arial" w:hAnsi="Arial" w:cs="Arial"/>
                <w:sz w:val="22"/>
              </w:rPr>
            </w:pPr>
            <w:r w:rsidRPr="00665315">
              <w:rPr>
                <w:rFonts w:ascii="Arial" w:hAnsi="Arial" w:cs="Arial"/>
                <w:sz w:val="22"/>
              </w:rPr>
              <w:t>AUX5</w:t>
            </w:r>
          </w:p>
        </w:tc>
        <w:tc>
          <w:tcPr>
            <w:tcW w:w="887" w:type="dxa"/>
          </w:tcPr>
          <w:p w:rsidR="001C7921" w:rsidRPr="001C7921" w:rsidRDefault="001C7921" w:rsidP="001C7921"/>
        </w:tc>
        <w:tc>
          <w:tcPr>
            <w:tcW w:w="1287" w:type="dxa"/>
          </w:tcPr>
          <w:p w:rsidR="001C7921" w:rsidRPr="001C7921" w:rsidRDefault="001C7921" w:rsidP="001C7921">
            <w:r w:rsidRPr="001C7921">
              <w:sym w:font="Wingdings" w:char="F06C"/>
            </w:r>
          </w:p>
        </w:tc>
        <w:tc>
          <w:tcPr>
            <w:tcW w:w="3448" w:type="dxa"/>
            <w:vAlign w:val="center"/>
          </w:tcPr>
          <w:p w:rsidR="001C7921" w:rsidRPr="001C7921" w:rsidRDefault="001C7921" w:rsidP="001C7921"/>
        </w:tc>
      </w:tr>
    </w:tbl>
    <w:bookmarkEnd w:id="0"/>
    <w:p w:rsidR="001C7921" w:rsidRPr="00797630" w:rsidRDefault="00797630" w:rsidP="00BD78EB">
      <w:pPr>
        <w:jc w:val="center"/>
        <w:rPr>
          <w:rFonts w:ascii="Arial" w:hAnsi="Arial" w:cs="Arial"/>
          <w:sz w:val="22"/>
        </w:rPr>
      </w:pPr>
      <w:r>
        <w:rPr>
          <w:rFonts w:ascii="Arial" w:hAnsi="Arial" w:cs="Arial"/>
        </w:rPr>
        <w:br/>
      </w:r>
      <w:r w:rsidR="00BD78EB" w:rsidRPr="00797630">
        <w:rPr>
          <w:rFonts w:ascii="Arial" w:hAnsi="Arial" w:cs="Arial"/>
          <w:sz w:val="22"/>
        </w:rPr>
        <w:t>Chart 1 – Function Output Variations</w:t>
      </w:r>
    </w:p>
    <w:p w:rsidR="00276555" w:rsidRDefault="00276555" w:rsidP="00D656AC">
      <w:pPr>
        <w:pStyle w:val="Heading1"/>
      </w:pPr>
      <w:r>
        <w:t>Document History</w:t>
      </w:r>
    </w:p>
    <w:tbl>
      <w:tblPr>
        <w:tblStyle w:val="TableGrid"/>
        <w:tblW w:w="0" w:type="auto"/>
        <w:tblLook w:val="04A0" w:firstRow="1" w:lastRow="0" w:firstColumn="1" w:lastColumn="0" w:noHBand="0" w:noVBand="1"/>
      </w:tblPr>
      <w:tblGrid>
        <w:gridCol w:w="1458"/>
        <w:gridCol w:w="8406"/>
      </w:tblGrid>
      <w:tr w:rsidR="00276555" w:rsidTr="00A41607">
        <w:tc>
          <w:tcPr>
            <w:tcW w:w="1458" w:type="dxa"/>
            <w:shd w:val="clear" w:color="auto" w:fill="BFBFBF" w:themeFill="background1" w:themeFillShade="BF"/>
          </w:tcPr>
          <w:p w:rsidR="00276555" w:rsidRPr="00276555" w:rsidRDefault="00276555" w:rsidP="00276555">
            <w:pPr>
              <w:rPr>
                <w:b/>
              </w:rPr>
            </w:pPr>
            <w:r w:rsidRPr="00276555">
              <w:rPr>
                <w:b/>
              </w:rPr>
              <w:t>Date</w:t>
            </w:r>
          </w:p>
        </w:tc>
        <w:tc>
          <w:tcPr>
            <w:tcW w:w="840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276555">
        <w:tc>
          <w:tcPr>
            <w:tcW w:w="1458" w:type="dxa"/>
          </w:tcPr>
          <w:p w:rsidR="00276555" w:rsidRDefault="001C7921" w:rsidP="00276555">
            <w:r>
              <w:t>09/11/2020</w:t>
            </w:r>
          </w:p>
        </w:tc>
        <w:tc>
          <w:tcPr>
            <w:tcW w:w="8406" w:type="dxa"/>
          </w:tcPr>
          <w:p w:rsidR="00276555" w:rsidRDefault="00276555" w:rsidP="00276555">
            <w:r>
              <w:t>First Revision</w:t>
            </w:r>
          </w:p>
        </w:tc>
      </w:tr>
      <w:tr w:rsidR="00276555" w:rsidTr="00276555">
        <w:tc>
          <w:tcPr>
            <w:tcW w:w="1458" w:type="dxa"/>
          </w:tcPr>
          <w:p w:rsidR="00276555" w:rsidRDefault="00276555" w:rsidP="00276555"/>
        </w:tc>
        <w:tc>
          <w:tcPr>
            <w:tcW w:w="8406" w:type="dxa"/>
          </w:tcPr>
          <w:p w:rsidR="00276555" w:rsidRDefault="00276555" w:rsidP="00276555"/>
        </w:tc>
      </w:tr>
      <w:tr w:rsidR="00276555" w:rsidTr="00276555">
        <w:tc>
          <w:tcPr>
            <w:tcW w:w="1458" w:type="dxa"/>
          </w:tcPr>
          <w:p w:rsidR="00276555" w:rsidRDefault="00276555" w:rsidP="00276555"/>
        </w:tc>
        <w:tc>
          <w:tcPr>
            <w:tcW w:w="8406" w:type="dxa"/>
          </w:tcPr>
          <w:p w:rsidR="00276555" w:rsidRDefault="00276555" w:rsidP="00276555"/>
        </w:tc>
      </w:tr>
    </w:tbl>
    <w:p w:rsidR="00276555" w:rsidRPr="00276555" w:rsidRDefault="00276555" w:rsidP="00276555">
      <w:pPr>
        <w:sectPr w:rsidR="00276555" w:rsidRPr="00276555" w:rsidSect="00EC47B6">
          <w:footerReference w:type="even" r:id="rId10"/>
          <w:footerReference w:type="default" r:id="rId11"/>
          <w:headerReference w:type="first" r:id="rId12"/>
          <w:footerReference w:type="first" r:id="rId13"/>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4"/>
          <w:pgSz w:w="12240" w:h="15840" w:code="1"/>
          <w:pgMar w:top="864" w:right="1440" w:bottom="864" w:left="1152" w:header="288" w:footer="648" w:gutter="0"/>
          <w:cols w:space="144"/>
          <w:docGrid w:linePitch="326"/>
        </w:sectPr>
      </w:pPr>
      <w:r w:rsidRPr="001A1300">
        <w:rPr>
          <w:rFonts w:ascii="Arial" w:hAnsi="Arial" w:cs="Arial"/>
          <w:b/>
          <w:bCs/>
          <w:sz w:val="26"/>
          <w:szCs w:val="26"/>
        </w:rPr>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166" w:rsidRDefault="00143166">
      <w:r>
        <w:separator/>
      </w:r>
    </w:p>
  </w:endnote>
  <w:endnote w:type="continuationSeparator" w:id="0">
    <w:p w:rsidR="00143166" w:rsidRDefault="001431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Arial">
    <w:panose1 w:val="020B0604020202020204"/>
    <w:charset w:val="00"/>
    <w:family w:val="swiss"/>
    <w:pitch w:val="variable"/>
    <w:sig w:usb0="20002A87" w:usb1="00000000" w:usb2="00000000" w:usb3="00000000" w:csb0="000001FF" w:csb1="00000000"/>
  </w:font>
  <w:font w:name="Times">
    <w:panose1 w:val="020206030504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143166" w:rsidP="002A46D5">
          <w:pPr>
            <w:jc w:val="right"/>
          </w:pPr>
          <w:r>
            <w:fldChar w:fldCharType="begin"/>
          </w:r>
          <w:r>
            <w:instrText xml:space="preserve"> DOCPROPERTY "Company"  \* MERGEFORMAT </w:instrText>
          </w:r>
          <w:r>
            <w:fldChar w:fldCharType="separate"/>
          </w:r>
          <w:r w:rsidR="00E52047">
            <w:t>© yyyy-yyyy National Model Railroad Association, Inc.</w:t>
          </w:r>
          <w:r>
            <w:fldChar w:fldCharType="end"/>
          </w:r>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E52047">
            <w:rPr>
              <w:rStyle w:val="PageNumber"/>
              <w:noProof/>
            </w:rPr>
            <w:t>2</w:t>
          </w:r>
          <w:r>
            <w:rPr>
              <w:rStyle w:val="PageNumber"/>
            </w:rPr>
            <w:fldChar w:fldCharType="end"/>
          </w:r>
        </w:p>
      </w:tc>
      <w:tc>
        <w:tcPr>
          <w:tcW w:w="3616" w:type="pct"/>
        </w:tcPr>
        <w:p w:rsidR="002A46D5" w:rsidRDefault="00814057" w:rsidP="002A46D5">
          <w:pPr>
            <w:jc w:val="right"/>
          </w:pPr>
          <w:fldSimple w:instr=" TITLE  \* MERGEFORMAT ">
            <w:r w:rsidR="00E52047">
              <w:t>X-9.99.99</w:t>
            </w:r>
          </w:fldSimple>
          <w:r w:rsidR="002A46D5">
            <w:t xml:space="preserve"> </w:t>
          </w:r>
          <w:r w:rsidR="00143166">
            <w:fldChar w:fldCharType="begin"/>
          </w:r>
          <w:r w:rsidR="00143166">
            <w:instrText xml:space="preserve"> SUBJECT  \* MERGEFORMAT </w:instrText>
          </w:r>
          <w:r w:rsidR="00143166">
            <w:fldChar w:fldCharType="separate"/>
          </w:r>
          <w:r w:rsidR="00E52047">
            <w:t>Brief Desc.</w:t>
          </w:r>
          <w:r w:rsidR="00143166">
            <w:fldChar w:fldCharType="end"/>
          </w:r>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FCA" w:rsidRDefault="00143166" w:rsidP="0044692D">
    <w:pPr>
      <w:spacing w:after="0"/>
    </w:pPr>
    <w:r>
      <w:fldChar w:fldCharType="begin"/>
    </w:r>
    <w:r>
      <w:instrText xml:space="preserve"> DOCPROPERTY "Company"  \* MERGEFORMAT </w:instrText>
    </w:r>
    <w:r>
      <w:fldChar w:fldCharType="separate"/>
    </w:r>
    <w:r w:rsidR="00E52047">
      <w:t xml:space="preserve">© </w:t>
    </w:r>
    <w:r w:rsidR="00D656AC">
      <w:t>2020</w:t>
    </w:r>
    <w:r w:rsidR="00E52047">
      <w:t xml:space="preserve"> National Model Railroad Association, Inc.</w:t>
    </w:r>
    <w:r>
      <w:fldChar w:fldCharType="end"/>
    </w:r>
  </w:p>
  <w:p w:rsidR="00937078" w:rsidRPr="002A46D5" w:rsidRDefault="00D656AC" w:rsidP="0044692D">
    <w:pPr>
      <w:pStyle w:val="Footer"/>
      <w:tabs>
        <w:tab w:val="clear" w:pos="4320"/>
        <w:tab w:val="clear" w:pos="8640"/>
      </w:tabs>
      <w:spacing w:after="0"/>
    </w:pPr>
    <w:r>
      <w:t xml:space="preserve">TN-9.1.1.3 </w:t>
    </w:r>
    <w:r w:rsidRPr="00D656AC">
      <w:t xml:space="preserve">21MTC Decoder Interface </w:t>
    </w:r>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665315">
      <w:rPr>
        <w:rStyle w:val="PageNumber"/>
        <w:noProof/>
      </w:rPr>
      <w:t>2</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665315">
      <w:rPr>
        <w:rStyle w:val="PageNumber"/>
        <w:noProof/>
      </w:rPr>
      <w:t>3</w:t>
    </w:r>
    <w:r w:rsidR="00851FCA">
      <w:rPr>
        <w:rStyle w:val="PageNumber"/>
      </w:rPr>
      <w:fldChar w:fldCharType="end"/>
    </w:r>
    <w:r w:rsidR="00851FCA">
      <w:rPr>
        <w:rStyle w:val="PageNumber"/>
      </w:rPr>
      <w:t xml:space="preserve"> –</w:t>
    </w:r>
    <w:r w:rsidR="00486F08">
      <w:rPr>
        <w:rStyle w:val="PageNumber"/>
      </w:rPr>
      <w:t xml:space="preserve">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0-09-11T00:00:00Z">
          <w:dateFormat w:val="MMM d, yyyy"/>
          <w:lid w:val="en-US"/>
          <w:storeMappedDataAs w:val="dateTime"/>
          <w:calendar w:val="gregorian"/>
        </w:date>
      </w:sdtPr>
      <w:sdtEndPr>
        <w:rPr>
          <w:rStyle w:val="PageNumber"/>
        </w:rPr>
      </w:sdtEndPr>
      <w:sdtContent>
        <w:r w:rsidR="00E52047">
          <w:rPr>
            <w:rStyle w:val="PageNumber"/>
          </w:rPr>
          <w:t>Sep 11, 2020</w:t>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078" w:rsidRDefault="00143166" w:rsidP="0044692D">
    <w:pPr>
      <w:spacing w:after="0"/>
    </w:pPr>
    <w:r>
      <w:fldChar w:fldCharType="begin"/>
    </w:r>
    <w:r>
      <w:instrText xml:space="preserve"> DOCPROPERTY "Company"  \* MERGEFORMAT </w:instrText>
    </w:r>
    <w:r>
      <w:fldChar w:fldCharType="separate"/>
    </w:r>
    <w:r w:rsidR="00E52047">
      <w:t xml:space="preserve">© </w:t>
    </w:r>
    <w:r w:rsidR="00D656AC">
      <w:t>2020</w:t>
    </w:r>
    <w:r w:rsidR="00E52047">
      <w:t xml:space="preserve"> National Model Railroad Association, Inc.</w:t>
    </w:r>
    <w:r>
      <w:fldChar w:fldCharType="end"/>
    </w:r>
  </w:p>
  <w:p w:rsidR="00851FCA" w:rsidRDefault="00D656AC" w:rsidP="0044692D">
    <w:pPr>
      <w:spacing w:after="0"/>
    </w:pPr>
    <w:r w:rsidRPr="00D656AC">
      <w:t xml:space="preserve">TN-9.1.1.3 21MTC Decoder Interface </w:t>
    </w:r>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143166">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143166">
      <w:rPr>
        <w:rStyle w:val="PageNumber"/>
        <w:noProof/>
      </w:rPr>
      <w:t>1</w:t>
    </w:r>
    <w:r w:rsidR="00851FCA">
      <w:rPr>
        <w:rStyle w:val="PageNumber"/>
      </w:rPr>
      <w:fldChar w:fldCharType="end"/>
    </w:r>
    <w:r w:rsidR="00851FCA">
      <w:rPr>
        <w:rStyle w:val="PageNumber"/>
      </w:rPr>
      <w:t xml:space="preserve"> –</w:t>
    </w:r>
    <w:r w:rsidR="00A22650">
      <w:rPr>
        <w:rStyle w:val="PageNumber"/>
      </w:rPr>
      <w:t xml:space="preserve">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0-09-11T00:00:00Z">
          <w:dateFormat w:val="MMM d, yyyy"/>
          <w:lid w:val="en-US"/>
          <w:storeMappedDataAs w:val="dateTime"/>
          <w:calendar w:val="gregorian"/>
        </w:date>
      </w:sdtPr>
      <w:sdtEndPr>
        <w:rPr>
          <w:rStyle w:val="PageNumber"/>
        </w:rPr>
      </w:sdtEndPr>
      <w:sdtContent>
        <w:r w:rsidR="00E52047">
          <w:rPr>
            <w:rStyle w:val="PageNumber"/>
          </w:rPr>
          <w:t>Sep 11, 2020</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166" w:rsidRDefault="00143166">
      <w:r>
        <w:separator/>
      </w:r>
    </w:p>
  </w:footnote>
  <w:footnote w:type="continuationSeparator" w:id="0">
    <w:p w:rsidR="00143166" w:rsidRDefault="001431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277"/>
      <w:gridCol w:w="4828"/>
      <w:gridCol w:w="238"/>
      <w:gridCol w:w="1462"/>
      <w:gridCol w:w="1934"/>
    </w:tblGrid>
    <w:tr w:rsidR="00800DAA" w:rsidTr="003428C9">
      <w:tc>
        <w:tcPr>
          <w:tcW w:w="554"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4E07996" wp14:editId="02A52EF6">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rsidR="00800DAA" w:rsidRDefault="00800DAA" w:rsidP="00851FCA"/>
      </w:tc>
      <w:tc>
        <w:tcPr>
          <w:tcW w:w="1728" w:type="pct"/>
          <w:gridSpan w:val="2"/>
          <w:vAlign w:val="center"/>
        </w:tcPr>
        <w:p w:rsidR="00800DAA" w:rsidRPr="00851FCA" w:rsidRDefault="00800DAA" w:rsidP="00E52047">
          <w:pPr>
            <w:pStyle w:val="Heading4"/>
            <w:numPr>
              <w:ilvl w:val="0"/>
              <w:numId w:val="0"/>
            </w:numPr>
            <w:spacing w:before="0" w:after="0"/>
            <w:jc w:val="center"/>
            <w:rPr>
              <w:rStyle w:val="Strong"/>
            </w:rPr>
          </w:pPr>
          <w:r w:rsidRPr="00851FCA">
            <w:rPr>
              <w:rStyle w:val="Strong"/>
            </w:rPr>
            <w:t xml:space="preserve">NMRA </w:t>
          </w:r>
          <w:r w:rsidR="00E52047">
            <w:rPr>
              <w:rStyle w:val="Strong"/>
            </w:rPr>
            <w:t>Technical Note</w:t>
          </w:r>
        </w:p>
      </w:tc>
    </w:tr>
    <w:tr w:rsidR="00800DAA" w:rsidTr="003428C9">
      <w:tc>
        <w:tcPr>
          <w:tcW w:w="554"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rsidR="00800DAA" w:rsidRDefault="00800DAA" w:rsidP="00152F81"/>
      </w:tc>
      <w:tc>
        <w:tcPr>
          <w:tcW w:w="1728" w:type="pct"/>
          <w:gridSpan w:val="2"/>
          <w:vAlign w:val="center"/>
        </w:tcPr>
        <w:p w:rsidR="00800DAA" w:rsidRDefault="009B3F38" w:rsidP="00851FCA">
          <w:pPr>
            <w:jc w:val="center"/>
          </w:pPr>
          <w:r w:rsidRPr="00D656AC">
            <w:t>21MTC Decoder Interface</w:t>
          </w:r>
        </w:p>
      </w:tc>
    </w:tr>
    <w:tr w:rsidR="00800DAA" w:rsidTr="003428C9">
      <w:tc>
        <w:tcPr>
          <w:tcW w:w="554"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rsidR="00800DAA" w:rsidRDefault="00E52047">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r>
            <w:rPr>
              <w:sz w:val="16"/>
            </w:rPr>
            <w:t>Carl Marchand</w:t>
          </w:r>
        </w:p>
      </w:tc>
      <w:tc>
        <w:tcPr>
          <w:tcW w:w="121"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0-09-11T00:00:00Z">
            <w:dateFormat w:val="MMM d, yyyy"/>
            <w:lid w:val="en-US"/>
            <w:storeMappedDataAs w:val="dateTime"/>
            <w:calendar w:val="gregorian"/>
          </w:date>
        </w:sdtPr>
        <w:sdtEndPr/>
        <w:sdtContent>
          <w:tc>
            <w:tcPr>
              <w:tcW w:w="744" w:type="pct"/>
              <w:vAlign w:val="center"/>
            </w:tcPr>
            <w:p w:rsidR="00800DAA" w:rsidRDefault="00486F08" w:rsidP="00E52047">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rFonts w:ascii="CG Times" w:hAnsi="CG Times"/>
                  <w:sz w:val="20"/>
                </w:rPr>
                <w:t xml:space="preserve">Sep </w:t>
              </w:r>
              <w:r w:rsidR="00E52047">
                <w:rPr>
                  <w:rFonts w:ascii="CG Times" w:hAnsi="CG Times"/>
                  <w:sz w:val="20"/>
                </w:rPr>
                <w:t>11</w:t>
              </w:r>
              <w:r>
                <w:rPr>
                  <w:rFonts w:ascii="CG Times" w:hAnsi="CG Times"/>
                  <w:sz w:val="20"/>
                </w:rPr>
                <w:t>, 2020</w:t>
              </w:r>
            </w:p>
          </w:tc>
        </w:sdtContent>
      </w:sdt>
      <w:tc>
        <w:tcPr>
          <w:tcW w:w="984" w:type="pct"/>
          <w:vAlign w:val="center"/>
        </w:tcPr>
        <w:p w:rsidR="00800DAA" w:rsidRDefault="00E52047" w:rsidP="00851FCA">
          <w:pPr>
            <w:rPr>
              <w:rFonts w:ascii="CG Times" w:hAnsi="CG Times"/>
            </w:rPr>
          </w:pPr>
          <w:r>
            <w:t>TN-9.1.1.3 Draft</w:t>
          </w:r>
        </w:p>
      </w:tc>
    </w:tr>
  </w:tbl>
  <w:p w:rsidR="00937078" w:rsidRDefault="0093707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nsid w:val="40D607EC"/>
    <w:multiLevelType w:val="singleLevel"/>
    <w:tmpl w:val="40E273BC"/>
    <w:lvl w:ilvl="0">
      <w:start w:val="1"/>
      <w:numFmt w:val="decimal"/>
      <w:lvlText w:val="%1."/>
      <w:legacy w:legacy="1" w:legacySpace="0" w:legacyIndent="360"/>
      <w:lvlJc w:val="left"/>
      <w:pPr>
        <w:ind w:left="1440" w:hanging="360"/>
      </w:pPr>
    </w:lvl>
  </w:abstractNum>
  <w:abstractNum w:abstractNumId="14">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5">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D049E6"/>
    <w:multiLevelType w:val="multilevel"/>
    <w:tmpl w:val="A1ACBDCA"/>
    <w:lvl w:ilvl="0">
      <w:start w:val="1"/>
      <w:numFmt w:val="decimal"/>
      <w:pStyle w:val="Heading1"/>
      <w:lvlText w:val="%1"/>
      <w:lvlJc w:val="left"/>
      <w:pPr>
        <w:ind w:left="432" w:hanging="432"/>
      </w:pPr>
    </w:lvl>
    <w:lvl w:ilvl="1">
      <w:start w:val="1"/>
      <w:numFmt w:val="decimal"/>
      <w:pStyle w:val="Heading2"/>
      <w:lvlText w:val="%1.%2"/>
      <w:lvlJc w:val="left"/>
      <w:pPr>
        <w:ind w:left="75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3"/>
  </w:num>
  <w:num w:numId="5">
    <w:abstractNumId w:val="19"/>
  </w:num>
  <w:num w:numId="6">
    <w:abstractNumId w:val="16"/>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 w:numId="18">
    <w:abstractNumId w:val="17"/>
  </w:num>
  <w:num w:numId="19">
    <w:abstractNumId w:val="18"/>
  </w:num>
  <w:num w:numId="20">
    <w:abstractNumId w:val="1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047"/>
    <w:rsid w:val="00005AA2"/>
    <w:rsid w:val="000556E9"/>
    <w:rsid w:val="00067F5F"/>
    <w:rsid w:val="000A008E"/>
    <w:rsid w:val="000B53FB"/>
    <w:rsid w:val="000F431A"/>
    <w:rsid w:val="0011715A"/>
    <w:rsid w:val="001418C6"/>
    <w:rsid w:val="00141B22"/>
    <w:rsid w:val="00143166"/>
    <w:rsid w:val="00152F81"/>
    <w:rsid w:val="00166EE5"/>
    <w:rsid w:val="0019474D"/>
    <w:rsid w:val="001A1300"/>
    <w:rsid w:val="001C7921"/>
    <w:rsid w:val="001E03BC"/>
    <w:rsid w:val="001F517C"/>
    <w:rsid w:val="0022554F"/>
    <w:rsid w:val="00276555"/>
    <w:rsid w:val="002A058D"/>
    <w:rsid w:val="002A46D5"/>
    <w:rsid w:val="003428C9"/>
    <w:rsid w:val="003652CB"/>
    <w:rsid w:val="0039569D"/>
    <w:rsid w:val="00441635"/>
    <w:rsid w:val="0044186D"/>
    <w:rsid w:val="0044692D"/>
    <w:rsid w:val="00486F08"/>
    <w:rsid w:val="00623B38"/>
    <w:rsid w:val="00627D4B"/>
    <w:rsid w:val="00643AF9"/>
    <w:rsid w:val="00665315"/>
    <w:rsid w:val="00686F5E"/>
    <w:rsid w:val="00797630"/>
    <w:rsid w:val="007D32FF"/>
    <w:rsid w:val="00800DAA"/>
    <w:rsid w:val="00814057"/>
    <w:rsid w:val="0082606B"/>
    <w:rsid w:val="00851FCA"/>
    <w:rsid w:val="008802F1"/>
    <w:rsid w:val="008A7B7C"/>
    <w:rsid w:val="008E667E"/>
    <w:rsid w:val="009010F3"/>
    <w:rsid w:val="00937078"/>
    <w:rsid w:val="0097522D"/>
    <w:rsid w:val="009870A1"/>
    <w:rsid w:val="009B3F38"/>
    <w:rsid w:val="009E4751"/>
    <w:rsid w:val="009E51BF"/>
    <w:rsid w:val="00A122BB"/>
    <w:rsid w:val="00A15223"/>
    <w:rsid w:val="00A22650"/>
    <w:rsid w:val="00A41607"/>
    <w:rsid w:val="00A50314"/>
    <w:rsid w:val="00A809D1"/>
    <w:rsid w:val="00B14525"/>
    <w:rsid w:val="00B57674"/>
    <w:rsid w:val="00B97C75"/>
    <w:rsid w:val="00BC10E7"/>
    <w:rsid w:val="00BD78EB"/>
    <w:rsid w:val="00BF381A"/>
    <w:rsid w:val="00C17D43"/>
    <w:rsid w:val="00C3636A"/>
    <w:rsid w:val="00C42899"/>
    <w:rsid w:val="00C72046"/>
    <w:rsid w:val="00C90D91"/>
    <w:rsid w:val="00C97BED"/>
    <w:rsid w:val="00CA02DE"/>
    <w:rsid w:val="00D31FA4"/>
    <w:rsid w:val="00D656AC"/>
    <w:rsid w:val="00E23364"/>
    <w:rsid w:val="00E31D47"/>
    <w:rsid w:val="00E52047"/>
    <w:rsid w:val="00EA0AE8"/>
    <w:rsid w:val="00EC47B6"/>
    <w:rsid w:val="00EC7602"/>
    <w:rsid w:val="00F40E66"/>
    <w:rsid w:val="00F53BC0"/>
    <w:rsid w:val="00F71897"/>
    <w:rsid w:val="00F7685D"/>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E23364"/>
    <w:pPr>
      <w:keepNext/>
      <w:numPr>
        <w:ilvl w:val="2"/>
        <w:numId w:val="19"/>
      </w:numPr>
      <w:spacing w:before="240" w:after="60"/>
      <w:ind w:left="144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table" w:customStyle="1" w:styleId="TableGrid1">
    <w:name w:val="Table Grid1"/>
    <w:basedOn w:val="TableNormal"/>
    <w:next w:val="TableGrid"/>
    <w:uiPriority w:val="39"/>
    <w:rsid w:val="001C792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E23364"/>
    <w:pPr>
      <w:keepNext/>
      <w:numPr>
        <w:ilvl w:val="2"/>
        <w:numId w:val="19"/>
      </w:numPr>
      <w:spacing w:before="240" w:after="60"/>
      <w:ind w:left="144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 w:type="character" w:styleId="PlaceholderText">
    <w:name w:val="Placeholder Text"/>
    <w:basedOn w:val="DefaultParagraphFont"/>
    <w:uiPriority w:val="99"/>
    <w:semiHidden/>
    <w:rsid w:val="00A22650"/>
    <w:rPr>
      <w:color w:val="808080"/>
    </w:rPr>
  </w:style>
  <w:style w:type="table" w:customStyle="1" w:styleId="TableGrid1">
    <w:name w:val="Table Grid1"/>
    <w:basedOn w:val="TableNormal"/>
    <w:next w:val="TableGrid"/>
    <w:uiPriority w:val="39"/>
    <w:rsid w:val="001C7921"/>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rl_M\AppData\Roaming\Microsoft\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CFBCA3-3534-4B01-B47C-AFF8797D2E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0</TotalTime>
  <Pages>3</Pages>
  <Words>1560</Words>
  <Characters>8895</Characters>
  <Application>Microsoft Office Word</Application>
  <DocSecurity>0</DocSecurity>
  <Lines>74</Lines>
  <Paragraphs>20</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X-9.99.99</vt:lpstr>
      <vt:lpstr>Introduction</vt:lpstr>
      <vt:lpstr>    Served Use Cases</vt:lpstr>
      <vt:lpstr>    Unserved Use Cases</vt:lpstr>
      <vt:lpstr>Annotations to the Standard </vt:lpstr>
      <vt:lpstr>    References</vt:lpstr>
      <vt:lpstr>    Requirements</vt:lpstr>
      <vt:lpstr>    Mechanical Properties</vt:lpstr>
      <vt:lpstr>    Socket Specifications</vt:lpstr>
      <vt:lpstr>        Pin Header Specifications</vt:lpstr>
      <vt:lpstr>    Electrical Specifications</vt:lpstr>
      <vt:lpstr>        Function Output Variations</vt:lpstr>
      <vt:lpstr>Document History</vt:lpstr>
    </vt:vector>
  </TitlesOfParts>
  <Manager>Carl Smeigh</Manager>
  <Company>© yyyy-yyyy National Model Railroad Association, Inc.</Company>
  <LinksUpToDate>false</LinksUpToDate>
  <CharactersWithSpaces>10435</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X-9.99.99</dc:title>
  <dc:subject>Brief Desc.</dc:subject>
  <dc:creator>Carl Marchand</dc:creator>
  <cp:lastModifiedBy>Carl Marchand</cp:lastModifiedBy>
  <cp:revision>2</cp:revision>
  <cp:lastPrinted>2011-06-18T21:26:00Z</cp:lastPrinted>
  <dcterms:created xsi:type="dcterms:W3CDTF">2020-09-11T16:28:00Z</dcterms:created>
  <dcterms:modified xsi:type="dcterms:W3CDTF">2020-09-11T16:28:00Z</dcterms:modified>
</cp:coreProperties>
</file>