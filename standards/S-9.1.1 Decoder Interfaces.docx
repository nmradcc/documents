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bookmarkStart w:id="0" w:name="_GoBack"/>
      <w:bookmarkEnd w:id="0"/>
    </w:p>
    <w:p w:rsidR="00851FCA" w:rsidRDefault="00623B38" w:rsidP="00623B38">
      <w:pPr>
        <w:pStyle w:val="Heading2"/>
      </w:pPr>
      <w:r>
        <w:t>Introduction and Intended Use (Informative)</w:t>
      </w:r>
    </w:p>
    <w:p w:rsidR="00686128" w:rsidRDefault="00686128" w:rsidP="00686128">
      <w:r>
        <w:t>This Standard is the parent Standard for interfaces between decoders, locomotives, rolling stock and other vehicles on model railroads. There are daughter Standards for each individual type of interface.</w:t>
      </w:r>
    </w:p>
    <w:tbl>
      <w:tblPr>
        <w:tblStyle w:val="TableGrid"/>
        <w:tblW w:w="0" w:type="auto"/>
        <w:tblInd w:w="1488" w:type="dxa"/>
        <w:tblLook w:val="04A0" w:firstRow="1" w:lastRow="0" w:firstColumn="1" w:lastColumn="0" w:noHBand="0" w:noVBand="1"/>
      </w:tblPr>
      <w:tblGrid>
        <w:gridCol w:w="1615"/>
        <w:gridCol w:w="4315"/>
      </w:tblGrid>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S-9.1.1.1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Six and eight pin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S-9.1.1.2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JST 9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S-9.1.1.3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21MTC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S-9.1.1.4</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PluX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S-9.1.1.5</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Next18 Interface</w:t>
            </w:r>
          </w:p>
        </w:tc>
      </w:tr>
    </w:tbl>
    <w:p w:rsidR="00686128" w:rsidRDefault="00686128" w:rsidP="00686128"/>
    <w:p w:rsidR="00686128" w:rsidRDefault="00686128" w:rsidP="00686128">
      <w:r>
        <w:t>The purpose of these Standards is to simplify the installation and exchange of electronic devices (hereafter called decoders) which are designed to control or modify the behavior of motors, lights, and other similar accessories installed in locomotives and other rolling stock</w:t>
      </w:r>
      <w:r w:rsidR="007E52E2">
        <w:t>.</w:t>
      </w:r>
    </w:p>
    <w:p w:rsidR="00686128" w:rsidRDefault="00686128" w:rsidP="00686128">
      <w:r>
        <w:t>This Standard applies to locomotives and cars of various sizes and scales, all kinds of controllers</w:t>
      </w:r>
      <w:r w:rsidR="00310B7A">
        <w:t>,</w:t>
      </w:r>
      <w:r>
        <w:t xml:space="preserve"> (digital command control decoders in particular), and 2-rail, 3-rail, (central or trackside) and overhead wire power distribution systems.</w:t>
      </w:r>
    </w:p>
    <w:p w:rsidR="00686128" w:rsidRDefault="00686128" w:rsidP="00686128">
      <w:r>
        <w:t>The primary purpose of an interface is to make it easy to install a decoder between the power pick-up system and the motor(s), light(s), and/or other similar accessories within the locomotive, car, or vehicle. The interface should assure an easy, precise, and error-free installation or the exchange of a decoder.  Installation or exchanges of decoders would need to use the same type of interface connector. Changing from one type of connector to another will require some rewiring. When an interface and/or decoder are installed in the locomotive or car by the manufacturer, this should be done in such a manner that it does not restrict the removal of the body from the chassis.</w:t>
      </w:r>
    </w:p>
    <w:p w:rsidR="00686128" w:rsidRDefault="00686128" w:rsidP="00686128">
      <w:r>
        <w:t>If no decoder is installed by the manufacturer; the decoder interface on the System Board shall be replaced by a "dummy plug" that will enable the locomotive or car to operate on DC as if no interface had been present. Enough room must be available around the installed interface to enable the replacement of the "dummy plug" with a decoder and any associated wiring.</w:t>
      </w:r>
    </w:p>
    <w:p w:rsidR="00686128" w:rsidRPr="00686128" w:rsidRDefault="00686128" w:rsidP="00686128">
      <w:r>
        <w:t>Power rating values listed in the tables for each connector is for each pin of the interface. This does not account for the power requirement of the locomotive nor the power capacity of the decoder. Application of each interface must account for the electrical current requirements of the locomotive. It is recommended that locomotive manufacturers clearly document the required power for the motor and each light/function. Similarly, decoder manufacturers should clearly document the power rating capacity for the motor and light/function connections.</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lastRenderedPageBreak/>
        <w:t>Normative</w:t>
      </w:r>
    </w:p>
    <w:p w:rsidR="00B139F4" w:rsidRDefault="00B139F4" w:rsidP="00CE54F8">
      <w:pPr>
        <w:pStyle w:val="Heading3"/>
        <w:numPr>
          <w:ilvl w:val="0"/>
          <w:numId w:val="22"/>
        </w:numPr>
        <w:rPr>
          <w:rFonts w:ascii="Times New Roman" w:hAnsi="Times New Roman"/>
          <w:b w:val="0"/>
          <w:color w:val="auto"/>
        </w:rPr>
      </w:pPr>
      <w:r>
        <w:rPr>
          <w:rFonts w:ascii="Times New Roman" w:hAnsi="Times New Roman"/>
          <w:b w:val="0"/>
          <w:color w:val="auto"/>
        </w:rPr>
        <w:t>S-9 Electrical Standard</w:t>
      </w:r>
    </w:p>
    <w:p w:rsidR="00CE54F8" w:rsidRDefault="00CE54F8" w:rsidP="00CE54F8">
      <w:pPr>
        <w:pStyle w:val="Heading3"/>
        <w:numPr>
          <w:ilvl w:val="0"/>
          <w:numId w:val="22"/>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CE54F8" w:rsidRDefault="00CE54F8" w:rsidP="00531758">
      <w:pPr>
        <w:pStyle w:val="Heading3"/>
        <w:numPr>
          <w:ilvl w:val="0"/>
          <w:numId w:val="22"/>
        </w:numPr>
        <w:rPr>
          <w:rFonts w:ascii="Times New Roman" w:hAnsi="Times New Roman"/>
          <w:b w:val="0"/>
          <w:color w:val="auto"/>
        </w:rPr>
      </w:pPr>
      <w:r>
        <w:rPr>
          <w:rFonts w:ascii="Times New Roman" w:hAnsi="Times New Roman"/>
          <w:b w:val="0"/>
          <w:color w:val="auto"/>
        </w:rPr>
        <w:t>S-9.2</w:t>
      </w:r>
      <w:r w:rsidR="0093719B">
        <w:rPr>
          <w:rFonts w:ascii="Times New Roman" w:hAnsi="Times New Roman"/>
          <w:b w:val="0"/>
          <w:color w:val="auto"/>
        </w:rPr>
        <w:t xml:space="preserve"> DCC Communication Standard</w:t>
      </w:r>
    </w:p>
    <w:p w:rsidR="00CE54F8" w:rsidRDefault="00CE54F8" w:rsidP="00531758">
      <w:pPr>
        <w:pStyle w:val="Heading3"/>
        <w:numPr>
          <w:ilvl w:val="0"/>
          <w:numId w:val="22"/>
        </w:numPr>
        <w:rPr>
          <w:rFonts w:ascii="Times New Roman" w:hAnsi="Times New Roman"/>
          <w:b w:val="0"/>
          <w:color w:val="auto"/>
        </w:rPr>
      </w:pPr>
      <w:r>
        <w:rPr>
          <w:rFonts w:ascii="Times New Roman" w:hAnsi="Times New Roman"/>
          <w:b w:val="0"/>
          <w:color w:val="auto"/>
        </w:rPr>
        <w:t>S-9.2.2</w:t>
      </w:r>
      <w:r w:rsidR="0093719B">
        <w:rPr>
          <w:rFonts w:ascii="Times New Roman" w:hAnsi="Times New Roman"/>
          <w:b w:val="0"/>
          <w:color w:val="auto"/>
        </w:rPr>
        <w:t xml:space="preserve"> DCC Configuration Variables</w:t>
      </w:r>
    </w:p>
    <w:p w:rsidR="00CE54F8" w:rsidRPr="00CE54F8" w:rsidRDefault="00CE54F8" w:rsidP="00CE54F8"/>
    <w:p w:rsidR="00623B38" w:rsidRDefault="00623B38" w:rsidP="00623B38">
      <w:pPr>
        <w:pStyle w:val="Heading3"/>
      </w:pPr>
      <w:r>
        <w:t>Informative</w:t>
      </w:r>
    </w:p>
    <w:p w:rsidR="00686128" w:rsidRPr="00686128" w:rsidRDefault="00531758" w:rsidP="00531758">
      <w:pPr>
        <w:pStyle w:val="Heading2"/>
        <w:numPr>
          <w:ilvl w:val="0"/>
          <w:numId w:val="22"/>
        </w:numPr>
        <w:rPr>
          <w:rFonts w:ascii="Times New Roman" w:hAnsi="Times New Roman"/>
          <w:b w:val="0"/>
          <w:sz w:val="24"/>
          <w:szCs w:val="20"/>
        </w:rPr>
      </w:pPr>
      <w:r>
        <w:rPr>
          <w:rFonts w:ascii="Times New Roman" w:hAnsi="Times New Roman"/>
          <w:b w:val="0"/>
          <w:sz w:val="24"/>
          <w:szCs w:val="20"/>
        </w:rPr>
        <w:t>TI-9.1.1</w:t>
      </w:r>
      <w:r w:rsidR="00686128" w:rsidRPr="00686128">
        <w:rPr>
          <w:rFonts w:ascii="Times New Roman" w:hAnsi="Times New Roman"/>
          <w:b w:val="0"/>
          <w:sz w:val="24"/>
          <w:szCs w:val="20"/>
        </w:rPr>
        <w:t xml:space="preserve"> Sources for Connectors for DCC, which provides a list of manufacturer part numbers for DCC interface connectors. There are separate TI documents for each Standard e.g. TI-9.1.1.5</w:t>
      </w:r>
      <w:r w:rsidR="007D7206">
        <w:rPr>
          <w:rFonts w:ascii="Times New Roman" w:hAnsi="Times New Roman"/>
          <w:b w:val="0"/>
          <w:sz w:val="24"/>
          <w:szCs w:val="20"/>
        </w:rPr>
        <w:t>.</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686128" w:rsidP="00627D4B">
            <w:r w:rsidRPr="00686128">
              <w:t>Vehicle</w:t>
            </w:r>
          </w:p>
        </w:tc>
        <w:tc>
          <w:tcPr>
            <w:tcW w:w="7596" w:type="dxa"/>
          </w:tcPr>
          <w:p w:rsidR="00627D4B" w:rsidRDefault="00686128" w:rsidP="00627D4B">
            <w:r w:rsidRPr="00686128">
              <w:t>Mobile model railroad device. This includes locomotives and other rolling stock.</w:t>
            </w:r>
          </w:p>
        </w:tc>
      </w:tr>
      <w:tr w:rsidR="00627D4B" w:rsidTr="00627D4B">
        <w:tc>
          <w:tcPr>
            <w:tcW w:w="2268" w:type="dxa"/>
          </w:tcPr>
          <w:p w:rsidR="00627D4B" w:rsidRDefault="00686128" w:rsidP="00627D4B">
            <w:r w:rsidRPr="00686128">
              <w:t>Decoder</w:t>
            </w:r>
          </w:p>
        </w:tc>
        <w:tc>
          <w:tcPr>
            <w:tcW w:w="7596" w:type="dxa"/>
          </w:tcPr>
          <w:p w:rsidR="00627D4B" w:rsidRDefault="00686128" w:rsidP="00627D4B">
            <w:r w:rsidRPr="00686128">
              <w:t>DCC receiver for controlling vehicle animation.</w:t>
            </w:r>
          </w:p>
        </w:tc>
      </w:tr>
      <w:tr w:rsidR="00627D4B" w:rsidTr="00627D4B">
        <w:tc>
          <w:tcPr>
            <w:tcW w:w="2268" w:type="dxa"/>
          </w:tcPr>
          <w:p w:rsidR="00627D4B" w:rsidRDefault="00686128" w:rsidP="00627D4B">
            <w:r w:rsidRPr="00686128">
              <w:t>System Board</w:t>
            </w:r>
          </w:p>
        </w:tc>
        <w:tc>
          <w:tcPr>
            <w:tcW w:w="7596" w:type="dxa"/>
          </w:tcPr>
          <w:p w:rsidR="00627D4B" w:rsidRDefault="00686128" w:rsidP="00627D4B">
            <w:r w:rsidRPr="00686128">
              <w:t xml:space="preserve">Electronic circuit board that is considered part of the vehicle </w:t>
            </w:r>
            <w:r w:rsidR="00426EE0">
              <w:t xml:space="preserve">into </w:t>
            </w:r>
            <w:r w:rsidRPr="00686128">
              <w:t>which a decode</w:t>
            </w:r>
            <w:r w:rsidR="00426EE0">
              <w:t>r is intended to be plugged</w:t>
            </w:r>
            <w:r w:rsidRPr="00686128">
              <w:t>. Also called a motherboard.</w:t>
            </w:r>
          </w:p>
        </w:tc>
      </w:tr>
      <w:tr w:rsidR="00627D4B" w:rsidTr="00627D4B">
        <w:tc>
          <w:tcPr>
            <w:tcW w:w="2268" w:type="dxa"/>
          </w:tcPr>
          <w:p w:rsidR="00627D4B" w:rsidRDefault="00686128" w:rsidP="00627D4B">
            <w:r w:rsidRPr="00686128">
              <w:t>Dummy Plug</w:t>
            </w:r>
          </w:p>
        </w:tc>
        <w:tc>
          <w:tcPr>
            <w:tcW w:w="7596" w:type="dxa"/>
          </w:tcPr>
          <w:p w:rsidR="00627D4B" w:rsidRDefault="00686128" w:rsidP="00627D4B">
            <w:r w:rsidRPr="00686128">
              <w:t>A device when inserted in the System Board in place of a decoder will allow the Vehicle to operate on DC.</w:t>
            </w:r>
          </w:p>
        </w:tc>
      </w:tr>
    </w:tbl>
    <w:p w:rsidR="00627D4B" w:rsidRDefault="00627D4B" w:rsidP="00627D4B"/>
    <w:p w:rsidR="00AF7E05" w:rsidRDefault="00AF7E05" w:rsidP="00AF7E05">
      <w:pPr>
        <w:pStyle w:val="Heading2"/>
      </w:pPr>
      <w:r>
        <w:t>Requirements</w:t>
      </w:r>
    </w:p>
    <w:p w:rsidR="00686128" w:rsidRDefault="00686128" w:rsidP="00686128">
      <w:r>
        <w:t>To meet this Standard all mechanical and electrical values mentioned must be met and conform, unless otherwise noted. It is not necessary to implement all connections of the interface. The connections belonging to unimplemented features must remain unconnected. This applies to vehicles as well as for other devices that use this interface.</w:t>
      </w:r>
    </w:p>
    <w:p w:rsidR="00AF7E05" w:rsidRDefault="00AF7E05" w:rsidP="00AF7E05">
      <w:pPr>
        <w:pStyle w:val="Heading1"/>
      </w:pPr>
      <w:r>
        <w:t>Mechanical Properties</w:t>
      </w:r>
    </w:p>
    <w:p w:rsidR="00686128" w:rsidRDefault="00686128" w:rsidP="00686128">
      <w:r>
        <w:t>Please refer to individual Standards S-9.1.1.X for the specifics of each type of connector.</w:t>
      </w:r>
    </w:p>
    <w:p w:rsidR="002D42F5" w:rsidRDefault="002D42F5" w:rsidP="002D42F5">
      <w:pPr>
        <w:pStyle w:val="Heading1"/>
      </w:pPr>
      <w:r>
        <w:t>Electrical Properties</w:t>
      </w:r>
    </w:p>
    <w:p w:rsidR="00686128" w:rsidRDefault="00686128" w:rsidP="00686128">
      <w:r>
        <w:t>Please refer to individual Standards S-9.1.1.X for the specifics of each type of connector.</w:t>
      </w:r>
    </w:p>
    <w:p w:rsidR="002D42F5" w:rsidRDefault="002D42F5" w:rsidP="002D42F5">
      <w:pPr>
        <w:pStyle w:val="Heading2"/>
      </w:pPr>
      <w:r>
        <w:t>Color Code of Wiring</w:t>
      </w:r>
    </w:p>
    <w:p w:rsidR="00686128" w:rsidRDefault="00686128" w:rsidP="00686128">
      <w:r>
        <w:t>In some cases a decoder or interface (</w:t>
      </w:r>
      <w:r w:rsidR="007C7590">
        <w:t>System B</w:t>
      </w:r>
      <w:r>
        <w:t xml:space="preserve">oard) will be installed in the </w:t>
      </w:r>
      <w:r w:rsidR="007C7590">
        <w:t>vehicle</w:t>
      </w:r>
      <w:r>
        <w:t xml:space="preserve"> at the factory. The decoder or interface may be designed to install without wires and electrical connections made by means of contact points from the locomotive to the decoder or interface. In addition, the manufacturer may install a decoder or in</w:t>
      </w:r>
      <w:r w:rsidR="0078545A">
        <w:t>terface (</w:t>
      </w:r>
      <w:r w:rsidR="00F47D73">
        <w:t>System B</w:t>
      </w:r>
      <w:r w:rsidR="0078545A">
        <w:t xml:space="preserve">oard) by wiring </w:t>
      </w:r>
      <w:r>
        <w:t xml:space="preserve">at the factory and shall </w:t>
      </w:r>
      <w:r>
        <w:lastRenderedPageBreak/>
        <w:t xml:space="preserve">make all of the connections correctly. If multiple colors of wire are used it is recommended that the color code is followed to facilitate troubleshooting or service later if required. </w:t>
      </w:r>
    </w:p>
    <w:p w:rsidR="00686128" w:rsidRDefault="00686128" w:rsidP="00686128">
      <w:r>
        <w:t xml:space="preserve">If a decoder requires the end user to install the decoder by making wire connections supplied on the decoder, Table 3.1 provides the color code Recommended Practice for these wires.  If a decoder is supplied where the end user supplies the wire for connections to the decoder or </w:t>
      </w:r>
      <w:r w:rsidR="001B1365">
        <w:t>System B</w:t>
      </w:r>
      <w:r>
        <w:t xml:space="preserve">oard (light board replacement) connection points must be clearly marked </w:t>
      </w:r>
      <w:r w:rsidR="00F47D73">
        <w:t xml:space="preserve">on the PCB as to their purpose </w:t>
      </w:r>
      <w:r>
        <w:t xml:space="preserve">and documented in the </w:t>
      </w:r>
      <w:r w:rsidR="00F47D73">
        <w:t xml:space="preserve">installation </w:t>
      </w:r>
      <w:r>
        <w:t>instructions. In all cases the manufacturer is required to provide wiring diagrams or other documentation clearly showing all connections to the decoder. All other wiring connections beyond those listed have no recommended color.  Also, the purpose of any other wiring connections must be documented.</w:t>
      </w:r>
    </w:p>
    <w:p w:rsidR="00686128" w:rsidRDefault="00D56E55" w:rsidP="00686128">
      <w:r>
        <w:t>Decoders that plug into a S</w:t>
      </w:r>
      <w:r w:rsidR="00686128">
        <w:t xml:space="preserve">ystem </w:t>
      </w:r>
      <w:r>
        <w:t>B</w:t>
      </w:r>
      <w:r w:rsidR="00686128">
        <w:t xml:space="preserve">oard such as 21 MTC, PluX, </w:t>
      </w:r>
      <w:r>
        <w:t xml:space="preserve">and </w:t>
      </w:r>
      <w:r w:rsidR="00686128">
        <w:t>Next18 have no wires or color codes. They must follow the pin assignment within each of those standards and shall provide documentation for installation or replacement of the decoder on the system board.</w:t>
      </w:r>
      <w:r w:rsidR="00F47D73">
        <w:t xml:space="preserve"> </w:t>
      </w:r>
    </w:p>
    <w:p w:rsidR="00686128" w:rsidRDefault="00686128" w:rsidP="00686128">
      <w:r>
        <w:t xml:space="preserve">If a decoder has specific outputs and is wired with a connector to a device in a </w:t>
      </w:r>
      <w:r w:rsidR="00615D11" w:rsidRPr="00F51F14">
        <w:t>vehicle</w:t>
      </w:r>
      <w:r w:rsidRPr="00F51F14">
        <w:t xml:space="preserve"> </w:t>
      </w:r>
      <w:r>
        <w:t>such as a smoke generator, remote un-coupler or other</w:t>
      </w:r>
      <w:r w:rsidR="009962B4">
        <w:t>;</w:t>
      </w:r>
      <w:r>
        <w:t xml:space="preserve"> any color wire may be used so long as the connector is keyed i</w:t>
      </w:r>
      <w:r w:rsidR="00FB0636">
        <w:t>n</w:t>
      </w:r>
      <w:r>
        <w:t xml:space="preserve"> such a way that it is only used for the intended purpose.</w:t>
      </w:r>
    </w:p>
    <w:p w:rsidR="004927F6" w:rsidRPr="004927F6" w:rsidRDefault="004927F6" w:rsidP="004927F6">
      <w:pPr>
        <w:jc w:val="center"/>
        <w:rPr>
          <w:b/>
        </w:rPr>
      </w:pPr>
      <w:r>
        <w:rPr>
          <w:b/>
        </w:rPr>
        <w:t>Table 3.1 Interface Wire Color Codes</w:t>
      </w:r>
    </w:p>
    <w:tbl>
      <w:tblPr>
        <w:tblStyle w:val="PlainTable21"/>
        <w:tblW w:w="10147" w:type="dxa"/>
        <w:tblInd w:w="-15" w:type="dxa"/>
        <w:tblLayout w:type="fixed"/>
        <w:tblLook w:val="0000" w:firstRow="0" w:lastRow="0" w:firstColumn="0" w:lastColumn="0" w:noHBand="0" w:noVBand="0"/>
      </w:tblPr>
      <w:tblGrid>
        <w:gridCol w:w="2890"/>
        <w:gridCol w:w="7257"/>
      </w:tblGrid>
      <w:tr w:rsidR="00AF7E05" w:rsidRPr="0077732F" w:rsidTr="0043134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890" w:type="dxa"/>
            <w:shd w:val="clear" w:color="auto" w:fill="BFBFBF" w:themeFill="background1" w:themeFillShade="BF"/>
          </w:tcPr>
          <w:p w:rsidR="00AF7E05" w:rsidRPr="0077732F" w:rsidRDefault="00AF7E05" w:rsidP="00AF7E05">
            <w:pPr>
              <w:spacing w:after="0"/>
              <w:rPr>
                <w:b/>
                <w:szCs w:val="18"/>
              </w:rPr>
            </w:pPr>
            <w:r w:rsidRPr="0077732F">
              <w:rPr>
                <w:b/>
                <w:szCs w:val="18"/>
              </w:rPr>
              <w:t>COLOR</w:t>
            </w:r>
          </w:p>
        </w:tc>
        <w:tc>
          <w:tcPr>
            <w:cnfStyle w:val="000001000000" w:firstRow="0" w:lastRow="0" w:firstColumn="0" w:lastColumn="0" w:oddVBand="0" w:evenVBand="1" w:oddHBand="0" w:evenHBand="0" w:firstRowFirstColumn="0" w:firstRowLastColumn="0" w:lastRowFirstColumn="0" w:lastRowLastColumn="0"/>
            <w:tcW w:w="7257" w:type="dxa"/>
            <w:shd w:val="clear" w:color="auto" w:fill="BFBFBF" w:themeFill="background1" w:themeFillShade="BF"/>
          </w:tcPr>
          <w:p w:rsidR="00AF7E05" w:rsidRPr="0077732F" w:rsidRDefault="00AF7E05" w:rsidP="00AF7E05">
            <w:pPr>
              <w:spacing w:after="0"/>
              <w:rPr>
                <w:b/>
                <w:szCs w:val="18"/>
              </w:rPr>
            </w:pPr>
            <w:r w:rsidRPr="0077732F">
              <w:rPr>
                <w:b/>
                <w:szCs w:val="18"/>
              </w:rPr>
              <w:t>FUNCTION</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RED</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right-hand rail power pick-up (center rail, outside third rail, traction/overhead wire) to motor or interface</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ORANGE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341759">
            <w:pPr>
              <w:spacing w:after="0"/>
              <w:rPr>
                <w:szCs w:val="18"/>
              </w:rPr>
            </w:pPr>
            <w:r w:rsidRPr="0077732F">
              <w:rPr>
                <w:szCs w:val="18"/>
              </w:rPr>
              <w:t>interface to motor (+)</w:t>
            </w:r>
            <w:r w:rsidR="00CE54F8">
              <w:rPr>
                <w:rStyle w:val="FootnoteReference"/>
                <w:szCs w:val="18"/>
              </w:rPr>
              <w:footnoteReference w:id="1"/>
            </w:r>
            <w:r w:rsidRPr="0077732F">
              <w:rPr>
                <w:szCs w:val="18"/>
              </w:rPr>
              <w:t xml:space="preserve"> </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BLACK</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CE54F8">
            <w:pPr>
              <w:spacing w:after="0"/>
              <w:rPr>
                <w:szCs w:val="18"/>
              </w:rPr>
            </w:pPr>
            <w:r w:rsidRPr="0077732F">
              <w:rPr>
                <w:szCs w:val="18"/>
              </w:rPr>
              <w:t>left-hand rail power pick-up to motor or interface</w:t>
            </w:r>
            <w:r w:rsidR="00CE54F8">
              <w:rPr>
                <w:szCs w:val="18"/>
              </w:rPr>
              <w:t xml:space="preserve"> </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GRAY</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341759">
            <w:pPr>
              <w:spacing w:after="0"/>
              <w:rPr>
                <w:szCs w:val="18"/>
              </w:rPr>
            </w:pPr>
            <w:r w:rsidRPr="0077732F">
              <w:rPr>
                <w:szCs w:val="18"/>
              </w:rPr>
              <w:t>interface to motor (-)</w:t>
            </w:r>
            <w:r w:rsidR="00341759">
              <w:rPr>
                <w:rStyle w:val="FootnoteReference"/>
                <w:szCs w:val="18"/>
              </w:rPr>
              <w:footnoteReference w:id="2"/>
            </w:r>
            <w:r w:rsidRPr="0077732F">
              <w:rPr>
                <w:szCs w:val="18"/>
              </w:rPr>
              <w:t xml:space="preserve"> </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WHITE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1 front headlight(s)</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YELLOW</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2 rear headlight(s)</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9962B4" w:rsidP="00250339">
            <w:pPr>
              <w:spacing w:after="0"/>
              <w:rPr>
                <w:szCs w:val="18"/>
              </w:rPr>
            </w:pPr>
            <w:r>
              <w:rPr>
                <w:szCs w:val="18"/>
              </w:rPr>
              <w:t xml:space="preserve">BROWN or </w:t>
            </w:r>
            <w:r w:rsidR="00D57175" w:rsidRPr="0077732F">
              <w:rPr>
                <w:szCs w:val="18"/>
              </w:rPr>
              <w:t>VIOLET</w:t>
            </w:r>
            <w:r w:rsidR="00250339">
              <w:rPr>
                <w:szCs w:val="18"/>
                <w:vertAlign w:val="superscript"/>
              </w:rPr>
              <w:t>3</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speaker + and -</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GREEN</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3 (Aux 1)</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D57175" w:rsidRDefault="007E52E2" w:rsidP="00D57175">
            <w:pPr>
              <w:spacing w:after="0"/>
              <w:rPr>
                <w:szCs w:val="18"/>
                <w:vertAlign w:val="superscript"/>
              </w:rPr>
            </w:pPr>
            <w:r>
              <w:rPr>
                <w:szCs w:val="18"/>
              </w:rPr>
              <w:t>BROWN or VIOLET</w:t>
            </w:r>
            <w:r w:rsidR="00D57175">
              <w:rPr>
                <w:rStyle w:val="FootnoteReference"/>
                <w:szCs w:val="18"/>
              </w:rPr>
              <w:footnoteReference w:id="3"/>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4 (Aux 2)</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EE0783" w:rsidP="00AF7E05">
            <w:pPr>
              <w:spacing w:after="0"/>
              <w:rPr>
                <w:szCs w:val="18"/>
                <w:vertAlign w:val="superscript"/>
              </w:rPr>
            </w:pPr>
            <w:r>
              <w:rPr>
                <w:rStyle w:val="FootnoteReference"/>
                <w:szCs w:val="18"/>
              </w:rPr>
              <w:footnoteReference w:id="4"/>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D57175">
            <w:pPr>
              <w:spacing w:after="0"/>
              <w:rPr>
                <w:szCs w:val="18"/>
              </w:rPr>
            </w:pPr>
            <w:r w:rsidRPr="0077732F">
              <w:rPr>
                <w:szCs w:val="18"/>
              </w:rPr>
              <w:t>output 5 (Aux 3)</w:t>
            </w:r>
            <w:r w:rsidR="00D57175">
              <w:rPr>
                <w:szCs w:val="18"/>
              </w:rPr>
              <w:t xml:space="preserve"> </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1C52C8" w:rsidP="00CE54F8">
            <w:pPr>
              <w:spacing w:after="0"/>
              <w:rPr>
                <w:szCs w:val="18"/>
                <w:vertAlign w:val="superscript"/>
              </w:rPr>
            </w:pPr>
            <w:r>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6 (Aux 4)</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1C52C8" w:rsidP="00CE54F8">
            <w:pPr>
              <w:spacing w:after="0"/>
              <w:rPr>
                <w:szCs w:val="18"/>
                <w:vertAlign w:val="superscript"/>
              </w:rPr>
            </w:pPr>
            <w:r>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7 (Aux 5)</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1C52C8" w:rsidP="00CE54F8">
            <w:pPr>
              <w:spacing w:after="0"/>
              <w:rPr>
                <w:szCs w:val="18"/>
                <w:vertAlign w:val="superscript"/>
              </w:rPr>
            </w:pPr>
            <w:r>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8 (Aux 6)</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BLUE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headlight(s)/output(s) power source</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43134A" w:rsidRDefault="00AF7E05" w:rsidP="001B75A9">
            <w:pPr>
              <w:spacing w:after="0"/>
              <w:rPr>
                <w:szCs w:val="18"/>
                <w:vertAlign w:val="superscript"/>
              </w:rPr>
            </w:pPr>
            <w:r w:rsidRPr="0077732F">
              <w:rPr>
                <w:szCs w:val="18"/>
              </w:rPr>
              <w:t>BLACK/WHITE</w:t>
            </w:r>
            <w:r w:rsidR="0043134A">
              <w:rPr>
                <w:szCs w:val="18"/>
              </w:rPr>
              <w:t xml:space="preserve"> STRIPE</w:t>
            </w:r>
            <w:r w:rsidR="00D76F4B">
              <w:rPr>
                <w:rStyle w:val="FootnoteReference"/>
                <w:szCs w:val="18"/>
              </w:rPr>
              <w:footnoteReference w:id="5"/>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power sink or decoder ground</w:t>
            </w:r>
          </w:p>
        </w:tc>
      </w:tr>
    </w:tbl>
    <w:p w:rsidR="00AC28E2" w:rsidRDefault="00AC28E2" w:rsidP="00341759"/>
    <w:p w:rsidR="00686128" w:rsidRPr="00627D4B" w:rsidRDefault="00341759" w:rsidP="00341759">
      <w:r>
        <w:t>For analog (DC) operation without a decoder the orange wire is connected to motor +</w:t>
      </w:r>
      <w:r w:rsidR="00B139F4">
        <w:t xml:space="preserve"> </w:t>
      </w:r>
      <w:r>
        <w:t xml:space="preserve">and is    connected with a red wire to the right hand track moving forward. The gray wire is connected to motor – and is connected with a black wire to the left hand rail moving forward. </w:t>
      </w:r>
      <w:r w:rsidR="00AC28E2">
        <w:t>In DCC operation t</w:t>
      </w:r>
      <w:r w:rsidR="00AC28E2" w:rsidRPr="00AC28E2">
        <w:t>he Motor + and motor - wires should be connected so that the locomotive moves forward in response to a forward Speed and Direction packet as defined in S-9.2 with CV29 bit 0 is set to 0 as defined in S-9.2.2.</w:t>
      </w:r>
      <w:r w:rsidR="00AC28E2">
        <w:t xml:space="preserve"> There are situations where some diesel locomotive prototypes were run long hood forward. The wires to the motor may have to be reversed or bit 0 of CV29 changed to 1 to obtain the desired results.</w:t>
      </w:r>
      <w:r w:rsidR="00B139F4">
        <w:t xml:space="preserve"> A generally accepted prototype practice was to mark the front end of the locomotive with the letter F.</w:t>
      </w:r>
    </w:p>
    <w:p w:rsidR="00D700B2" w:rsidRDefault="00D700B2">
      <w:pPr>
        <w:spacing w:after="0"/>
        <w:rPr>
          <w:rFonts w:ascii="Arial" w:hAnsi="Arial"/>
          <w:b/>
          <w:kern w:val="32"/>
          <w:sz w:val="32"/>
          <w:szCs w:val="32"/>
        </w:rPr>
      </w:pPr>
    </w:p>
    <w:p w:rsidR="00276555" w:rsidRDefault="00276555" w:rsidP="00276555">
      <w:pPr>
        <w:pStyle w:val="Heading1"/>
      </w:pPr>
      <w:r>
        <w:t>Document History</w:t>
      </w:r>
    </w:p>
    <w:tbl>
      <w:tblPr>
        <w:tblStyle w:val="TableGrid"/>
        <w:tblW w:w="9731" w:type="dxa"/>
        <w:tblLook w:val="04A0" w:firstRow="1" w:lastRow="0" w:firstColumn="1" w:lastColumn="0" w:noHBand="0" w:noVBand="1"/>
      </w:tblPr>
      <w:tblGrid>
        <w:gridCol w:w="1615"/>
        <w:gridCol w:w="8116"/>
      </w:tblGrid>
      <w:tr w:rsidR="00276555" w:rsidTr="00306E00">
        <w:tc>
          <w:tcPr>
            <w:tcW w:w="1615" w:type="dxa"/>
            <w:shd w:val="clear" w:color="auto" w:fill="BFBFBF" w:themeFill="background1" w:themeFillShade="BF"/>
          </w:tcPr>
          <w:p w:rsidR="00276555" w:rsidRPr="00276555" w:rsidRDefault="00276555" w:rsidP="00276555">
            <w:pPr>
              <w:rPr>
                <w:b/>
              </w:rPr>
            </w:pPr>
            <w:r w:rsidRPr="00276555">
              <w:rPr>
                <w:b/>
              </w:rPr>
              <w:t>Date</w:t>
            </w:r>
          </w:p>
        </w:tc>
        <w:tc>
          <w:tcPr>
            <w:tcW w:w="81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306E00">
        <w:tc>
          <w:tcPr>
            <w:tcW w:w="1615" w:type="dxa"/>
          </w:tcPr>
          <w:p w:rsidR="00276555" w:rsidRDefault="007D7206" w:rsidP="00276555">
            <w:r>
              <w:t>Dec 11</w:t>
            </w:r>
            <w:r w:rsidR="00275A33">
              <w:t xml:space="preserve">, </w:t>
            </w:r>
            <w:r w:rsidR="002D42F5">
              <w:t>2020</w:t>
            </w:r>
          </w:p>
        </w:tc>
        <w:tc>
          <w:tcPr>
            <w:tcW w:w="8116" w:type="dxa"/>
          </w:tcPr>
          <w:p w:rsidR="00276555" w:rsidRDefault="007D7206" w:rsidP="007D7206">
            <w:r>
              <w:t>RP</w:t>
            </w:r>
            <w:r w:rsidR="002D42F5">
              <w:t xml:space="preserve">-9.1.1 </w:t>
            </w:r>
            <w:r>
              <w:t xml:space="preserve">became S-9.1.1. It </w:t>
            </w:r>
            <w:r w:rsidR="002D42F5">
              <w:t xml:space="preserve">was </w:t>
            </w:r>
            <w:r>
              <w:t>separated</w:t>
            </w:r>
            <w:r w:rsidR="002D42F5">
              <w:t xml:space="preserve"> into </w:t>
            </w:r>
            <w:r>
              <w:t>individual</w:t>
            </w:r>
            <w:r w:rsidR="002D42F5">
              <w:t xml:space="preserve"> Standard</w:t>
            </w:r>
            <w:r>
              <w:t>s</w:t>
            </w:r>
            <w:r w:rsidR="002D42F5">
              <w:t xml:space="preserve"> for each connector type. S-9.1.1 covers the overview. Errors in wire color code corrected. Added more information on wire color codes and where and how they apply. </w:t>
            </w:r>
          </w:p>
        </w:tc>
      </w:tr>
      <w:tr w:rsidR="0078545A" w:rsidTr="00306E00">
        <w:tc>
          <w:tcPr>
            <w:tcW w:w="1615" w:type="dxa"/>
          </w:tcPr>
          <w:p w:rsidR="0078545A" w:rsidRDefault="0028742D" w:rsidP="00B139F4">
            <w:r>
              <w:t xml:space="preserve">Jan </w:t>
            </w:r>
            <w:r w:rsidR="00B139F4">
              <w:t>31</w:t>
            </w:r>
            <w:r>
              <w:t>, 2021</w:t>
            </w:r>
          </w:p>
        </w:tc>
        <w:tc>
          <w:tcPr>
            <w:tcW w:w="8116" w:type="dxa"/>
          </w:tcPr>
          <w:p w:rsidR="0078545A" w:rsidRDefault="0028742D" w:rsidP="00B139F4">
            <w:r>
              <w:t xml:space="preserve">Modified foot note </w:t>
            </w:r>
            <w:r w:rsidR="00CE54F8">
              <w:t>3</w:t>
            </w:r>
            <w:r>
              <w:t xml:space="preserve"> and added footnote</w:t>
            </w:r>
            <w:r w:rsidR="00CE54F8">
              <w:t>s 1 and</w:t>
            </w:r>
            <w:r>
              <w:t xml:space="preserve"> </w:t>
            </w:r>
            <w:r w:rsidR="00B139F4">
              <w:t>2</w:t>
            </w:r>
            <w:r>
              <w:t xml:space="preserve"> for Table 3.1</w:t>
            </w:r>
            <w:r w:rsidR="00B139F4">
              <w:t xml:space="preserve"> to clarify connections to the motor.</w:t>
            </w:r>
          </w:p>
        </w:tc>
      </w:tr>
      <w:tr w:rsidR="00D57175" w:rsidTr="00306E00">
        <w:tc>
          <w:tcPr>
            <w:tcW w:w="1615" w:type="dxa"/>
          </w:tcPr>
          <w:p w:rsidR="00D57175" w:rsidRDefault="00D57175" w:rsidP="00276555"/>
        </w:tc>
        <w:tc>
          <w:tcPr>
            <w:tcW w:w="8116" w:type="dxa"/>
          </w:tcPr>
          <w:p w:rsidR="00D57175" w:rsidRDefault="00D57175" w:rsidP="0078545A"/>
        </w:tc>
      </w:tr>
      <w:tr w:rsidR="00306E00" w:rsidTr="00306E00">
        <w:tc>
          <w:tcPr>
            <w:tcW w:w="1615" w:type="dxa"/>
          </w:tcPr>
          <w:p w:rsidR="00306E00" w:rsidRDefault="00306E00" w:rsidP="00276555"/>
        </w:tc>
        <w:tc>
          <w:tcPr>
            <w:tcW w:w="8116" w:type="dxa"/>
          </w:tcPr>
          <w:p w:rsidR="00306E00" w:rsidRDefault="00306E00" w:rsidP="0078545A"/>
        </w:tc>
      </w:tr>
      <w:tr w:rsidR="00C708C3" w:rsidTr="00306E00">
        <w:tc>
          <w:tcPr>
            <w:tcW w:w="1615" w:type="dxa"/>
          </w:tcPr>
          <w:p w:rsidR="00C708C3" w:rsidRDefault="00C708C3" w:rsidP="00276555"/>
        </w:tc>
        <w:tc>
          <w:tcPr>
            <w:tcW w:w="8116" w:type="dxa"/>
          </w:tcPr>
          <w:p w:rsidR="00C708C3" w:rsidRDefault="00C708C3" w:rsidP="0078545A"/>
        </w:tc>
      </w:tr>
    </w:tbl>
    <w:p w:rsidR="00276555" w:rsidRPr="00276555" w:rsidRDefault="00276555" w:rsidP="00276555">
      <w:pPr>
        <w:sectPr w:rsidR="00276555" w:rsidRPr="00276555" w:rsidSect="00EC47B6">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FDE" w:rsidRDefault="00B14FDE">
      <w:r>
        <w:separator/>
      </w:r>
    </w:p>
  </w:endnote>
  <w:endnote w:type="continuationSeparator" w:id="0">
    <w:p w:rsidR="00B14FDE" w:rsidRDefault="00B14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8219C6" w:rsidP="002A46D5">
          <w:pPr>
            <w:jc w:val="right"/>
          </w:pPr>
          <w:fldSimple w:instr=" DOCPROPERTY &quot;Company&quot;  \* MERGEFORMAT ">
            <w:r w:rsidR="00250339">
              <w:t>© 2005 –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50339">
            <w:rPr>
              <w:rStyle w:val="PageNumber"/>
              <w:noProof/>
            </w:rPr>
            <w:t>5</w:t>
          </w:r>
          <w:r>
            <w:rPr>
              <w:rStyle w:val="PageNumber"/>
            </w:rPr>
            <w:fldChar w:fldCharType="end"/>
          </w:r>
        </w:p>
      </w:tc>
      <w:tc>
        <w:tcPr>
          <w:tcW w:w="3616" w:type="pct"/>
        </w:tcPr>
        <w:p w:rsidR="002A46D5" w:rsidRDefault="00B14FDE" w:rsidP="002A46D5">
          <w:pPr>
            <w:jc w:val="right"/>
          </w:pPr>
          <w:r>
            <w:fldChar w:fldCharType="begin"/>
          </w:r>
          <w:r>
            <w:instrText xml:space="preserve"> TITLE  \* MERGEFORMAT </w:instrText>
          </w:r>
          <w:r>
            <w:fldChar w:fldCharType="separate"/>
          </w:r>
          <w:r w:rsidR="00250339">
            <w:t>S-9.1.1 Draft</w:t>
          </w:r>
          <w:r>
            <w:fldChar w:fldCharType="end"/>
          </w:r>
          <w:r w:rsidR="002A46D5">
            <w:t xml:space="preserve"> </w:t>
          </w:r>
          <w:fldSimple w:instr=" SUBJECT  \* MERGEFORMAT ">
            <w:r w:rsidR="00250339">
              <w:t>Decoder Interfaces</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913739315"/>
      <w:placeholder>
        <w:docPart w:val="7EFDFD61FB624EF490B7FB2E2FF78E97"/>
      </w:placeholder>
      <w:dataBinding w:prefixMappings="xmlns:ns0='http://schemas.openxmlformats.org/officeDocument/2006/extended-properties' " w:xpath="/ns0:Properties[1]/ns0:Company[1]" w:storeItemID="{6668398D-A668-4E3E-A5EB-62B293D839F1}"/>
      <w:text/>
    </w:sdtPr>
    <w:sdtEndPr/>
    <w:sdtContent>
      <w:p w:rsidR="00851FCA" w:rsidRDefault="00F26EAD" w:rsidP="0044692D">
        <w:pPr>
          <w:spacing w:after="0"/>
        </w:pPr>
        <w:r>
          <w:t>© 2005 – 2020 National Model Railroad Association, Inc.</w:t>
        </w:r>
      </w:p>
    </w:sdtContent>
  </w:sdt>
  <w:p w:rsidR="00937078" w:rsidRPr="002A46D5" w:rsidRDefault="00B14FDE" w:rsidP="0044692D">
    <w:pPr>
      <w:pStyle w:val="Footer"/>
      <w:tabs>
        <w:tab w:val="clear" w:pos="4320"/>
        <w:tab w:val="clear" w:pos="8640"/>
      </w:tabs>
      <w:spacing w:after="0"/>
    </w:pPr>
    <w:sdt>
      <w:sdtPr>
        <w:alias w:val="Title"/>
        <w:tag w:val=""/>
        <w:id w:val="872041575"/>
        <w:placeholder>
          <w:docPart w:val="0A9AADDA25C345C69E38052B5EA8A742"/>
        </w:placeholder>
        <w:dataBinding w:prefixMappings="xmlns:ns0='http://purl.org/dc/elements/1.1/' xmlns:ns1='http://schemas.openxmlformats.org/package/2006/metadata/core-properties' " w:xpath="/ns1:coreProperties[1]/ns0:title[1]" w:storeItemID="{6C3C8BC8-F283-45AE-878A-BAB7291924A1}"/>
        <w:text/>
      </w:sdtPr>
      <w:sdtEndPr/>
      <w:sdtContent>
        <w:r w:rsidR="003D10E2">
          <w:t>S-9.1.1</w:t>
        </w:r>
      </w:sdtContent>
    </w:sdt>
    <w:r w:rsidR="00F26EAD">
      <w:t xml:space="preserve"> </w:t>
    </w:r>
    <w:sdt>
      <w:sdtPr>
        <w:alias w:val="Subject"/>
        <w:tag w:val=""/>
        <w:id w:val="594062192"/>
        <w:placeholder>
          <w:docPart w:val="0653CE0CDC0B4854B7B6F93CEEBAF0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3D10E2">
      <w:rPr>
        <w:rStyle w:val="PageNumber"/>
        <w:noProof/>
      </w:rPr>
      <w:t>5</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3D10E2">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307982088"/>
        <w:placeholder>
          <w:docPart w:val="314BE9AEE1A74459AEE96D2E35F18BDD"/>
        </w:placeholder>
        <w:dataBinding w:prefixMappings="xmlns:ns0='http://schemas.microsoft.com/office/2006/coverPageProps' " w:xpath="/ns0:CoverPageProperties[1]/ns0:PublishDate[1]" w:storeItemID="{55AF091B-3C7A-41E3-B477-F2FDAA23CFDA}"/>
        <w:date w:fullDate="2021-01-31T00:00:00Z">
          <w:dateFormat w:val="MMM d, yyyy"/>
          <w:lid w:val="en-US"/>
          <w:storeMappedDataAs w:val="dateTime"/>
          <w:calendar w:val="gregorian"/>
        </w:date>
      </w:sdtPr>
      <w:sdtEndPr>
        <w:rPr>
          <w:rStyle w:val="PageNumber"/>
        </w:rPr>
      </w:sdtEndPr>
      <w:sdtContent>
        <w:r w:rsidR="00B139F4">
          <w:rPr>
            <w:rStyle w:val="PageNumber"/>
          </w:rPr>
          <w:t>Jan 31,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933974811"/>
      <w:placeholder>
        <w:docPart w:val="938230F6C8E04057939D058F222E65AD"/>
      </w:placeholder>
      <w:dataBinding w:prefixMappings="xmlns:ns0='http://schemas.openxmlformats.org/officeDocument/2006/extended-properties' " w:xpath="/ns0:Properties[1]/ns0:Company[1]" w:storeItemID="{6668398D-A668-4E3E-A5EB-62B293D839F1}"/>
      <w:text/>
    </w:sdtPr>
    <w:sdtEndPr/>
    <w:sdtContent>
      <w:p w:rsidR="00937078" w:rsidRDefault="00F26EAD" w:rsidP="0044692D">
        <w:pPr>
          <w:spacing w:after="0"/>
        </w:pPr>
        <w:r>
          <w:t>© 2005 – 2020 National Model Railroad Association, Inc.</w:t>
        </w:r>
      </w:p>
    </w:sdtContent>
  </w:sdt>
  <w:p w:rsidR="00851FCA" w:rsidRDefault="00B14FDE" w:rsidP="0044692D">
    <w:pPr>
      <w:spacing w:after="0"/>
    </w:pPr>
    <w:sdt>
      <w:sdtPr>
        <w:alias w:val="Title"/>
        <w:tag w:val=""/>
        <w:id w:val="222498997"/>
        <w:placeholder>
          <w:docPart w:val="7259AAAA68254174ACE4F0F1FD1A2605"/>
        </w:placeholder>
        <w:dataBinding w:prefixMappings="xmlns:ns0='http://purl.org/dc/elements/1.1/' xmlns:ns1='http://schemas.openxmlformats.org/package/2006/metadata/core-properties' " w:xpath="/ns1:coreProperties[1]/ns0:title[1]" w:storeItemID="{6C3C8BC8-F283-45AE-878A-BAB7291924A1}"/>
        <w:text/>
      </w:sdtPr>
      <w:sdtEndPr/>
      <w:sdtContent>
        <w:r w:rsidR="003D10E2">
          <w:t>S-9.1.1</w:t>
        </w:r>
      </w:sdtContent>
    </w:sdt>
    <w:r w:rsidR="00F26EAD">
      <w:t xml:space="preserve"> </w:t>
    </w:r>
    <w:sdt>
      <w:sdtPr>
        <w:alias w:val="Subject"/>
        <w:tag w:val=""/>
        <w:id w:val="1944495722"/>
        <w:placeholder>
          <w:docPart w:val="42D20C25A4B247CC82C8307C01EB67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3D10E2">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3D10E2">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77728988"/>
        <w:placeholder>
          <w:docPart w:val="20573F5D6A494A2DB7ABDBEB61C787BA"/>
        </w:placeholder>
        <w:dataBinding w:prefixMappings="xmlns:ns0='http://schemas.microsoft.com/office/2006/coverPageProps' " w:xpath="/ns0:CoverPageProperties[1]/ns0:PublishDate[1]" w:storeItemID="{55AF091B-3C7A-41E3-B477-F2FDAA23CFDA}"/>
        <w:date w:fullDate="2021-01-31T00:00:00Z">
          <w:dateFormat w:val="MMM d, yyyy"/>
          <w:lid w:val="en-US"/>
          <w:storeMappedDataAs w:val="dateTime"/>
          <w:calendar w:val="gregorian"/>
        </w:date>
      </w:sdtPr>
      <w:sdtEndPr>
        <w:rPr>
          <w:rStyle w:val="PageNumber"/>
        </w:rPr>
      </w:sdtEndPr>
      <w:sdtContent>
        <w:r w:rsidR="00B139F4">
          <w:rPr>
            <w:rStyle w:val="PageNumber"/>
          </w:rPr>
          <w:t>Jan 31,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FDE" w:rsidRDefault="00B14FDE">
      <w:r>
        <w:separator/>
      </w:r>
    </w:p>
  </w:footnote>
  <w:footnote w:type="continuationSeparator" w:id="0">
    <w:p w:rsidR="00B14FDE" w:rsidRDefault="00B14FDE">
      <w:r>
        <w:continuationSeparator/>
      </w:r>
    </w:p>
  </w:footnote>
  <w:footnote w:id="1">
    <w:p w:rsidR="00CE54F8" w:rsidRDefault="00CE54F8">
      <w:pPr>
        <w:pStyle w:val="FootnoteText"/>
      </w:pPr>
      <w:r>
        <w:rPr>
          <w:rStyle w:val="FootnoteReference"/>
        </w:rPr>
        <w:footnoteRef/>
      </w:r>
      <w:r>
        <w:t xml:space="preserve"> </w:t>
      </w:r>
      <w:r w:rsidR="00341759">
        <w:t>C</w:t>
      </w:r>
      <w:r w:rsidR="00341759" w:rsidRPr="00341759">
        <w:t>onnected to right-hand rail (or center rail, outside third rail or traction wire) through the decoder.</w:t>
      </w:r>
    </w:p>
  </w:footnote>
  <w:footnote w:id="2">
    <w:p w:rsidR="00341759" w:rsidRDefault="00341759">
      <w:pPr>
        <w:pStyle w:val="FootnoteText"/>
      </w:pPr>
      <w:r>
        <w:rPr>
          <w:rStyle w:val="FootnoteReference"/>
        </w:rPr>
        <w:footnoteRef/>
      </w:r>
      <w:r>
        <w:t xml:space="preserve"> C</w:t>
      </w:r>
      <w:r w:rsidRPr="00341759">
        <w:t>onnected to left-hand rail through the decoder.</w:t>
      </w:r>
    </w:p>
  </w:footnote>
  <w:footnote w:id="3">
    <w:p w:rsidR="00D57175" w:rsidRDefault="00D57175" w:rsidP="00D57175">
      <w:pPr>
        <w:pStyle w:val="FootnoteText"/>
      </w:pPr>
      <w:r>
        <w:rPr>
          <w:rStyle w:val="FootnoteReference"/>
        </w:rPr>
        <w:footnoteRef/>
      </w:r>
      <w:r>
        <w:t xml:space="preserve"> </w:t>
      </w:r>
      <w:r w:rsidRPr="00EE0783">
        <w:t>Previously some manufacturers used brown, others violet</w:t>
      </w:r>
      <w:r w:rsidR="009962B4">
        <w:t xml:space="preserve"> prior to a defined Standard color</w:t>
      </w:r>
      <w:r w:rsidRPr="00EE0783">
        <w:t xml:space="preserve">. Manufacturer </w:t>
      </w:r>
      <w:r w:rsidR="009962B4">
        <w:t xml:space="preserve">may use either color but </w:t>
      </w:r>
      <w:r w:rsidRPr="00EE0783">
        <w:t xml:space="preserve">must </w:t>
      </w:r>
      <w:r w:rsidR="009962B4">
        <w:t xml:space="preserve">clearly </w:t>
      </w:r>
      <w:r w:rsidRPr="00EE0783">
        <w:t>document</w:t>
      </w:r>
      <w:r w:rsidR="009962B4">
        <w:t xml:space="preserve"> in their installation instructions</w:t>
      </w:r>
      <w:r w:rsidRPr="00EE0783">
        <w:t>.</w:t>
      </w:r>
    </w:p>
  </w:footnote>
  <w:footnote w:id="4">
    <w:p w:rsidR="00EE0783" w:rsidRDefault="00EE0783">
      <w:pPr>
        <w:pStyle w:val="FootnoteText"/>
      </w:pPr>
      <w:r>
        <w:rPr>
          <w:rStyle w:val="FootnoteReference"/>
        </w:rPr>
        <w:footnoteRef/>
      </w:r>
      <w:r>
        <w:t xml:space="preserve"> </w:t>
      </w:r>
      <w:r w:rsidRPr="00EE0783">
        <w:t xml:space="preserve">Manufacturer may use </w:t>
      </w:r>
      <w:r w:rsidR="00D76F4B">
        <w:t>any</w:t>
      </w:r>
      <w:r w:rsidRPr="00EE0783">
        <w:t xml:space="preserve"> colors </w:t>
      </w:r>
      <w:r w:rsidR="009962B4">
        <w:t xml:space="preserve">or other means to identify each wire such as a tag </w:t>
      </w:r>
      <w:r w:rsidRPr="00EE0783">
        <w:t xml:space="preserve">but </w:t>
      </w:r>
      <w:r w:rsidR="00F8723B">
        <w:t xml:space="preserve">each wire </w:t>
      </w:r>
      <w:r w:rsidRPr="00EE0783">
        <w:t xml:space="preserve">must </w:t>
      </w:r>
      <w:r w:rsidR="00F8723B">
        <w:t xml:space="preserve">be identifiable and </w:t>
      </w:r>
      <w:r w:rsidR="009962B4">
        <w:t xml:space="preserve">this </w:t>
      </w:r>
      <w:r w:rsidR="00F8723B">
        <w:t xml:space="preserve">must </w:t>
      </w:r>
      <w:r w:rsidR="009962B4">
        <w:t xml:space="preserve">be </w:t>
      </w:r>
      <w:r w:rsidRPr="00EE0783">
        <w:t>document</w:t>
      </w:r>
      <w:r w:rsidR="009962B4">
        <w:t>ed in the installation instructions</w:t>
      </w:r>
      <w:r w:rsidRPr="00EE0783">
        <w:t>.</w:t>
      </w:r>
      <w:r w:rsidR="00D76F4B">
        <w:t xml:space="preserve"> </w:t>
      </w:r>
      <w:r w:rsidR="000E314B">
        <w:t>B</w:t>
      </w:r>
      <w:r w:rsidR="001A7F20">
        <w:t xml:space="preserve">lack, red, orange, </w:t>
      </w:r>
      <w:r w:rsidR="00D76F4B">
        <w:t>gray</w:t>
      </w:r>
      <w:r w:rsidR="001A7F20">
        <w:t xml:space="preserve"> or blue of the same shade </w:t>
      </w:r>
      <w:r w:rsidR="00BD0682">
        <w:t>as</w:t>
      </w:r>
      <w:r w:rsidR="001A7F20">
        <w:t xml:space="preserve"> the power common</w:t>
      </w:r>
      <w:r w:rsidR="000E314B">
        <w:t xml:space="preserve"> may only be used as defined in this table</w:t>
      </w:r>
      <w:r w:rsidR="00D76F4B">
        <w:t>.</w:t>
      </w:r>
    </w:p>
  </w:footnote>
  <w:footnote w:id="5">
    <w:p w:rsidR="00D76F4B" w:rsidRDefault="00D76F4B">
      <w:pPr>
        <w:pStyle w:val="FootnoteText"/>
      </w:pPr>
      <w:r>
        <w:rPr>
          <w:rStyle w:val="FootnoteReference"/>
        </w:rPr>
        <w:footnoteRef/>
      </w:r>
      <w:r>
        <w:t xml:space="preserve"> Black with white stripe wire preferred. Other colors may be used and must be documented in the </w:t>
      </w:r>
      <w:r>
        <w:tab/>
        <w:t>instructions. All efforts must be taken so as not to confuse the decoder ground with any other input or output.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5"/>
      <w:gridCol w:w="270"/>
      <w:gridCol w:w="4576"/>
      <w:gridCol w:w="236"/>
      <w:gridCol w:w="1526"/>
      <w:gridCol w:w="1935"/>
    </w:tblGrid>
    <w:tr w:rsidR="00800DAA" w:rsidTr="00410564">
      <w:tc>
        <w:tcPr>
          <w:tcW w:w="555" w:type="pct"/>
          <w:vMerge w:val="restart"/>
          <w:tcBorders>
            <w:top w:val="nil"/>
            <w:left w:val="nil"/>
            <w:right w:val="nil"/>
          </w:tcBorders>
        </w:tcPr>
        <w:p w:rsidR="00800DAA" w:rsidRDefault="00800DAA" w:rsidP="0041056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00C9722D" wp14:editId="4B2DEBC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82"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01" w:type="pct"/>
          <w:gridSpan w:val="2"/>
          <w:vAlign w:val="center"/>
        </w:tcPr>
        <w:p w:rsidR="00800DAA" w:rsidRPr="00851FCA" w:rsidRDefault="00800DAA" w:rsidP="00686128">
          <w:pPr>
            <w:pStyle w:val="Heading4"/>
            <w:numPr>
              <w:ilvl w:val="0"/>
              <w:numId w:val="0"/>
            </w:numPr>
            <w:spacing w:before="0" w:after="0"/>
            <w:jc w:val="center"/>
            <w:rPr>
              <w:rStyle w:val="Strong"/>
            </w:rPr>
          </w:pPr>
          <w:r w:rsidRPr="00851FCA">
            <w:rPr>
              <w:rStyle w:val="Strong"/>
            </w:rPr>
            <w:t xml:space="preserve">NMRA </w:t>
          </w:r>
          <w:r w:rsidR="00686128">
            <w:rPr>
              <w:rStyle w:val="Strong"/>
            </w:rPr>
            <w:t>Standard</w:t>
          </w:r>
        </w:p>
      </w:tc>
    </w:tr>
    <w:tr w:rsidR="00800DAA" w:rsidTr="00D700B2">
      <w:tc>
        <w:tcPr>
          <w:tcW w:w="555"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064720151"/>
          <w:placeholder>
            <w:docPart w:val="B6E27D7607B944BA923B6C5DB6EA792A"/>
          </w:placeholder>
          <w:dataBinding w:prefixMappings="xmlns:ns0='http://purl.org/dc/elements/1.1/' xmlns:ns1='http://schemas.openxmlformats.org/package/2006/metadata/core-properties' " w:xpath="/ns1:coreProperties[1]/ns0:subject[1]" w:storeItemID="{6C3C8BC8-F283-45AE-878A-BAB7291924A1}"/>
          <w:text/>
        </w:sdtPr>
        <w:sdtEndPr/>
        <w:sdtContent>
          <w:tc>
            <w:tcPr>
              <w:tcW w:w="1801" w:type="pct"/>
              <w:gridSpan w:val="2"/>
              <w:vAlign w:val="center"/>
            </w:tcPr>
            <w:p w:rsidR="00800DAA" w:rsidRDefault="00F26EAD" w:rsidP="00686128">
              <w:pPr>
                <w:jc w:val="center"/>
              </w:pPr>
              <w:r>
                <w:t>Decoder Interfaces</w:t>
              </w:r>
            </w:p>
          </w:tc>
        </w:sdtContent>
      </w:sdt>
    </w:tr>
    <w:tr w:rsidR="00800DAA" w:rsidTr="00410564">
      <w:tc>
        <w:tcPr>
          <w:tcW w:w="555"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rsidP="0077732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Pr="00410564"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sz w:val="20"/>
          </w:rPr>
          <w:alias w:val="Publish Date"/>
          <w:tag w:val=""/>
          <w:id w:val="-679283904"/>
          <w:placeholder>
            <w:docPart w:val="AD95342FC16A4C75842D1B175687F88B"/>
          </w:placeholder>
          <w:dataBinding w:prefixMappings="xmlns:ns0='http://schemas.microsoft.com/office/2006/coverPageProps' " w:xpath="/ns0:CoverPageProperties[1]/ns0:PublishDate[1]" w:storeItemID="{55AF091B-3C7A-41E3-B477-F2FDAA23CFDA}"/>
          <w:date w:fullDate="2021-01-31T00:00:00Z">
            <w:dateFormat w:val="MMM d, yyyy"/>
            <w:lid w:val="en-US"/>
            <w:storeMappedDataAs w:val="dateTime"/>
            <w:calendar w:val="gregorian"/>
          </w:date>
        </w:sdtPr>
        <w:sdtEndPr/>
        <w:sdtContent>
          <w:tc>
            <w:tcPr>
              <w:tcW w:w="794" w:type="pct"/>
              <w:vAlign w:val="center"/>
            </w:tcPr>
            <w:p w:rsidR="00800DAA" w:rsidRPr="00410564" w:rsidRDefault="00B139F4" w:rsidP="00410564">
              <w:pPr>
                <w:pStyle w:val="Footer"/>
                <w:tabs>
                  <w:tab w:val="clear" w:pos="4320"/>
                  <w:tab w:val="clear" w:pos="8640"/>
                </w:tabs>
                <w:spacing w:after="0"/>
                <w:rPr>
                  <w:sz w:val="20"/>
                </w:rPr>
              </w:pPr>
              <w:r>
                <w:rPr>
                  <w:sz w:val="20"/>
                </w:rPr>
                <w:t>Jan 31, 2021</w:t>
              </w:r>
            </w:p>
          </w:tc>
        </w:sdtContent>
      </w:sdt>
      <w:sdt>
        <w:sdtPr>
          <w:rPr>
            <w:rFonts w:ascii="CG Times" w:hAnsi="CG Times"/>
          </w:rPr>
          <w:alias w:val="Title"/>
          <w:tag w:val=""/>
          <w:id w:val="1925453993"/>
          <w:placeholder>
            <w:docPart w:val="F3436D18DF2F4C4192D73BD4CF99819A"/>
          </w:placeholder>
          <w:dataBinding w:prefixMappings="xmlns:ns0='http://purl.org/dc/elements/1.1/' xmlns:ns1='http://schemas.openxmlformats.org/package/2006/metadata/core-properties' " w:xpath="/ns1:coreProperties[1]/ns0:title[1]" w:storeItemID="{6C3C8BC8-F283-45AE-878A-BAB7291924A1}"/>
          <w:text/>
        </w:sdtPr>
        <w:sdtEndPr/>
        <w:sdtContent>
          <w:tc>
            <w:tcPr>
              <w:tcW w:w="1007" w:type="pct"/>
              <w:vAlign w:val="center"/>
            </w:tcPr>
            <w:p w:rsidR="00800DAA" w:rsidRDefault="00F26EAD" w:rsidP="003D10E2">
              <w:pPr>
                <w:rPr>
                  <w:rFonts w:ascii="CG Times" w:hAnsi="CG Times"/>
                </w:rPr>
              </w:pPr>
              <w:r>
                <w:rPr>
                  <w:rFonts w:ascii="CG Times" w:hAnsi="CG Times"/>
                </w:rPr>
                <w:t>S-9.1.1</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FAD172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28"/>
    <w:rsid w:val="00005AA2"/>
    <w:rsid w:val="00036D35"/>
    <w:rsid w:val="000556E9"/>
    <w:rsid w:val="00067F5F"/>
    <w:rsid w:val="000723A4"/>
    <w:rsid w:val="000B53FB"/>
    <w:rsid w:val="000E314B"/>
    <w:rsid w:val="000E7D9E"/>
    <w:rsid w:val="000F3B2B"/>
    <w:rsid w:val="000F65AB"/>
    <w:rsid w:val="0011715A"/>
    <w:rsid w:val="001418C6"/>
    <w:rsid w:val="00152F81"/>
    <w:rsid w:val="00166EE5"/>
    <w:rsid w:val="0019474D"/>
    <w:rsid w:val="001A1300"/>
    <w:rsid w:val="001A7F20"/>
    <w:rsid w:val="001B1365"/>
    <w:rsid w:val="001B75A9"/>
    <w:rsid w:val="001C52C8"/>
    <w:rsid w:val="001E03BC"/>
    <w:rsid w:val="001F41C2"/>
    <w:rsid w:val="001F517C"/>
    <w:rsid w:val="0022554F"/>
    <w:rsid w:val="00243D0D"/>
    <w:rsid w:val="00250339"/>
    <w:rsid w:val="0025275A"/>
    <w:rsid w:val="00275A33"/>
    <w:rsid w:val="00276555"/>
    <w:rsid w:val="0028742D"/>
    <w:rsid w:val="002A058D"/>
    <w:rsid w:val="002A46D5"/>
    <w:rsid w:val="002D42F5"/>
    <w:rsid w:val="00306E00"/>
    <w:rsid w:val="00310B7A"/>
    <w:rsid w:val="00341759"/>
    <w:rsid w:val="003428C9"/>
    <w:rsid w:val="003652CB"/>
    <w:rsid w:val="0039569D"/>
    <w:rsid w:val="003D10E2"/>
    <w:rsid w:val="003F06FF"/>
    <w:rsid w:val="00410564"/>
    <w:rsid w:val="00426EE0"/>
    <w:rsid w:val="0043134A"/>
    <w:rsid w:val="0044186D"/>
    <w:rsid w:val="0044692D"/>
    <w:rsid w:val="004713F6"/>
    <w:rsid w:val="004927F6"/>
    <w:rsid w:val="005244A1"/>
    <w:rsid w:val="00531758"/>
    <w:rsid w:val="00595D2C"/>
    <w:rsid w:val="005C27C3"/>
    <w:rsid w:val="00615D11"/>
    <w:rsid w:val="00623B38"/>
    <w:rsid w:val="00625B81"/>
    <w:rsid w:val="00627D4B"/>
    <w:rsid w:val="00631F30"/>
    <w:rsid w:val="00643AF9"/>
    <w:rsid w:val="00654FBD"/>
    <w:rsid w:val="00686128"/>
    <w:rsid w:val="00686F5E"/>
    <w:rsid w:val="006B4F89"/>
    <w:rsid w:val="00700390"/>
    <w:rsid w:val="0072331F"/>
    <w:rsid w:val="00747DFE"/>
    <w:rsid w:val="00752E73"/>
    <w:rsid w:val="0077732F"/>
    <w:rsid w:val="0078545A"/>
    <w:rsid w:val="0079696C"/>
    <w:rsid w:val="007C7590"/>
    <w:rsid w:val="007D32FF"/>
    <w:rsid w:val="007D5127"/>
    <w:rsid w:val="007D7206"/>
    <w:rsid w:val="007E52E2"/>
    <w:rsid w:val="00800DAA"/>
    <w:rsid w:val="008219C6"/>
    <w:rsid w:val="0082606B"/>
    <w:rsid w:val="00851FCA"/>
    <w:rsid w:val="00863BB8"/>
    <w:rsid w:val="00877BFB"/>
    <w:rsid w:val="008A57DF"/>
    <w:rsid w:val="008E667E"/>
    <w:rsid w:val="009010F3"/>
    <w:rsid w:val="0092545E"/>
    <w:rsid w:val="00937078"/>
    <w:rsid w:val="0093719B"/>
    <w:rsid w:val="0097522D"/>
    <w:rsid w:val="009833B3"/>
    <w:rsid w:val="009870A1"/>
    <w:rsid w:val="009962B4"/>
    <w:rsid w:val="009E51BF"/>
    <w:rsid w:val="00A31F04"/>
    <w:rsid w:val="00A40448"/>
    <w:rsid w:val="00A41607"/>
    <w:rsid w:val="00A50314"/>
    <w:rsid w:val="00A74175"/>
    <w:rsid w:val="00AC28E2"/>
    <w:rsid w:val="00AF7E05"/>
    <w:rsid w:val="00B139F4"/>
    <w:rsid w:val="00B14FDE"/>
    <w:rsid w:val="00B57674"/>
    <w:rsid w:val="00B70B39"/>
    <w:rsid w:val="00B975D1"/>
    <w:rsid w:val="00B97C75"/>
    <w:rsid w:val="00BD0682"/>
    <w:rsid w:val="00BF381A"/>
    <w:rsid w:val="00C013CE"/>
    <w:rsid w:val="00C0339B"/>
    <w:rsid w:val="00C17D43"/>
    <w:rsid w:val="00C3636A"/>
    <w:rsid w:val="00C42899"/>
    <w:rsid w:val="00C708C3"/>
    <w:rsid w:val="00C72046"/>
    <w:rsid w:val="00CA036C"/>
    <w:rsid w:val="00CC2613"/>
    <w:rsid w:val="00CE54F8"/>
    <w:rsid w:val="00CF0B3A"/>
    <w:rsid w:val="00D31FA4"/>
    <w:rsid w:val="00D56E55"/>
    <w:rsid w:val="00D57175"/>
    <w:rsid w:val="00D700B2"/>
    <w:rsid w:val="00D76F4B"/>
    <w:rsid w:val="00DD0266"/>
    <w:rsid w:val="00E3003C"/>
    <w:rsid w:val="00EA0AE8"/>
    <w:rsid w:val="00EB4E1F"/>
    <w:rsid w:val="00EC47B6"/>
    <w:rsid w:val="00EC7602"/>
    <w:rsid w:val="00EE0783"/>
    <w:rsid w:val="00F239F0"/>
    <w:rsid w:val="00F26EAD"/>
    <w:rsid w:val="00F40E66"/>
    <w:rsid w:val="00F47D73"/>
    <w:rsid w:val="00F51F14"/>
    <w:rsid w:val="00F53BC0"/>
    <w:rsid w:val="00F56906"/>
    <w:rsid w:val="00F71897"/>
    <w:rsid w:val="00F7685D"/>
    <w:rsid w:val="00F8723B"/>
    <w:rsid w:val="00FA1309"/>
    <w:rsid w:val="00FA4426"/>
    <w:rsid w:val="00FB0636"/>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2E4267EB-F41F-4AEC-A929-CBF61899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link w:val="Heading1Char"/>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table" w:customStyle="1" w:styleId="PlainTable21">
    <w:name w:val="Plain Table 21"/>
    <w:basedOn w:val="TableNormal"/>
    <w:uiPriority w:val="42"/>
    <w:rsid w:val="00AF7E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AF7E05"/>
    <w:rPr>
      <w:rFonts w:ascii="Arial" w:hAnsi="Arial"/>
      <w:b/>
      <w:sz w:val="28"/>
      <w:szCs w:val="28"/>
    </w:rPr>
  </w:style>
  <w:style w:type="character" w:customStyle="1" w:styleId="Heading1Char">
    <w:name w:val="Heading 1 Char"/>
    <w:basedOn w:val="DefaultParagraphFont"/>
    <w:link w:val="Heading1"/>
    <w:rsid w:val="002D42F5"/>
    <w:rPr>
      <w:rFonts w:ascii="Arial" w:hAnsi="Arial"/>
      <w:b/>
      <w:kern w:val="32"/>
      <w:sz w:val="32"/>
      <w:szCs w:val="32"/>
    </w:rPr>
  </w:style>
  <w:style w:type="character" w:customStyle="1" w:styleId="FooterChar">
    <w:name w:val="Footer Char"/>
    <w:basedOn w:val="DefaultParagraphFont"/>
    <w:link w:val="Footer"/>
    <w:semiHidden/>
    <w:rsid w:val="0077732F"/>
    <w:rPr>
      <w:sz w:val="24"/>
    </w:rPr>
  </w:style>
  <w:style w:type="character" w:styleId="PlaceholderText">
    <w:name w:val="Placeholder Text"/>
    <w:basedOn w:val="DefaultParagraphFont"/>
    <w:uiPriority w:val="99"/>
    <w:semiHidden/>
    <w:rsid w:val="00D70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95342FC16A4C75842D1B175687F88B"/>
        <w:category>
          <w:name w:val="General"/>
          <w:gallery w:val="placeholder"/>
        </w:category>
        <w:types>
          <w:type w:val="bbPlcHdr"/>
        </w:types>
        <w:behaviors>
          <w:behavior w:val="content"/>
        </w:behaviors>
        <w:guid w:val="{66824C2F-C1A4-4670-9D9C-97C79EE3BBD4}"/>
      </w:docPartPr>
      <w:docPartBody>
        <w:p w:rsidR="001628A6" w:rsidRDefault="00006D18">
          <w:r w:rsidRPr="00065A6F">
            <w:rPr>
              <w:rStyle w:val="PlaceholderText"/>
            </w:rPr>
            <w:t>[Publish Date]</w:t>
          </w:r>
        </w:p>
      </w:docPartBody>
    </w:docPart>
    <w:docPart>
      <w:docPartPr>
        <w:name w:val="20573F5D6A494A2DB7ABDBEB61C787BA"/>
        <w:category>
          <w:name w:val="General"/>
          <w:gallery w:val="placeholder"/>
        </w:category>
        <w:types>
          <w:type w:val="bbPlcHdr"/>
        </w:types>
        <w:behaviors>
          <w:behavior w:val="content"/>
        </w:behaviors>
        <w:guid w:val="{AF3344F1-7C86-428A-9038-A0359615AF62}"/>
      </w:docPartPr>
      <w:docPartBody>
        <w:p w:rsidR="001628A6" w:rsidRDefault="00006D18">
          <w:r w:rsidRPr="00065A6F">
            <w:rPr>
              <w:rStyle w:val="PlaceholderText"/>
            </w:rPr>
            <w:t>[Publish Date]</w:t>
          </w:r>
        </w:p>
      </w:docPartBody>
    </w:docPart>
    <w:docPart>
      <w:docPartPr>
        <w:name w:val="314BE9AEE1A74459AEE96D2E35F18BDD"/>
        <w:category>
          <w:name w:val="General"/>
          <w:gallery w:val="placeholder"/>
        </w:category>
        <w:types>
          <w:type w:val="bbPlcHdr"/>
        </w:types>
        <w:behaviors>
          <w:behavior w:val="content"/>
        </w:behaviors>
        <w:guid w:val="{EE6A3DF4-7000-4505-9DC9-E0495D82311F}"/>
      </w:docPartPr>
      <w:docPartBody>
        <w:p w:rsidR="001628A6" w:rsidRDefault="00006D18">
          <w:r w:rsidRPr="00065A6F">
            <w:rPr>
              <w:rStyle w:val="PlaceholderText"/>
            </w:rPr>
            <w:t>[Publish Date]</w:t>
          </w:r>
        </w:p>
      </w:docPartBody>
    </w:docPart>
    <w:docPart>
      <w:docPartPr>
        <w:name w:val="938230F6C8E04057939D058F222E65AD"/>
        <w:category>
          <w:name w:val="General"/>
          <w:gallery w:val="placeholder"/>
        </w:category>
        <w:types>
          <w:type w:val="bbPlcHdr"/>
        </w:types>
        <w:behaviors>
          <w:behavior w:val="content"/>
        </w:behaviors>
        <w:guid w:val="{816AB82D-EDFC-4D5C-9273-C8D09F33AA23}"/>
      </w:docPartPr>
      <w:docPartBody>
        <w:p w:rsidR="003373B5" w:rsidRDefault="001628A6">
          <w:r w:rsidRPr="00065A6F">
            <w:rPr>
              <w:rStyle w:val="PlaceholderText"/>
            </w:rPr>
            <w:t>[Company]</w:t>
          </w:r>
        </w:p>
      </w:docPartBody>
    </w:docPart>
    <w:docPart>
      <w:docPartPr>
        <w:name w:val="B6E27D7607B944BA923B6C5DB6EA792A"/>
        <w:category>
          <w:name w:val="General"/>
          <w:gallery w:val="placeholder"/>
        </w:category>
        <w:types>
          <w:type w:val="bbPlcHdr"/>
        </w:types>
        <w:behaviors>
          <w:behavior w:val="content"/>
        </w:behaviors>
        <w:guid w:val="{7FC69B0E-09B6-4AB2-8EC1-DBF70E8190A2}"/>
      </w:docPartPr>
      <w:docPartBody>
        <w:p w:rsidR="003373B5" w:rsidRDefault="001628A6">
          <w:r w:rsidRPr="00065A6F">
            <w:rPr>
              <w:rStyle w:val="PlaceholderText"/>
            </w:rPr>
            <w:t>[Subject]</w:t>
          </w:r>
        </w:p>
      </w:docPartBody>
    </w:docPart>
    <w:docPart>
      <w:docPartPr>
        <w:name w:val="F3436D18DF2F4C4192D73BD4CF99819A"/>
        <w:category>
          <w:name w:val="General"/>
          <w:gallery w:val="placeholder"/>
        </w:category>
        <w:types>
          <w:type w:val="bbPlcHdr"/>
        </w:types>
        <w:behaviors>
          <w:behavior w:val="content"/>
        </w:behaviors>
        <w:guid w:val="{D0E5A7A0-6C60-482C-B5B3-C1B5703E0D37}"/>
      </w:docPartPr>
      <w:docPartBody>
        <w:p w:rsidR="003373B5" w:rsidRDefault="001628A6">
          <w:r w:rsidRPr="00065A6F">
            <w:rPr>
              <w:rStyle w:val="PlaceholderText"/>
            </w:rPr>
            <w:t>[Title]</w:t>
          </w:r>
        </w:p>
      </w:docPartBody>
    </w:docPart>
    <w:docPart>
      <w:docPartPr>
        <w:name w:val="7EFDFD61FB624EF490B7FB2E2FF78E97"/>
        <w:category>
          <w:name w:val="General"/>
          <w:gallery w:val="placeholder"/>
        </w:category>
        <w:types>
          <w:type w:val="bbPlcHdr"/>
        </w:types>
        <w:behaviors>
          <w:behavior w:val="content"/>
        </w:behaviors>
        <w:guid w:val="{8CE09427-3F6F-43CC-B3F9-A6CEC53D47F4}"/>
      </w:docPartPr>
      <w:docPartBody>
        <w:p w:rsidR="003373B5" w:rsidRDefault="001628A6">
          <w:r w:rsidRPr="00065A6F">
            <w:rPr>
              <w:rStyle w:val="PlaceholderText"/>
            </w:rPr>
            <w:t>[Company]</w:t>
          </w:r>
        </w:p>
      </w:docPartBody>
    </w:docPart>
    <w:docPart>
      <w:docPartPr>
        <w:name w:val="0A9AADDA25C345C69E38052B5EA8A742"/>
        <w:category>
          <w:name w:val="General"/>
          <w:gallery w:val="placeholder"/>
        </w:category>
        <w:types>
          <w:type w:val="bbPlcHdr"/>
        </w:types>
        <w:behaviors>
          <w:behavior w:val="content"/>
        </w:behaviors>
        <w:guid w:val="{D44A474B-24FF-49B0-B2EC-6AD52DBB32D8}"/>
      </w:docPartPr>
      <w:docPartBody>
        <w:p w:rsidR="003373B5" w:rsidRDefault="001628A6">
          <w:r w:rsidRPr="00065A6F">
            <w:rPr>
              <w:rStyle w:val="PlaceholderText"/>
            </w:rPr>
            <w:t>[Title]</w:t>
          </w:r>
        </w:p>
      </w:docPartBody>
    </w:docPart>
    <w:docPart>
      <w:docPartPr>
        <w:name w:val="0653CE0CDC0B4854B7B6F93CEEBAF08E"/>
        <w:category>
          <w:name w:val="General"/>
          <w:gallery w:val="placeholder"/>
        </w:category>
        <w:types>
          <w:type w:val="bbPlcHdr"/>
        </w:types>
        <w:behaviors>
          <w:behavior w:val="content"/>
        </w:behaviors>
        <w:guid w:val="{983B27C2-7C93-4F1F-B3FD-B9121BEA18A5}"/>
      </w:docPartPr>
      <w:docPartBody>
        <w:p w:rsidR="003373B5" w:rsidRDefault="001628A6">
          <w:r w:rsidRPr="00065A6F">
            <w:rPr>
              <w:rStyle w:val="PlaceholderText"/>
            </w:rPr>
            <w:t>[Subject]</w:t>
          </w:r>
        </w:p>
      </w:docPartBody>
    </w:docPart>
    <w:docPart>
      <w:docPartPr>
        <w:name w:val="7259AAAA68254174ACE4F0F1FD1A2605"/>
        <w:category>
          <w:name w:val="General"/>
          <w:gallery w:val="placeholder"/>
        </w:category>
        <w:types>
          <w:type w:val="bbPlcHdr"/>
        </w:types>
        <w:behaviors>
          <w:behavior w:val="content"/>
        </w:behaviors>
        <w:guid w:val="{6DB8D53B-D23A-4D4F-9155-481783CFE46E}"/>
      </w:docPartPr>
      <w:docPartBody>
        <w:p w:rsidR="003373B5" w:rsidRDefault="001628A6">
          <w:r w:rsidRPr="00065A6F">
            <w:rPr>
              <w:rStyle w:val="PlaceholderText"/>
            </w:rPr>
            <w:t>[Title]</w:t>
          </w:r>
        </w:p>
      </w:docPartBody>
    </w:docPart>
    <w:docPart>
      <w:docPartPr>
        <w:name w:val="42D20C25A4B247CC82C8307C01EB678E"/>
        <w:category>
          <w:name w:val="General"/>
          <w:gallery w:val="placeholder"/>
        </w:category>
        <w:types>
          <w:type w:val="bbPlcHdr"/>
        </w:types>
        <w:behaviors>
          <w:behavior w:val="content"/>
        </w:behaviors>
        <w:guid w:val="{5AC8B7F1-C24B-4C72-94C7-EE506BA7DDC7}"/>
      </w:docPartPr>
      <w:docPartBody>
        <w:p w:rsidR="003373B5" w:rsidRDefault="001628A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18"/>
    <w:rsid w:val="00006D18"/>
    <w:rsid w:val="00075222"/>
    <w:rsid w:val="00126183"/>
    <w:rsid w:val="001628A6"/>
    <w:rsid w:val="001744E8"/>
    <w:rsid w:val="001757E4"/>
    <w:rsid w:val="00270E26"/>
    <w:rsid w:val="003373B5"/>
    <w:rsid w:val="004371CE"/>
    <w:rsid w:val="0062133F"/>
    <w:rsid w:val="006A5B0B"/>
    <w:rsid w:val="00904CBB"/>
    <w:rsid w:val="00A3081C"/>
    <w:rsid w:val="00A53F15"/>
    <w:rsid w:val="00A73061"/>
    <w:rsid w:val="00A77F55"/>
    <w:rsid w:val="00B43704"/>
    <w:rsid w:val="00C81F0F"/>
    <w:rsid w:val="00C96972"/>
    <w:rsid w:val="00CD181F"/>
    <w:rsid w:val="00D31A52"/>
    <w:rsid w:val="00D47EB0"/>
    <w:rsid w:val="00E6126C"/>
    <w:rsid w:val="00E705ED"/>
    <w:rsid w:val="00E80797"/>
    <w:rsid w:val="00FE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8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C98BEE-6139-4483-9D13-B3E4B41E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3336</TotalTime>
  <Pages>5</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S-9.1.1 Draft</vt:lpstr>
    </vt:vector>
  </TitlesOfParts>
  <Manager>Carl Smeigh</Manager>
  <Company>© 2005 – 2020 National Model Railroad Association, Inc.</Company>
  <LinksUpToDate>false</LinksUpToDate>
  <CharactersWithSpaces>15099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dc:title>
  <dc:subject>Decoder Interfaces</dc:subject>
  <dc:creator>Mark</dc:creator>
  <cp:lastModifiedBy>Mark</cp:lastModifiedBy>
  <cp:revision>13</cp:revision>
  <cp:lastPrinted>2021-02-08T14:58:00Z</cp:lastPrinted>
  <dcterms:created xsi:type="dcterms:W3CDTF">2021-01-08T16:42:00Z</dcterms:created>
  <dcterms:modified xsi:type="dcterms:W3CDTF">2021-02-20T22:57:00Z</dcterms:modified>
</cp:coreProperties>
</file>